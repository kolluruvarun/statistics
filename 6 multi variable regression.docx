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A45C" w14:textId="77777777" w:rsidR="00C35971" w:rsidRDefault="00C35971"/>
    <w:p w14:paraId="56D72594" w14:textId="77777777" w:rsidR="008A765C" w:rsidRDefault="008A765C" w:rsidP="008A765C">
      <w:pPr>
        <w:jc w:val="center"/>
        <w:rPr>
          <w:b/>
          <w:sz w:val="28"/>
          <w:szCs w:val="28"/>
        </w:rPr>
      </w:pPr>
      <w:r>
        <w:rPr>
          <w:b/>
          <w:sz w:val="28"/>
          <w:szCs w:val="28"/>
        </w:rPr>
        <w:t>Module Assignment</w:t>
      </w:r>
    </w:p>
    <w:p w14:paraId="16C97589" w14:textId="77777777" w:rsidR="006E3C19" w:rsidRDefault="006E3C19" w:rsidP="008A765C">
      <w:pPr>
        <w:jc w:val="center"/>
        <w:rPr>
          <w:b/>
          <w:sz w:val="28"/>
          <w:szCs w:val="28"/>
          <w:lang w:eastAsia="en-US"/>
        </w:rPr>
      </w:pPr>
      <w:r>
        <w:rPr>
          <w:b/>
          <w:sz w:val="28"/>
          <w:szCs w:val="28"/>
        </w:rPr>
        <w:t xml:space="preserve">Module </w:t>
      </w:r>
      <w:r w:rsidR="00B42E94">
        <w:rPr>
          <w:b/>
          <w:sz w:val="28"/>
          <w:szCs w:val="28"/>
        </w:rPr>
        <w:t>6</w:t>
      </w:r>
    </w:p>
    <w:p w14:paraId="49AEC948" w14:textId="77777777" w:rsidR="008A765C" w:rsidRDefault="006E3C19" w:rsidP="008A765C">
      <w:pPr>
        <w:jc w:val="center"/>
        <w:rPr>
          <w:b/>
          <w:sz w:val="28"/>
          <w:szCs w:val="28"/>
        </w:rPr>
      </w:pPr>
      <w:r>
        <w:rPr>
          <w:b/>
          <w:sz w:val="28"/>
          <w:szCs w:val="28"/>
        </w:rPr>
        <w:t xml:space="preserve">QMB 6304 </w:t>
      </w:r>
      <w:r w:rsidR="008A765C">
        <w:rPr>
          <w:b/>
          <w:sz w:val="28"/>
          <w:szCs w:val="28"/>
        </w:rPr>
        <w:t>Analytical Methods for Business</w:t>
      </w:r>
    </w:p>
    <w:p w14:paraId="516CB80E" w14:textId="77777777" w:rsidR="00E0578A" w:rsidRDefault="00FD2A9E">
      <w:r>
        <w:rPr>
          <w:noProof/>
        </w:rPr>
        <w:drawing>
          <wp:anchor distT="0" distB="0" distL="114300" distR="114300" simplePos="0" relativeHeight="251658240" behindDoc="1" locked="0" layoutInCell="1" allowOverlap="1" wp14:anchorId="0B9F4083" wp14:editId="777A9E94">
            <wp:simplePos x="0" y="0"/>
            <wp:positionH relativeFrom="column">
              <wp:posOffset>3035935</wp:posOffset>
            </wp:positionH>
            <wp:positionV relativeFrom="paragraph">
              <wp:posOffset>132715</wp:posOffset>
            </wp:positionV>
            <wp:extent cx="2522855" cy="1661160"/>
            <wp:effectExtent l="0" t="0" r="0" b="0"/>
            <wp:wrapTight wrapText="left">
              <wp:wrapPolygon edited="0">
                <wp:start x="0" y="0"/>
                <wp:lineTo x="0" y="21303"/>
                <wp:lineTo x="21366" y="21303"/>
                <wp:lineTo x="21366" y="0"/>
                <wp:lineTo x="0" y="0"/>
              </wp:wrapPolygon>
            </wp:wrapTight>
            <wp:docPr id="1" name="Picture 1" descr="https://malibushirts.com/media/catalog/product/cache/1/thumbnail/1000x/17f82f742ffe127f42dca9de82fb58b1/9/7/975419_pan_am_clipper_horz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libushirts.com/media/catalog/product/cache/1/thumbnail/1000x/17f82f742ffe127f42dca9de82fb58b1/9/7/975419_pan_am_clipper_horz_we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398" b="6625"/>
                    <a:stretch/>
                  </pic:blipFill>
                  <pic:spPr bwMode="auto">
                    <a:xfrm>
                      <a:off x="0" y="0"/>
                      <a:ext cx="2522855" cy="1661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DDD650" w14:textId="77777777" w:rsidR="008A765C" w:rsidRDefault="008A765C" w:rsidP="008A765C">
      <w:pPr>
        <w:rPr>
          <w:b/>
        </w:rPr>
      </w:pPr>
      <w:r>
        <w:rPr>
          <w:b/>
        </w:rPr>
        <w:t>Preprocessing</w:t>
      </w:r>
    </w:p>
    <w:p w14:paraId="2373A41D" w14:textId="77777777" w:rsidR="008A765C" w:rsidRDefault="008A765C" w:rsidP="008A765C"/>
    <w:p w14:paraId="266BB957" w14:textId="4F897060" w:rsidR="007B61BB" w:rsidRDefault="008A765C" w:rsidP="000E2D0B">
      <w:pPr>
        <w:pStyle w:val="ListParagraph"/>
        <w:numPr>
          <w:ilvl w:val="0"/>
          <w:numId w:val="17"/>
        </w:numPr>
      </w:pPr>
      <w:r>
        <w:t xml:space="preserve">Load the </w:t>
      </w:r>
      <w:r w:rsidR="002B7431">
        <w:t xml:space="preserve">file </w:t>
      </w:r>
      <w:r>
        <w:t>“</w:t>
      </w:r>
      <w:r w:rsidR="002B7431">
        <w:t xml:space="preserve">6304 Module </w:t>
      </w:r>
      <w:r w:rsidR="005D567A">
        <w:t>6</w:t>
      </w:r>
      <w:r w:rsidR="002B7431">
        <w:t xml:space="preserve"> Assignment Data.xlsx</w:t>
      </w:r>
      <w:r>
        <w:t xml:space="preserve">” data set into R.  </w:t>
      </w:r>
      <w:r w:rsidR="00C4186B">
        <w:t xml:space="preserve">This data shows </w:t>
      </w:r>
      <w:r w:rsidR="002B7431">
        <w:t>a</w:t>
      </w:r>
      <w:r w:rsidR="00C4186B">
        <w:t>irfares and passengers for</w:t>
      </w:r>
      <w:r w:rsidR="002B7431">
        <w:t xml:space="preserve"> certain</w:t>
      </w:r>
      <w:r w:rsidR="00C4186B">
        <w:t xml:space="preserve"> U.S. Domestic Routes for </w:t>
      </w:r>
      <w:r w:rsidR="002B7431">
        <w:t xml:space="preserve">the </w:t>
      </w:r>
      <w:r w:rsidR="00C4186B">
        <w:t xml:space="preserve">4th </w:t>
      </w:r>
      <w:r w:rsidR="002B7431">
        <w:t>q</w:t>
      </w:r>
      <w:r w:rsidR="00C4186B">
        <w:t xml:space="preserve">uarter of 2002. This is not </w:t>
      </w:r>
      <w:r w:rsidR="000E2D0B">
        <w:t>an</w:t>
      </w:r>
      <w:r w:rsidR="00C4186B">
        <w:t xml:space="preserve"> exhaustive list of all </w:t>
      </w:r>
      <w:r w:rsidR="002B7431">
        <w:t xml:space="preserve">U.S. </w:t>
      </w:r>
      <w:r w:rsidR="00C4186B">
        <w:t>cities</w:t>
      </w:r>
      <w:r w:rsidR="000E2D0B">
        <w:t xml:space="preserve"> or flights</w:t>
      </w:r>
      <w:r w:rsidR="00C4186B">
        <w:t xml:space="preserve">.  </w:t>
      </w:r>
      <w:r w:rsidR="000E2D0B">
        <w:tab/>
      </w:r>
    </w:p>
    <w:p w14:paraId="0DB1F90E" w14:textId="77777777" w:rsidR="00453C88" w:rsidRDefault="007B61BB" w:rsidP="000E2D0B">
      <w:pPr>
        <w:pStyle w:val="ListParagraph"/>
        <w:numPr>
          <w:ilvl w:val="0"/>
          <w:numId w:val="17"/>
        </w:numPr>
      </w:pPr>
      <w:r>
        <w:t>Create a second dataframe which will be a subset of the original and include only destination cities (airports) of IAD, IAH, LAS, LAX, LGA, MSP, PHX, SAN, SEA, SFO, STL, and TPA.</w:t>
      </w:r>
      <w:r w:rsidR="000E2D0B">
        <w:tab/>
      </w:r>
    </w:p>
    <w:p w14:paraId="7FAC3545" w14:textId="77777777" w:rsidR="00FC5972" w:rsidRDefault="00FC5972" w:rsidP="00FC5972">
      <w:pPr>
        <w:pStyle w:val="ListParagraph"/>
        <w:numPr>
          <w:ilvl w:val="0"/>
          <w:numId w:val="17"/>
        </w:numPr>
      </w:pPr>
      <w:r>
        <w:t xml:space="preserve">R likely sees certain variables as character (chr) variables.  Convert these to factor variables.  Recall the </w:t>
      </w:r>
      <w:r>
        <w:rPr>
          <w:i/>
        </w:rPr>
        <w:t>str()</w:t>
      </w:r>
      <w:r>
        <w:t xml:space="preserve"> and </w:t>
      </w:r>
      <w:r>
        <w:rPr>
          <w:i/>
        </w:rPr>
        <w:t>as.factor()</w:t>
      </w:r>
      <w:r>
        <w:t xml:space="preserve"> commands.</w:t>
      </w:r>
    </w:p>
    <w:p w14:paraId="0C849832" w14:textId="77777777" w:rsidR="008A765C" w:rsidRDefault="008A765C" w:rsidP="00023270">
      <w:pPr>
        <w:pStyle w:val="ListParagraph"/>
        <w:numPr>
          <w:ilvl w:val="0"/>
          <w:numId w:val="17"/>
        </w:numPr>
      </w:pPr>
      <w:r>
        <w:t>Take a random selection of this data of size n=</w:t>
      </w:r>
      <w:r w:rsidR="007B61BB">
        <w:t>50</w:t>
      </w:r>
      <w:r>
        <w:t>.  Use the numerical portion of your U number as a random number seed for the selection</w:t>
      </w:r>
      <w:r w:rsidR="00023270">
        <w:t>.</w:t>
      </w:r>
    </w:p>
    <w:p w14:paraId="55CF8104" w14:textId="77777777" w:rsidR="00023270" w:rsidRDefault="00023270" w:rsidP="00023270">
      <w:pPr>
        <w:jc w:val="center"/>
      </w:pPr>
    </w:p>
    <w:p w14:paraId="149561E7" w14:textId="77777777" w:rsidR="00453C88" w:rsidRDefault="00453C88" w:rsidP="00023270">
      <w:pPr>
        <w:jc w:val="center"/>
      </w:pPr>
    </w:p>
    <w:p w14:paraId="41D9A087" w14:textId="77777777" w:rsidR="00023270" w:rsidRPr="00023270" w:rsidRDefault="00023270" w:rsidP="00023270">
      <w:pPr>
        <w:rPr>
          <w:b/>
        </w:rPr>
      </w:pPr>
      <w:r w:rsidRPr="00023270">
        <w:rPr>
          <w:b/>
        </w:rPr>
        <w:t>Analysis Using Your Sample (n=</w:t>
      </w:r>
      <w:r w:rsidR="00DD58CE">
        <w:rPr>
          <w:b/>
        </w:rPr>
        <w:t>50</w:t>
      </w:r>
      <w:r w:rsidRPr="00023270">
        <w:rPr>
          <w:b/>
        </w:rPr>
        <w:t>) Data</w:t>
      </w:r>
    </w:p>
    <w:p w14:paraId="54F02B11" w14:textId="77777777" w:rsidR="008A765C" w:rsidRDefault="008A765C"/>
    <w:p w14:paraId="1CB104B8" w14:textId="77777777" w:rsidR="00E0578A" w:rsidRDefault="00023270" w:rsidP="00E0578A">
      <w:pPr>
        <w:pStyle w:val="ListParagraph"/>
        <w:numPr>
          <w:ilvl w:val="0"/>
          <w:numId w:val="16"/>
        </w:numPr>
      </w:pPr>
      <w:r>
        <w:t>Show a s</w:t>
      </w:r>
      <w:r w:rsidR="00E0578A">
        <w:t xml:space="preserve">catterplot matrix of </w:t>
      </w:r>
      <w:r>
        <w:t xml:space="preserve">the </w:t>
      </w:r>
      <w:r w:rsidR="00E0578A">
        <w:t xml:space="preserve">continuous variables only. </w:t>
      </w:r>
    </w:p>
    <w:p w14:paraId="4E0EBCA4" w14:textId="77777777" w:rsidR="00E0578A" w:rsidRDefault="00023270" w:rsidP="00E0578A">
      <w:pPr>
        <w:pStyle w:val="ListParagraph"/>
        <w:numPr>
          <w:ilvl w:val="0"/>
          <w:numId w:val="16"/>
        </w:numPr>
      </w:pPr>
      <w:r>
        <w:t>Show two correlation matrices of the continuous variables, one in a numbers form and one in the form of correlation ellipses.</w:t>
      </w:r>
      <w:r w:rsidR="00AE5B46">
        <w:t xml:space="preserve">  </w:t>
      </w:r>
    </w:p>
    <w:p w14:paraId="2667C974" w14:textId="77777777" w:rsidR="00E0578A" w:rsidRDefault="00E0578A" w:rsidP="00AE5B46">
      <w:pPr>
        <w:pStyle w:val="ListParagraph"/>
        <w:numPr>
          <w:ilvl w:val="0"/>
          <w:numId w:val="16"/>
        </w:numPr>
      </w:pPr>
      <w:r>
        <w:t xml:space="preserve">Using your correlation analysis </w:t>
      </w:r>
      <w:r w:rsidR="00FC5972">
        <w:t xml:space="preserve">and plots </w:t>
      </w:r>
      <w:r>
        <w:t xml:space="preserve">as a guide, find a regression model with the best fit to </w:t>
      </w:r>
      <w:r w:rsidR="00AE5B46">
        <w:t>y=</w:t>
      </w:r>
      <w:r w:rsidR="00453C88">
        <w:t>price</w:t>
      </w:r>
      <w:r>
        <w:t xml:space="preserve"> using any or all of the remaining continuous variables.</w:t>
      </w:r>
      <w:r w:rsidR="00AE5B46">
        <w:t xml:space="preserve">  Show the R summary of the model output file and briefly explain why you have </w:t>
      </w:r>
      <w:r w:rsidR="00FC5972">
        <w:t>selected your independent variables</w:t>
      </w:r>
      <w:r w:rsidR="00AE5B46">
        <w:t>.</w:t>
      </w:r>
      <w:r w:rsidR="00AE5B46" w:rsidRPr="00AE5B46">
        <w:t xml:space="preserve"> </w:t>
      </w:r>
      <w:r w:rsidR="00AE5B46">
        <w:t xml:space="preserve">Give a verbal interpretation of the impact on </w:t>
      </w:r>
      <w:r w:rsidR="00D20D62">
        <w:t>price</w:t>
      </w:r>
      <w:r w:rsidR="00AE5B46">
        <w:t xml:space="preserve"> of each continuous variable included in your model.</w:t>
      </w:r>
      <w:r>
        <w:t xml:space="preserve"> </w:t>
      </w:r>
    </w:p>
    <w:p w14:paraId="76A833DD" w14:textId="77777777" w:rsidR="00FC5972" w:rsidRDefault="00FC5972" w:rsidP="00E0578A">
      <w:pPr>
        <w:pStyle w:val="ListParagraph"/>
        <w:numPr>
          <w:ilvl w:val="0"/>
          <w:numId w:val="16"/>
        </w:numPr>
      </w:pPr>
      <w:r>
        <w:t>Drawing on Step 3, determine whether your model meets the LINE assumptions of regression.</w:t>
      </w:r>
    </w:p>
    <w:p w14:paraId="2DDAA57D" w14:textId="77777777" w:rsidR="00DD58CE" w:rsidRDefault="00FC5972" w:rsidP="00DD58CE">
      <w:pPr>
        <w:pStyle w:val="ListParagraph"/>
        <w:numPr>
          <w:ilvl w:val="0"/>
          <w:numId w:val="16"/>
        </w:numPr>
      </w:pPr>
      <w:r>
        <w:t xml:space="preserve">Drawing on Step 3, </w:t>
      </w:r>
      <w:r w:rsidR="008A765C">
        <w:t xml:space="preserve">evaluate whether multicollinearity appears to be present in your model.  If so, state which independent variables </w:t>
      </w:r>
      <w:r w:rsidR="00AE5B46">
        <w:t xml:space="preserve">you believe </w:t>
      </w:r>
      <w:r w:rsidR="008A765C">
        <w:t>are affected</w:t>
      </w:r>
      <w:r>
        <w:t xml:space="preserve">.  Show and explain </w:t>
      </w:r>
      <w:r w:rsidR="00AE5B46">
        <w:t>how you have arrived at this conclusion</w:t>
      </w:r>
      <w:r w:rsidR="008A765C">
        <w:t>.</w:t>
      </w:r>
    </w:p>
    <w:p w14:paraId="380B7E28" w14:textId="77777777" w:rsidR="00DD58CE" w:rsidRDefault="00FC5972" w:rsidP="00DD58CE">
      <w:pPr>
        <w:pStyle w:val="ListParagraph"/>
        <w:numPr>
          <w:ilvl w:val="0"/>
          <w:numId w:val="16"/>
        </w:numPr>
      </w:pPr>
      <w:r>
        <w:t xml:space="preserve">Drawing on Step 3, </w:t>
      </w:r>
      <w:r w:rsidR="00E0578A">
        <w:t xml:space="preserve">determine if adding the variable </w:t>
      </w:r>
      <w:r w:rsidR="00D20D62">
        <w:t>“</w:t>
      </w:r>
      <w:r w:rsidR="00DD58CE">
        <w:t>destination</w:t>
      </w:r>
      <w:r w:rsidR="00D20D62">
        <w:t>”</w:t>
      </w:r>
      <w:r w:rsidR="00E0578A">
        <w:t xml:space="preserve"> improves model fit.</w:t>
      </w:r>
      <w:r w:rsidR="00DD58CE">
        <w:t xml:space="preserve">  State whether you believe adding this factor variable to your model is an improvement.</w:t>
      </w:r>
    </w:p>
    <w:p w14:paraId="2BF3A4E4" w14:textId="77777777" w:rsidR="00DD58CE" w:rsidRDefault="00DD58CE" w:rsidP="00DD58CE">
      <w:pPr>
        <w:pStyle w:val="ListParagraph"/>
        <w:numPr>
          <w:ilvl w:val="0"/>
          <w:numId w:val="16"/>
        </w:numPr>
      </w:pPr>
      <w:r>
        <w:t xml:space="preserve">Drawing on Step 6, assume airport MSP is significant in your model (whether it is or isn't).  Show the beta coefficient for MSP and state the interpretation of the beta coefficient. </w:t>
      </w:r>
    </w:p>
    <w:p w14:paraId="3D0988EF" w14:textId="77777777" w:rsidR="00DD58CE" w:rsidRDefault="00DD58CE" w:rsidP="00DD58CE">
      <w:pPr>
        <w:pStyle w:val="ListParagraph"/>
      </w:pPr>
    </w:p>
    <w:p w14:paraId="31D704F4" w14:textId="77777777" w:rsidR="00AE5B46" w:rsidRDefault="00AE5B46" w:rsidP="00DD58CE">
      <w:pPr>
        <w:pStyle w:val="ListParagraph"/>
        <w:rPr>
          <w:b/>
          <w:color w:val="FF0000"/>
        </w:rPr>
      </w:pPr>
      <w:r>
        <w:lastRenderedPageBreak/>
        <w:t xml:space="preserve">Your deliverable will be a single MS-Word file showing 1) the R script which executes the above preprocessing and analysis instructions and 2) the results of those instructions and needed written interpretations.  The first line of your script file should be a “#” comment line showing your name as it appears in Canvas.  Results should be presented in the order in which they are listed here.  Deliverable due time will be announced in class and on Canvas.  </w:t>
      </w:r>
      <w:r w:rsidRPr="00DD58CE">
        <w:rPr>
          <w:b/>
          <w:color w:val="FF0000"/>
        </w:rPr>
        <w:t>This is an individual assignment to be completed before you leave the classroom.  No collaboration of any sort is allowed on this assignment.</w:t>
      </w:r>
    </w:p>
    <w:p w14:paraId="20E5CD19" w14:textId="77777777" w:rsidR="00FD2A9E" w:rsidRDefault="00FD2A9E" w:rsidP="00DD58CE">
      <w:pPr>
        <w:pStyle w:val="ListParagraph"/>
        <w:rPr>
          <w:b/>
          <w:color w:val="FF0000"/>
        </w:rPr>
      </w:pPr>
    </w:p>
    <w:p w14:paraId="2AFA045C" w14:textId="77777777" w:rsidR="00FD2A9E" w:rsidRDefault="00FD2A9E" w:rsidP="00DD58CE">
      <w:pPr>
        <w:pStyle w:val="ListParagraph"/>
      </w:pPr>
      <w:r>
        <w:rPr>
          <w:noProof/>
        </w:rPr>
        <w:drawing>
          <wp:inline distT="0" distB="0" distL="0" distR="0" wp14:anchorId="36228E6D" wp14:editId="66BEAC69">
            <wp:extent cx="5027435" cy="1753202"/>
            <wp:effectExtent l="0" t="0" r="1905" b="0"/>
            <wp:docPr id="2" name="Picture 2" descr="https://travelupdate.boardingarea.com/wp-content/uploads/2019/05/Boeing-314-Interior-Cutaway-1024x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avelupdate.boardingarea.com/wp-content/uploads/2019/05/Boeing-314-Interior-Cutaway-1024x35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4262" cy="1766044"/>
                    </a:xfrm>
                    <a:prstGeom prst="rect">
                      <a:avLst/>
                    </a:prstGeom>
                    <a:noFill/>
                    <a:ln>
                      <a:noFill/>
                    </a:ln>
                  </pic:spPr>
                </pic:pic>
              </a:graphicData>
            </a:graphic>
          </wp:inline>
        </w:drawing>
      </w:r>
    </w:p>
    <w:p w14:paraId="548613D0" w14:textId="77777777" w:rsidR="00FD2A9E" w:rsidRDefault="00FD2A9E" w:rsidP="00DD58CE">
      <w:pPr>
        <w:pStyle w:val="ListParagraph"/>
      </w:pPr>
    </w:p>
    <w:p w14:paraId="36B2FCF6" w14:textId="71161A5F" w:rsidR="00FD2A9E" w:rsidRDefault="00FD2A9E" w:rsidP="00FD2A9E">
      <w:pPr>
        <w:pStyle w:val="ListParagraph"/>
        <w:jc w:val="center"/>
        <w:rPr>
          <w:b/>
        </w:rPr>
      </w:pPr>
      <w:r w:rsidRPr="00FD2A9E">
        <w:rPr>
          <w:b/>
        </w:rPr>
        <w:t>The Boeing 314 "Flying Boat"</w:t>
      </w:r>
    </w:p>
    <w:p w14:paraId="77FEAEC9" w14:textId="00845407" w:rsidR="00B36542" w:rsidRDefault="00B36542" w:rsidP="00FD2A9E">
      <w:pPr>
        <w:pStyle w:val="ListParagraph"/>
        <w:jc w:val="center"/>
        <w:rPr>
          <w:b/>
        </w:rPr>
      </w:pPr>
    </w:p>
    <w:p w14:paraId="6F983F85" w14:textId="3EC9CD40" w:rsidR="00B36542" w:rsidRDefault="00B36542" w:rsidP="00FD2A9E">
      <w:pPr>
        <w:pStyle w:val="ListParagraph"/>
        <w:jc w:val="center"/>
        <w:rPr>
          <w:b/>
        </w:rPr>
      </w:pPr>
    </w:p>
    <w:p w14:paraId="5ED3DFE6" w14:textId="0141579F" w:rsidR="00B36542" w:rsidRDefault="00B36542" w:rsidP="00FD2A9E">
      <w:pPr>
        <w:pStyle w:val="ListParagraph"/>
        <w:jc w:val="center"/>
        <w:rPr>
          <w:b/>
        </w:rPr>
      </w:pPr>
    </w:p>
    <w:p w14:paraId="42CB12CD" w14:textId="039D2A7A" w:rsidR="00B36542" w:rsidRDefault="00B36542" w:rsidP="00FD2A9E">
      <w:pPr>
        <w:pStyle w:val="ListParagraph"/>
        <w:jc w:val="center"/>
        <w:rPr>
          <w:b/>
        </w:rPr>
      </w:pPr>
    </w:p>
    <w:p w14:paraId="3F734DC2" w14:textId="457AD13C" w:rsidR="00B36542" w:rsidRDefault="00B36542" w:rsidP="00FD2A9E">
      <w:pPr>
        <w:pStyle w:val="ListParagraph"/>
        <w:jc w:val="center"/>
        <w:rPr>
          <w:b/>
        </w:rPr>
      </w:pPr>
    </w:p>
    <w:p w14:paraId="13B9C8C3" w14:textId="59578BC6" w:rsidR="00B36542" w:rsidRDefault="00B36542" w:rsidP="00FD2A9E">
      <w:pPr>
        <w:pStyle w:val="ListParagraph"/>
        <w:jc w:val="center"/>
        <w:rPr>
          <w:b/>
        </w:rPr>
      </w:pPr>
    </w:p>
    <w:p w14:paraId="0E9A07D8" w14:textId="462BA5F0" w:rsidR="00B36542" w:rsidRDefault="00B36542" w:rsidP="00FD2A9E">
      <w:pPr>
        <w:pStyle w:val="ListParagraph"/>
        <w:jc w:val="center"/>
        <w:rPr>
          <w:b/>
        </w:rPr>
      </w:pPr>
    </w:p>
    <w:p w14:paraId="1389B212" w14:textId="248113C3" w:rsidR="00B36542" w:rsidRDefault="00B36542" w:rsidP="00FD2A9E">
      <w:pPr>
        <w:pStyle w:val="ListParagraph"/>
        <w:jc w:val="center"/>
        <w:rPr>
          <w:b/>
        </w:rPr>
      </w:pPr>
    </w:p>
    <w:p w14:paraId="06DFF4AA" w14:textId="58B9C28C" w:rsidR="00B36542" w:rsidRDefault="00B36542" w:rsidP="00FD2A9E">
      <w:pPr>
        <w:pStyle w:val="ListParagraph"/>
        <w:jc w:val="center"/>
        <w:rPr>
          <w:b/>
        </w:rPr>
      </w:pPr>
    </w:p>
    <w:p w14:paraId="696955D0" w14:textId="090E0E6B" w:rsidR="00B36542" w:rsidRDefault="00B36542" w:rsidP="00FD2A9E">
      <w:pPr>
        <w:pStyle w:val="ListParagraph"/>
        <w:jc w:val="center"/>
        <w:rPr>
          <w:b/>
        </w:rPr>
      </w:pPr>
    </w:p>
    <w:p w14:paraId="7B4BCA07" w14:textId="2592605C" w:rsidR="00B36542" w:rsidRDefault="00B36542" w:rsidP="00FD2A9E">
      <w:pPr>
        <w:pStyle w:val="ListParagraph"/>
        <w:jc w:val="center"/>
        <w:rPr>
          <w:b/>
        </w:rPr>
      </w:pPr>
    </w:p>
    <w:p w14:paraId="7B877FF6" w14:textId="1844F8B4" w:rsidR="00B36542" w:rsidRDefault="00B36542" w:rsidP="00FD2A9E">
      <w:pPr>
        <w:pStyle w:val="ListParagraph"/>
        <w:jc w:val="center"/>
        <w:rPr>
          <w:b/>
        </w:rPr>
      </w:pPr>
    </w:p>
    <w:p w14:paraId="2905E071" w14:textId="61801ABA" w:rsidR="00B36542" w:rsidRDefault="00B36542" w:rsidP="00FD2A9E">
      <w:pPr>
        <w:pStyle w:val="ListParagraph"/>
        <w:jc w:val="center"/>
        <w:rPr>
          <w:b/>
        </w:rPr>
      </w:pPr>
    </w:p>
    <w:p w14:paraId="0A8E3CF2" w14:textId="0DC4CE8F" w:rsidR="00B36542" w:rsidRDefault="00B36542" w:rsidP="00FD2A9E">
      <w:pPr>
        <w:pStyle w:val="ListParagraph"/>
        <w:jc w:val="center"/>
        <w:rPr>
          <w:b/>
        </w:rPr>
      </w:pPr>
    </w:p>
    <w:p w14:paraId="5234F1BB" w14:textId="542A6C19" w:rsidR="00B36542" w:rsidRDefault="00B36542" w:rsidP="00FD2A9E">
      <w:pPr>
        <w:pStyle w:val="ListParagraph"/>
        <w:jc w:val="center"/>
        <w:rPr>
          <w:b/>
        </w:rPr>
      </w:pPr>
    </w:p>
    <w:p w14:paraId="7A81DAC3" w14:textId="62B26951" w:rsidR="00B36542" w:rsidRDefault="00B36542" w:rsidP="00FD2A9E">
      <w:pPr>
        <w:pStyle w:val="ListParagraph"/>
        <w:jc w:val="center"/>
        <w:rPr>
          <w:b/>
        </w:rPr>
      </w:pPr>
    </w:p>
    <w:p w14:paraId="717F39A4" w14:textId="38D33407" w:rsidR="00B36542" w:rsidRDefault="00B36542" w:rsidP="00FD2A9E">
      <w:pPr>
        <w:pStyle w:val="ListParagraph"/>
        <w:jc w:val="center"/>
        <w:rPr>
          <w:b/>
        </w:rPr>
      </w:pPr>
    </w:p>
    <w:p w14:paraId="197FB64E" w14:textId="538185EF" w:rsidR="00B36542" w:rsidRDefault="00B36542" w:rsidP="00FD2A9E">
      <w:pPr>
        <w:pStyle w:val="ListParagraph"/>
        <w:jc w:val="center"/>
        <w:rPr>
          <w:b/>
        </w:rPr>
      </w:pPr>
    </w:p>
    <w:p w14:paraId="2AFBF31F" w14:textId="1EAAC92D" w:rsidR="00B36542" w:rsidRDefault="00B36542" w:rsidP="00FD2A9E">
      <w:pPr>
        <w:pStyle w:val="ListParagraph"/>
        <w:jc w:val="center"/>
        <w:rPr>
          <w:b/>
        </w:rPr>
      </w:pPr>
    </w:p>
    <w:p w14:paraId="18F47FD1" w14:textId="76D83ECD" w:rsidR="00B36542" w:rsidRDefault="00B36542" w:rsidP="00FD2A9E">
      <w:pPr>
        <w:pStyle w:val="ListParagraph"/>
        <w:jc w:val="center"/>
        <w:rPr>
          <w:b/>
        </w:rPr>
      </w:pPr>
    </w:p>
    <w:p w14:paraId="60EE426B" w14:textId="2F76FE21" w:rsidR="00B36542" w:rsidRDefault="00B36542" w:rsidP="00FD2A9E">
      <w:pPr>
        <w:pStyle w:val="ListParagraph"/>
        <w:jc w:val="center"/>
        <w:rPr>
          <w:b/>
        </w:rPr>
      </w:pPr>
    </w:p>
    <w:p w14:paraId="03000A1D" w14:textId="3390B102" w:rsidR="00B36542" w:rsidRDefault="00B36542" w:rsidP="00FD2A9E">
      <w:pPr>
        <w:pStyle w:val="ListParagraph"/>
        <w:jc w:val="center"/>
        <w:rPr>
          <w:b/>
        </w:rPr>
      </w:pPr>
    </w:p>
    <w:p w14:paraId="50E37597" w14:textId="412306DC" w:rsidR="00B36542" w:rsidRDefault="00B36542" w:rsidP="00FD2A9E">
      <w:pPr>
        <w:pStyle w:val="ListParagraph"/>
        <w:jc w:val="center"/>
        <w:rPr>
          <w:b/>
        </w:rPr>
      </w:pPr>
    </w:p>
    <w:p w14:paraId="77CAFA10" w14:textId="40E83757" w:rsidR="00B36542" w:rsidRDefault="00B36542" w:rsidP="00FD2A9E">
      <w:pPr>
        <w:pStyle w:val="ListParagraph"/>
        <w:jc w:val="center"/>
        <w:rPr>
          <w:b/>
        </w:rPr>
      </w:pPr>
    </w:p>
    <w:p w14:paraId="7DEFA9F1" w14:textId="6F17569A" w:rsidR="00B36542" w:rsidRDefault="00B36542" w:rsidP="00B36542">
      <w:pPr>
        <w:jc w:val="both"/>
        <w:rPr>
          <w:b/>
        </w:rPr>
      </w:pPr>
    </w:p>
    <w:p w14:paraId="6D62515C" w14:textId="35CBA1C4" w:rsidR="00B36542" w:rsidRDefault="0074203D" w:rsidP="00B36542">
      <w:pPr>
        <w:jc w:val="both"/>
        <w:rPr>
          <w:b/>
        </w:rPr>
      </w:pPr>
      <w:r w:rsidRPr="0074203D">
        <w:rPr>
          <w:b/>
          <w:u w:val="single"/>
        </w:rPr>
        <w:lastRenderedPageBreak/>
        <w:t>Preprocessing</w:t>
      </w:r>
      <w:r>
        <w:rPr>
          <w:b/>
        </w:rPr>
        <w:t>:</w:t>
      </w:r>
    </w:p>
    <w:p w14:paraId="6009BB6F" w14:textId="70688C5B" w:rsidR="0074203D" w:rsidRDefault="0074203D" w:rsidP="00B36542">
      <w:pPr>
        <w:jc w:val="both"/>
        <w:rPr>
          <w:b/>
        </w:rPr>
      </w:pPr>
    </w:p>
    <w:p w14:paraId="4E710C95"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#remove all the variables in Environment window</w:t>
      </w:r>
    </w:p>
    <w:p w14:paraId="61FC8B2A"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rm(list=ls())</w:t>
      </w:r>
    </w:p>
    <w:p w14:paraId="3073BEB3" w14:textId="77777777" w:rsidR="0074203D" w:rsidRPr="0074203D" w:rsidRDefault="0074203D" w:rsidP="0074203D">
      <w:pPr>
        <w:jc w:val="both"/>
        <w:rPr>
          <w:rFonts w:asciiTheme="minorHAnsi" w:hAnsiTheme="minorHAnsi" w:cstheme="minorHAnsi"/>
          <w:b/>
          <w:sz w:val="22"/>
          <w:szCs w:val="22"/>
        </w:rPr>
      </w:pPr>
    </w:p>
    <w:p w14:paraId="636796D7"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#Import the required libraries</w:t>
      </w:r>
    </w:p>
    <w:p w14:paraId="1812B0B1"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library(rio)</w:t>
      </w:r>
    </w:p>
    <w:p w14:paraId="20113013" w14:textId="77777777" w:rsidR="0074203D" w:rsidRPr="0074203D" w:rsidRDefault="0074203D" w:rsidP="0074203D">
      <w:pPr>
        <w:jc w:val="both"/>
        <w:rPr>
          <w:rFonts w:asciiTheme="minorHAnsi" w:hAnsiTheme="minorHAnsi" w:cstheme="minorHAnsi"/>
          <w:b/>
          <w:sz w:val="22"/>
          <w:szCs w:val="22"/>
        </w:rPr>
      </w:pPr>
    </w:p>
    <w:p w14:paraId="4E6DFE1A"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#1</w:t>
      </w:r>
    </w:p>
    <w:p w14:paraId="6CBA03EF"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#Load the data into R</w:t>
      </w:r>
    </w:p>
    <w:p w14:paraId="3735D585"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my_data=import('6304 Module 6 Assignment Data.xlsx')</w:t>
      </w:r>
    </w:p>
    <w:p w14:paraId="274D2629"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colnames(my_data)=tolower(make.names(colnames(my_data)))</w:t>
      </w:r>
    </w:p>
    <w:p w14:paraId="55BDBA60" w14:textId="77777777" w:rsidR="0074203D" w:rsidRPr="0074203D" w:rsidRDefault="0074203D" w:rsidP="0074203D">
      <w:pPr>
        <w:jc w:val="both"/>
        <w:rPr>
          <w:rFonts w:asciiTheme="minorHAnsi" w:hAnsiTheme="minorHAnsi" w:cstheme="minorHAnsi"/>
          <w:b/>
          <w:sz w:val="22"/>
          <w:szCs w:val="22"/>
        </w:rPr>
      </w:pPr>
    </w:p>
    <w:p w14:paraId="6AA3D9A7"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#2</w:t>
      </w:r>
    </w:p>
    <w:p w14:paraId="2AE1C146"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#Create 2nd data set with selected Destinations</w:t>
      </w:r>
    </w:p>
    <w:p w14:paraId="31C05998"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 xml:space="preserve">selected_data=subset(my_data,(destination=="IAD"|destination=="IAH"| </w:t>
      </w:r>
    </w:p>
    <w:p w14:paraId="3B39FAC7"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 xml:space="preserve">                              destination=="LAS"|destination=="LAX"|</w:t>
      </w:r>
    </w:p>
    <w:p w14:paraId="3A5686F9"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 xml:space="preserve">                              destination=="LGA"|destination=="MSP"| </w:t>
      </w:r>
    </w:p>
    <w:p w14:paraId="2484E0C4"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 xml:space="preserve">                              destination=="PHX"|destination=="SAN"|</w:t>
      </w:r>
    </w:p>
    <w:p w14:paraId="18AF7EAC"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 xml:space="preserve">                              destination=="SEA"|destination=="SFO"| </w:t>
      </w:r>
    </w:p>
    <w:p w14:paraId="1F9B3A31"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 xml:space="preserve">                              destination=="STL"|destination=="TPA")) </w:t>
      </w:r>
    </w:p>
    <w:p w14:paraId="21143C00" w14:textId="77777777" w:rsidR="0074203D" w:rsidRPr="0074203D" w:rsidRDefault="0074203D" w:rsidP="0074203D">
      <w:pPr>
        <w:jc w:val="both"/>
        <w:rPr>
          <w:rFonts w:asciiTheme="minorHAnsi" w:hAnsiTheme="minorHAnsi" w:cstheme="minorHAnsi"/>
          <w:b/>
          <w:sz w:val="22"/>
          <w:szCs w:val="22"/>
        </w:rPr>
      </w:pPr>
    </w:p>
    <w:p w14:paraId="204E8972"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#3</w:t>
      </w:r>
    </w:p>
    <w:p w14:paraId="7FFB8BCA"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str(selected_data)</w:t>
      </w:r>
    </w:p>
    <w:p w14:paraId="702EB91E" w14:textId="77777777" w:rsidR="0074203D" w:rsidRPr="0074203D" w:rsidRDefault="0074203D" w:rsidP="0074203D">
      <w:pPr>
        <w:jc w:val="both"/>
        <w:rPr>
          <w:rFonts w:asciiTheme="minorHAnsi" w:hAnsiTheme="minorHAnsi" w:cstheme="minorHAnsi"/>
          <w:b/>
          <w:sz w:val="22"/>
          <w:szCs w:val="22"/>
        </w:rPr>
      </w:pPr>
    </w:p>
    <w:p w14:paraId="4B80B41A"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selected_data$origin=as.factor(selected_data$origin)</w:t>
      </w:r>
    </w:p>
    <w:p w14:paraId="238A1B32"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selected_data$destination=as.factor(selected_data$destination)</w:t>
      </w:r>
    </w:p>
    <w:p w14:paraId="0442072A"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selected_data$market.leading.airline=as.factor(selected_data$market.leading.airline)</w:t>
      </w:r>
    </w:p>
    <w:p w14:paraId="741979FF"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selected_data$low.price.airline=as.factor(selected_data$low.price.airline)</w:t>
      </w:r>
    </w:p>
    <w:p w14:paraId="106A1E21" w14:textId="20B4C7A8" w:rsid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attach(selected_data)</w:t>
      </w:r>
    </w:p>
    <w:p w14:paraId="525C3506" w14:textId="366AFB7A" w:rsidR="0074203D" w:rsidRDefault="0074203D" w:rsidP="0074203D">
      <w:pPr>
        <w:jc w:val="both"/>
        <w:rPr>
          <w:rFonts w:asciiTheme="minorHAnsi" w:hAnsiTheme="minorHAnsi" w:cstheme="minorHAnsi"/>
          <w:b/>
          <w:sz w:val="22"/>
          <w:szCs w:val="22"/>
        </w:rPr>
      </w:pPr>
    </w:p>
    <w:p w14:paraId="413E380F" w14:textId="0B250590" w:rsidR="0074203D" w:rsidRPr="00911770" w:rsidRDefault="0074203D" w:rsidP="0074203D">
      <w:pPr>
        <w:jc w:val="both"/>
        <w:rPr>
          <w:bCs/>
          <w:u w:val="single"/>
        </w:rPr>
      </w:pPr>
      <w:r w:rsidRPr="00911770">
        <w:rPr>
          <w:bCs/>
          <w:u w:val="single"/>
        </w:rPr>
        <w:t>Output:</w:t>
      </w:r>
    </w:p>
    <w:p w14:paraId="26532CF2" w14:textId="153E8DD9" w:rsidR="0074203D" w:rsidRPr="0074203D" w:rsidRDefault="0074203D" w:rsidP="0074203D">
      <w:pPr>
        <w:jc w:val="both"/>
        <w:rPr>
          <w:b/>
        </w:rPr>
      </w:pPr>
      <w:r w:rsidRPr="0074203D">
        <w:rPr>
          <w:b/>
        </w:rPr>
        <w:t>&gt; str(selected_data)</w:t>
      </w:r>
    </w:p>
    <w:p w14:paraId="272257BD" w14:textId="77777777" w:rsidR="0074203D" w:rsidRPr="0074203D" w:rsidRDefault="0074203D" w:rsidP="0074203D">
      <w:pPr>
        <w:jc w:val="both"/>
        <w:rPr>
          <w:b/>
        </w:rPr>
      </w:pPr>
      <w:r w:rsidRPr="0074203D">
        <w:rPr>
          <w:b/>
        </w:rPr>
        <w:t>'data.frame':</w:t>
      </w:r>
      <w:r w:rsidRPr="0074203D">
        <w:rPr>
          <w:b/>
        </w:rPr>
        <w:tab/>
        <w:t>360 obs. of  9 variables:</w:t>
      </w:r>
    </w:p>
    <w:p w14:paraId="6B8CA927" w14:textId="77777777" w:rsidR="0074203D" w:rsidRPr="0074203D" w:rsidRDefault="0074203D" w:rsidP="0074203D">
      <w:pPr>
        <w:jc w:val="both"/>
        <w:rPr>
          <w:b/>
        </w:rPr>
      </w:pPr>
      <w:r w:rsidRPr="0074203D">
        <w:rPr>
          <w:b/>
        </w:rPr>
        <w:t xml:space="preserve"> $ origin                : chr  "ALB" "ALB" "ALB" "ABQ" ...</w:t>
      </w:r>
    </w:p>
    <w:p w14:paraId="0E421F8D" w14:textId="77777777" w:rsidR="0074203D" w:rsidRPr="0074203D" w:rsidRDefault="0074203D" w:rsidP="0074203D">
      <w:pPr>
        <w:jc w:val="both"/>
        <w:rPr>
          <w:b/>
        </w:rPr>
      </w:pPr>
      <w:r w:rsidRPr="0074203D">
        <w:rPr>
          <w:b/>
        </w:rPr>
        <w:t xml:space="preserve"> $ destination           : chr  "LAS" "LAX" "TPA" "IAH" ...</w:t>
      </w:r>
    </w:p>
    <w:p w14:paraId="19C12ABC" w14:textId="77777777" w:rsidR="0074203D" w:rsidRPr="0074203D" w:rsidRDefault="0074203D" w:rsidP="0074203D">
      <w:pPr>
        <w:jc w:val="both"/>
        <w:rPr>
          <w:b/>
        </w:rPr>
      </w:pPr>
      <w:r w:rsidRPr="0074203D">
        <w:rPr>
          <w:b/>
        </w:rPr>
        <w:t xml:space="preserve"> $ average.fare          : num  153 191 134 154 114 ...</w:t>
      </w:r>
    </w:p>
    <w:p w14:paraId="22911EDA" w14:textId="77777777" w:rsidR="0074203D" w:rsidRPr="0074203D" w:rsidRDefault="0074203D" w:rsidP="0074203D">
      <w:pPr>
        <w:jc w:val="both"/>
        <w:rPr>
          <w:b/>
        </w:rPr>
      </w:pPr>
      <w:r w:rsidRPr="0074203D">
        <w:rPr>
          <w:b/>
        </w:rPr>
        <w:t xml:space="preserve"> $ distance              : num  2237 2467 1130 767 487 ...</w:t>
      </w:r>
    </w:p>
    <w:p w14:paraId="34595FA5" w14:textId="77777777" w:rsidR="0074203D" w:rsidRPr="0074203D" w:rsidRDefault="0074203D" w:rsidP="0074203D">
      <w:pPr>
        <w:jc w:val="both"/>
        <w:rPr>
          <w:b/>
        </w:rPr>
      </w:pPr>
      <w:r w:rsidRPr="0074203D">
        <w:rPr>
          <w:b/>
        </w:rPr>
        <w:t xml:space="preserve"> $ avg.weekly.passengers : num  237 192 203 373 621 ...</w:t>
      </w:r>
    </w:p>
    <w:p w14:paraId="63B71D99" w14:textId="77777777" w:rsidR="0074203D" w:rsidRPr="0074203D" w:rsidRDefault="0074203D" w:rsidP="0074203D">
      <w:pPr>
        <w:jc w:val="both"/>
        <w:rPr>
          <w:b/>
        </w:rPr>
      </w:pPr>
      <w:r w:rsidRPr="0074203D">
        <w:rPr>
          <w:b/>
        </w:rPr>
        <w:t xml:space="preserve"> $ market.leading.airline: chr  "WN" "DL" "US" "WN" ...</w:t>
      </w:r>
    </w:p>
    <w:p w14:paraId="02F75C90" w14:textId="77777777" w:rsidR="0074203D" w:rsidRPr="0074203D" w:rsidRDefault="0074203D" w:rsidP="0074203D">
      <w:pPr>
        <w:jc w:val="both"/>
        <w:rPr>
          <w:b/>
        </w:rPr>
      </w:pPr>
      <w:r w:rsidRPr="0074203D">
        <w:rPr>
          <w:b/>
        </w:rPr>
        <w:t xml:space="preserve"> $ route.market.share    : num  59.9 17.9 35.4 50.5 93.9 ...</w:t>
      </w:r>
    </w:p>
    <w:p w14:paraId="66A6BBF4" w14:textId="77777777" w:rsidR="0074203D" w:rsidRPr="0074203D" w:rsidRDefault="0074203D" w:rsidP="0074203D">
      <w:pPr>
        <w:jc w:val="both"/>
        <w:rPr>
          <w:b/>
        </w:rPr>
      </w:pPr>
      <w:r w:rsidRPr="0074203D">
        <w:rPr>
          <w:b/>
        </w:rPr>
        <w:t xml:space="preserve"> $ low.price.airline     : chr  "WN" "US" "DL" "WN" ...</w:t>
      </w:r>
    </w:p>
    <w:p w14:paraId="38141792" w14:textId="7BA5D25C" w:rsidR="0074203D" w:rsidRDefault="0074203D" w:rsidP="0074203D">
      <w:pPr>
        <w:jc w:val="both"/>
        <w:rPr>
          <w:b/>
        </w:rPr>
      </w:pPr>
      <w:r w:rsidRPr="0074203D">
        <w:rPr>
          <w:b/>
        </w:rPr>
        <w:t xml:space="preserve"> $ price                 : num  149 174 125 152 114 ...</w:t>
      </w:r>
    </w:p>
    <w:p w14:paraId="23840D8F" w14:textId="1C08DD6D" w:rsidR="0047394D" w:rsidRDefault="0047394D" w:rsidP="0074203D">
      <w:pPr>
        <w:jc w:val="both"/>
        <w:rPr>
          <w:b/>
        </w:rPr>
      </w:pPr>
    </w:p>
    <w:p w14:paraId="1B235419" w14:textId="355E1115" w:rsidR="0047394D" w:rsidRDefault="0047394D" w:rsidP="0074203D">
      <w:pPr>
        <w:jc w:val="both"/>
        <w:rPr>
          <w:b/>
        </w:rPr>
      </w:pPr>
    </w:p>
    <w:p w14:paraId="74C22FD6" w14:textId="77777777" w:rsidR="0047394D" w:rsidRPr="0074203D" w:rsidRDefault="0047394D" w:rsidP="0074203D">
      <w:pPr>
        <w:jc w:val="both"/>
        <w:rPr>
          <w:b/>
        </w:rPr>
      </w:pPr>
    </w:p>
    <w:p w14:paraId="5212A071" w14:textId="77777777" w:rsidR="0074203D" w:rsidRPr="0074203D" w:rsidRDefault="0074203D" w:rsidP="0074203D">
      <w:pPr>
        <w:jc w:val="both"/>
        <w:rPr>
          <w:rFonts w:asciiTheme="minorHAnsi" w:hAnsiTheme="minorHAnsi" w:cstheme="minorHAnsi"/>
          <w:b/>
          <w:sz w:val="22"/>
          <w:szCs w:val="22"/>
        </w:rPr>
      </w:pPr>
    </w:p>
    <w:p w14:paraId="2FA201B1"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lastRenderedPageBreak/>
        <w:t>#4</w:t>
      </w:r>
    </w:p>
    <w:p w14:paraId="7527B9B1"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#Get random sample from the split data</w:t>
      </w:r>
    </w:p>
    <w:p w14:paraId="100BA5B4" w14:textId="77777777" w:rsidR="0074203D" w:rsidRP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set.seed(97)</w:t>
      </w:r>
    </w:p>
    <w:p w14:paraId="75DD62A3" w14:textId="6A4804E6" w:rsidR="0074203D" w:rsidRDefault="0074203D" w:rsidP="0074203D">
      <w:pPr>
        <w:jc w:val="both"/>
        <w:rPr>
          <w:rFonts w:asciiTheme="minorHAnsi" w:hAnsiTheme="minorHAnsi" w:cstheme="minorHAnsi"/>
          <w:b/>
          <w:sz w:val="22"/>
          <w:szCs w:val="22"/>
        </w:rPr>
      </w:pPr>
      <w:r w:rsidRPr="0074203D">
        <w:rPr>
          <w:rFonts w:asciiTheme="minorHAnsi" w:hAnsiTheme="minorHAnsi" w:cstheme="minorHAnsi"/>
          <w:b/>
          <w:sz w:val="22"/>
          <w:szCs w:val="22"/>
        </w:rPr>
        <w:t>my_sample = selected_data[sample(1:nrow(selected_data),50,replace=FALSE),]</w:t>
      </w:r>
    </w:p>
    <w:p w14:paraId="67F0DAE6" w14:textId="1E0A9741" w:rsidR="0074203D" w:rsidRDefault="0074203D" w:rsidP="0074203D">
      <w:pPr>
        <w:jc w:val="both"/>
        <w:rPr>
          <w:rFonts w:asciiTheme="minorHAnsi" w:hAnsiTheme="minorHAnsi" w:cstheme="minorHAnsi"/>
          <w:b/>
          <w:sz w:val="22"/>
          <w:szCs w:val="22"/>
        </w:rPr>
      </w:pPr>
    </w:p>
    <w:p w14:paraId="52CB7F5E" w14:textId="177907D6" w:rsidR="0074203D" w:rsidRDefault="0074203D" w:rsidP="0074203D">
      <w:pPr>
        <w:rPr>
          <w:lang w:eastAsia="en-US"/>
        </w:rPr>
      </w:pPr>
      <w:r>
        <w:t>Using rm statement, we can clear all the variables in the environment window. All the useful libraries are imported and using the import statement the data is loaded into R. As per the given step</w:t>
      </w:r>
      <w:r>
        <w:t xml:space="preserve"> 2 a subset for the given Destinations is split into a new data frame.</w:t>
      </w:r>
      <w:r w:rsidR="00161743">
        <w:t xml:space="preserve"> As per the step 3 using the str() statement in R, the structure of data frame is given and the chr variables as converted into vectors using as.factor() statement. As per step 4 </w:t>
      </w:r>
      <w:r>
        <w:t xml:space="preserve">a seed is set with my last 2 digits of U number and a random sample of </w:t>
      </w:r>
      <w:r w:rsidR="00161743">
        <w:t>50</w:t>
      </w:r>
      <w:r>
        <w:t xml:space="preserve"> observations are taken for the analysis part. Proceeding to the analysis part.</w:t>
      </w:r>
    </w:p>
    <w:p w14:paraId="17594918" w14:textId="3484F379" w:rsidR="0074203D" w:rsidRDefault="0074203D" w:rsidP="0074203D">
      <w:pPr>
        <w:jc w:val="both"/>
        <w:rPr>
          <w:rFonts w:asciiTheme="minorHAnsi" w:hAnsiTheme="minorHAnsi" w:cstheme="minorHAnsi"/>
          <w:b/>
          <w:sz w:val="22"/>
          <w:szCs w:val="22"/>
        </w:rPr>
      </w:pPr>
    </w:p>
    <w:p w14:paraId="6B7D409F" w14:textId="5A2BF967" w:rsidR="007E188E" w:rsidRDefault="007E188E" w:rsidP="0074203D">
      <w:pPr>
        <w:jc w:val="both"/>
        <w:rPr>
          <w:b/>
          <w:u w:val="single"/>
        </w:rPr>
      </w:pPr>
      <w:r w:rsidRPr="007E188E">
        <w:rPr>
          <w:b/>
          <w:u w:val="single"/>
        </w:rPr>
        <w:t>Analysis:</w:t>
      </w:r>
    </w:p>
    <w:p w14:paraId="640BCE07" w14:textId="33EBD064" w:rsidR="00911770" w:rsidRDefault="00911770" w:rsidP="0074203D">
      <w:pPr>
        <w:jc w:val="both"/>
        <w:rPr>
          <w:b/>
          <w:u w:val="single"/>
        </w:rPr>
      </w:pPr>
    </w:p>
    <w:p w14:paraId="46523AC3" w14:textId="5549B3A7" w:rsidR="00993E6F" w:rsidRDefault="00993E6F" w:rsidP="00993E6F">
      <w:pPr>
        <w:pStyle w:val="ListParagraph"/>
        <w:numPr>
          <w:ilvl w:val="0"/>
          <w:numId w:val="19"/>
        </w:numPr>
      </w:pPr>
      <w:r>
        <w:t xml:space="preserve">Show a scatterplot matrix of the continuous variables only. </w:t>
      </w:r>
    </w:p>
    <w:p w14:paraId="077DE689" w14:textId="51B48202" w:rsidR="00993E6F" w:rsidRDefault="00993E6F" w:rsidP="00993E6F"/>
    <w:p w14:paraId="14EC6105" w14:textId="6047C838" w:rsidR="00993E6F" w:rsidRDefault="00993E6F" w:rsidP="00993E6F">
      <w:r w:rsidRPr="00993E6F">
        <w:rPr>
          <w:u w:val="single"/>
        </w:rPr>
        <w:t>Rcode</w:t>
      </w:r>
      <w:r>
        <w:t>:</w:t>
      </w:r>
    </w:p>
    <w:p w14:paraId="3CD8EF8D" w14:textId="05611897" w:rsidR="00993E6F" w:rsidRDefault="00993E6F" w:rsidP="00993E6F"/>
    <w:p w14:paraId="667AA91E" w14:textId="77777777" w:rsidR="0098655A" w:rsidRPr="00A376FB" w:rsidRDefault="0098655A" w:rsidP="0098655A">
      <w:pPr>
        <w:rPr>
          <w:rFonts w:eastAsiaTheme="minorEastAsia"/>
          <w:b/>
          <w:bCs/>
          <w:color w:val="548DD4" w:themeColor="text2" w:themeTint="99"/>
          <w:sz w:val="22"/>
          <w:szCs w:val="22"/>
          <w:lang w:eastAsia="en-US"/>
        </w:rPr>
      </w:pPr>
      <w:r w:rsidRPr="00A376FB">
        <w:rPr>
          <w:rFonts w:eastAsiaTheme="minorEastAsia"/>
          <w:b/>
          <w:bCs/>
          <w:color w:val="548DD4" w:themeColor="text2" w:themeTint="99"/>
          <w:sz w:val="22"/>
          <w:szCs w:val="22"/>
          <w:lang w:eastAsia="en-US"/>
        </w:rPr>
        <w:t>#1</w:t>
      </w:r>
    </w:p>
    <w:p w14:paraId="0AB6C708" w14:textId="77777777" w:rsidR="0098655A" w:rsidRPr="00A376FB" w:rsidRDefault="0098655A" w:rsidP="0098655A">
      <w:pPr>
        <w:rPr>
          <w:rFonts w:eastAsiaTheme="minorEastAsia"/>
          <w:b/>
          <w:bCs/>
          <w:color w:val="548DD4" w:themeColor="text2" w:themeTint="99"/>
          <w:sz w:val="22"/>
          <w:szCs w:val="22"/>
          <w:lang w:eastAsia="en-US"/>
        </w:rPr>
      </w:pPr>
      <w:r w:rsidRPr="00A376FB">
        <w:rPr>
          <w:rFonts w:eastAsiaTheme="minorEastAsia"/>
          <w:b/>
          <w:bCs/>
          <w:color w:val="548DD4" w:themeColor="text2" w:themeTint="99"/>
          <w:sz w:val="22"/>
          <w:szCs w:val="22"/>
          <w:lang w:eastAsia="en-US"/>
        </w:rPr>
        <w:t xml:space="preserve"># Copy the continuous variables to a new data object. </w:t>
      </w:r>
    </w:p>
    <w:p w14:paraId="548259B6" w14:textId="62C2303C" w:rsidR="0098655A" w:rsidRPr="00A376FB" w:rsidRDefault="0098655A" w:rsidP="0098655A">
      <w:pPr>
        <w:rPr>
          <w:rFonts w:eastAsiaTheme="minorEastAsia"/>
          <w:b/>
          <w:bCs/>
          <w:color w:val="548DD4" w:themeColor="text2" w:themeTint="99"/>
          <w:sz w:val="22"/>
          <w:szCs w:val="22"/>
          <w:lang w:eastAsia="en-US"/>
        </w:rPr>
      </w:pPr>
      <w:r w:rsidRPr="00A376FB">
        <w:rPr>
          <w:rFonts w:eastAsiaTheme="minorEastAsia"/>
          <w:b/>
          <w:bCs/>
          <w:color w:val="548DD4" w:themeColor="text2" w:themeTint="99"/>
          <w:sz w:val="22"/>
          <w:szCs w:val="22"/>
          <w:lang w:eastAsia="en-US"/>
        </w:rPr>
        <w:t xml:space="preserve">my_sample_con=subset(my_sample,select=c("average.fare","distance","avg.weekly.passengers","route.market.share","price")) </w:t>
      </w:r>
    </w:p>
    <w:p w14:paraId="27B87170" w14:textId="77777777" w:rsidR="0098655A" w:rsidRPr="00A376FB" w:rsidRDefault="0098655A" w:rsidP="0098655A">
      <w:pPr>
        <w:rPr>
          <w:rFonts w:eastAsiaTheme="minorEastAsia"/>
          <w:b/>
          <w:bCs/>
          <w:color w:val="548DD4" w:themeColor="text2" w:themeTint="99"/>
          <w:sz w:val="22"/>
          <w:szCs w:val="22"/>
          <w:lang w:eastAsia="en-US"/>
        </w:rPr>
      </w:pPr>
      <w:r w:rsidRPr="00A376FB">
        <w:rPr>
          <w:rFonts w:eastAsiaTheme="minorEastAsia"/>
          <w:b/>
          <w:bCs/>
          <w:color w:val="548DD4" w:themeColor="text2" w:themeTint="99"/>
          <w:sz w:val="22"/>
          <w:szCs w:val="22"/>
          <w:lang w:eastAsia="en-US"/>
        </w:rPr>
        <w:t>attach(my_sample_con)</w:t>
      </w:r>
    </w:p>
    <w:p w14:paraId="69E492C0" w14:textId="77777777" w:rsidR="0098655A" w:rsidRPr="00A376FB" w:rsidRDefault="0098655A" w:rsidP="0098655A">
      <w:pPr>
        <w:rPr>
          <w:rFonts w:eastAsiaTheme="minorEastAsia"/>
          <w:b/>
          <w:bCs/>
          <w:color w:val="548DD4" w:themeColor="text2" w:themeTint="99"/>
          <w:sz w:val="22"/>
          <w:szCs w:val="22"/>
          <w:lang w:eastAsia="en-US"/>
        </w:rPr>
      </w:pPr>
    </w:p>
    <w:p w14:paraId="00DED161" w14:textId="77777777" w:rsidR="0098655A" w:rsidRPr="00A376FB" w:rsidRDefault="0098655A" w:rsidP="0098655A">
      <w:pPr>
        <w:rPr>
          <w:rFonts w:eastAsiaTheme="minorEastAsia"/>
          <w:b/>
          <w:bCs/>
          <w:color w:val="548DD4" w:themeColor="text2" w:themeTint="99"/>
          <w:sz w:val="22"/>
          <w:szCs w:val="22"/>
          <w:lang w:eastAsia="en-US"/>
        </w:rPr>
      </w:pPr>
      <w:r w:rsidRPr="00A376FB">
        <w:rPr>
          <w:rFonts w:eastAsiaTheme="minorEastAsia"/>
          <w:b/>
          <w:bCs/>
          <w:color w:val="548DD4" w:themeColor="text2" w:themeTint="99"/>
          <w:sz w:val="22"/>
          <w:szCs w:val="22"/>
          <w:lang w:eastAsia="en-US"/>
        </w:rPr>
        <w:t>#Scatterplot Matrix</w:t>
      </w:r>
    </w:p>
    <w:p w14:paraId="7F1332DA" w14:textId="77777777" w:rsidR="0098655A" w:rsidRPr="00A376FB" w:rsidRDefault="0098655A" w:rsidP="0098655A">
      <w:pPr>
        <w:rPr>
          <w:rFonts w:eastAsiaTheme="minorEastAsia"/>
          <w:b/>
          <w:bCs/>
          <w:color w:val="548DD4" w:themeColor="text2" w:themeTint="99"/>
          <w:sz w:val="22"/>
          <w:szCs w:val="22"/>
          <w:lang w:eastAsia="en-US"/>
        </w:rPr>
      </w:pPr>
      <w:r w:rsidRPr="00A376FB">
        <w:rPr>
          <w:rFonts w:eastAsiaTheme="minorEastAsia"/>
          <w:b/>
          <w:bCs/>
          <w:color w:val="548DD4" w:themeColor="text2" w:themeTint="99"/>
          <w:sz w:val="22"/>
          <w:szCs w:val="22"/>
          <w:lang w:eastAsia="en-US"/>
        </w:rPr>
        <w:t xml:space="preserve">plot(my_sample_con,pch=19, </w:t>
      </w:r>
    </w:p>
    <w:p w14:paraId="1E92D361" w14:textId="77777777" w:rsidR="0098655A" w:rsidRPr="00A376FB" w:rsidRDefault="0098655A" w:rsidP="0098655A">
      <w:pPr>
        <w:rPr>
          <w:rFonts w:eastAsiaTheme="minorEastAsia"/>
          <w:b/>
          <w:bCs/>
          <w:color w:val="548DD4" w:themeColor="text2" w:themeTint="99"/>
          <w:sz w:val="22"/>
          <w:szCs w:val="22"/>
          <w:lang w:eastAsia="en-US"/>
        </w:rPr>
      </w:pPr>
      <w:r w:rsidRPr="00A376FB">
        <w:rPr>
          <w:rFonts w:eastAsiaTheme="minorEastAsia"/>
          <w:b/>
          <w:bCs/>
          <w:color w:val="548DD4" w:themeColor="text2" w:themeTint="99"/>
          <w:sz w:val="22"/>
          <w:szCs w:val="22"/>
          <w:lang w:eastAsia="en-US"/>
        </w:rPr>
        <w:t xml:space="preserve">     main="ScatterPlot Matrix for continuous variables") </w:t>
      </w:r>
    </w:p>
    <w:p w14:paraId="01C3EAC3" w14:textId="77777777" w:rsidR="0098655A" w:rsidRPr="00A376FB" w:rsidRDefault="0098655A" w:rsidP="0098655A">
      <w:pPr>
        <w:rPr>
          <w:rFonts w:eastAsiaTheme="minorEastAsia"/>
          <w:b/>
          <w:bCs/>
          <w:color w:val="548DD4" w:themeColor="text2" w:themeTint="99"/>
          <w:sz w:val="22"/>
          <w:szCs w:val="22"/>
          <w:lang w:eastAsia="en-US"/>
        </w:rPr>
      </w:pPr>
      <w:r w:rsidRPr="00A376FB">
        <w:rPr>
          <w:rFonts w:eastAsiaTheme="minorEastAsia"/>
          <w:b/>
          <w:bCs/>
          <w:color w:val="548DD4" w:themeColor="text2" w:themeTint="99"/>
          <w:sz w:val="22"/>
          <w:szCs w:val="22"/>
          <w:lang w:eastAsia="en-US"/>
        </w:rPr>
        <w:t xml:space="preserve">#Correlation analysis of the continuous variables. </w:t>
      </w:r>
    </w:p>
    <w:p w14:paraId="5411E8FF" w14:textId="77777777" w:rsidR="0098655A" w:rsidRPr="00A376FB" w:rsidRDefault="0098655A" w:rsidP="0098655A">
      <w:pPr>
        <w:rPr>
          <w:rFonts w:eastAsiaTheme="minorEastAsia"/>
          <w:b/>
          <w:bCs/>
          <w:color w:val="548DD4" w:themeColor="text2" w:themeTint="99"/>
          <w:sz w:val="22"/>
          <w:szCs w:val="22"/>
          <w:lang w:eastAsia="en-US"/>
        </w:rPr>
      </w:pPr>
      <w:r w:rsidRPr="00A376FB">
        <w:rPr>
          <w:rFonts w:eastAsiaTheme="minorEastAsia"/>
          <w:b/>
          <w:bCs/>
          <w:color w:val="548DD4" w:themeColor="text2" w:themeTint="99"/>
          <w:sz w:val="22"/>
          <w:szCs w:val="22"/>
          <w:lang w:eastAsia="en-US"/>
        </w:rPr>
        <w:t xml:space="preserve">cor(my_sample_con) </w:t>
      </w:r>
    </w:p>
    <w:p w14:paraId="78F90C41" w14:textId="3368E146" w:rsidR="0098655A" w:rsidRPr="00A376FB" w:rsidRDefault="0098655A" w:rsidP="0098655A">
      <w:pPr>
        <w:rPr>
          <w:rFonts w:eastAsiaTheme="minorEastAsia"/>
          <w:b/>
          <w:bCs/>
          <w:color w:val="548DD4" w:themeColor="text2" w:themeTint="99"/>
          <w:sz w:val="22"/>
          <w:szCs w:val="22"/>
          <w:lang w:eastAsia="en-US"/>
        </w:rPr>
      </w:pPr>
      <w:r w:rsidRPr="00A376FB">
        <w:rPr>
          <w:rFonts w:eastAsiaTheme="minorEastAsia"/>
          <w:b/>
          <w:bCs/>
          <w:color w:val="548DD4" w:themeColor="text2" w:themeTint="99"/>
          <w:sz w:val="22"/>
          <w:szCs w:val="22"/>
          <w:lang w:eastAsia="en-US"/>
        </w:rPr>
        <w:t>round(cor(my_sample_con),3)</w:t>
      </w:r>
    </w:p>
    <w:p w14:paraId="59971145" w14:textId="137E71EA" w:rsidR="0098655A" w:rsidRDefault="0098655A" w:rsidP="0098655A">
      <w:pPr>
        <w:rPr>
          <w:rFonts w:ascii="Calibri" w:eastAsiaTheme="minorEastAsia" w:hAnsi="Calibri" w:cs="Calibri"/>
          <w:b/>
          <w:bCs/>
          <w:sz w:val="22"/>
          <w:szCs w:val="22"/>
          <w:lang w:eastAsia="en-US"/>
        </w:rPr>
      </w:pPr>
    </w:p>
    <w:p w14:paraId="3D07F0A0" w14:textId="77777777" w:rsidR="0098655A" w:rsidRDefault="0098655A" w:rsidP="0098655A">
      <w:pPr>
        <w:rPr>
          <w:u w:val="single"/>
        </w:rPr>
      </w:pPr>
      <w:r>
        <w:rPr>
          <w:u w:val="single"/>
        </w:rPr>
        <w:t>Result in console window:</w:t>
      </w:r>
    </w:p>
    <w:p w14:paraId="74E4DC6C" w14:textId="296B4478" w:rsidR="0098655A" w:rsidRDefault="0098655A" w:rsidP="0098655A">
      <w:pPr>
        <w:rPr>
          <w:rFonts w:ascii="Calibri" w:eastAsiaTheme="minorEastAsia" w:hAnsi="Calibri" w:cs="Calibri"/>
          <w:b/>
          <w:bCs/>
          <w:sz w:val="22"/>
          <w:szCs w:val="22"/>
          <w:lang w:eastAsia="en-US"/>
        </w:rPr>
      </w:pPr>
    </w:p>
    <w:p w14:paraId="4AAD374A" w14:textId="77777777" w:rsidR="0098655A" w:rsidRPr="00A376FB" w:rsidRDefault="0098655A" w:rsidP="0098655A">
      <w:pPr>
        <w:rPr>
          <w:rFonts w:eastAsiaTheme="minorEastAsia"/>
          <w:b/>
          <w:bCs/>
          <w:color w:val="00B050"/>
          <w:sz w:val="22"/>
          <w:szCs w:val="22"/>
          <w:lang w:eastAsia="en-US"/>
        </w:rPr>
      </w:pPr>
      <w:r w:rsidRPr="00A376FB">
        <w:rPr>
          <w:rFonts w:eastAsiaTheme="minorEastAsia"/>
          <w:b/>
          <w:bCs/>
          <w:color w:val="00B050"/>
          <w:sz w:val="22"/>
          <w:szCs w:val="22"/>
          <w:lang w:eastAsia="en-US"/>
        </w:rPr>
        <w:t>&gt; #Scatterplot Matrix</w:t>
      </w:r>
    </w:p>
    <w:p w14:paraId="722EF9BB" w14:textId="77777777" w:rsidR="0098655A" w:rsidRPr="00A376FB" w:rsidRDefault="0098655A" w:rsidP="0098655A">
      <w:pPr>
        <w:rPr>
          <w:rFonts w:eastAsiaTheme="minorEastAsia"/>
          <w:b/>
          <w:bCs/>
          <w:color w:val="00B050"/>
          <w:sz w:val="22"/>
          <w:szCs w:val="22"/>
          <w:lang w:eastAsia="en-US"/>
        </w:rPr>
      </w:pPr>
      <w:r w:rsidRPr="00A376FB">
        <w:rPr>
          <w:rFonts w:eastAsiaTheme="minorEastAsia"/>
          <w:b/>
          <w:bCs/>
          <w:color w:val="00B050"/>
          <w:sz w:val="22"/>
          <w:szCs w:val="22"/>
          <w:lang w:eastAsia="en-US"/>
        </w:rPr>
        <w:t xml:space="preserve">&gt; plot(my_sample_con,pch=19, </w:t>
      </w:r>
    </w:p>
    <w:p w14:paraId="0F2F71B3" w14:textId="77777777" w:rsidR="0098655A" w:rsidRPr="00A376FB" w:rsidRDefault="0098655A" w:rsidP="0098655A">
      <w:pPr>
        <w:rPr>
          <w:rFonts w:eastAsiaTheme="minorEastAsia"/>
          <w:b/>
          <w:bCs/>
          <w:color w:val="00B050"/>
          <w:sz w:val="22"/>
          <w:szCs w:val="22"/>
          <w:lang w:eastAsia="en-US"/>
        </w:rPr>
      </w:pPr>
      <w:r w:rsidRPr="00A376FB">
        <w:rPr>
          <w:rFonts w:eastAsiaTheme="minorEastAsia"/>
          <w:b/>
          <w:bCs/>
          <w:color w:val="00B050"/>
          <w:sz w:val="22"/>
          <w:szCs w:val="22"/>
          <w:lang w:eastAsia="en-US"/>
        </w:rPr>
        <w:t xml:space="preserve">+      main="ScatterPlot Matrix for continuous variables") </w:t>
      </w:r>
    </w:p>
    <w:p w14:paraId="2A298FC2" w14:textId="77777777" w:rsidR="0098655A" w:rsidRPr="00A376FB" w:rsidRDefault="0098655A" w:rsidP="0098655A">
      <w:pPr>
        <w:rPr>
          <w:rFonts w:eastAsiaTheme="minorEastAsia"/>
          <w:b/>
          <w:bCs/>
          <w:color w:val="00B050"/>
          <w:sz w:val="22"/>
          <w:szCs w:val="22"/>
          <w:lang w:eastAsia="en-US"/>
        </w:rPr>
      </w:pPr>
      <w:r w:rsidRPr="00A376FB">
        <w:rPr>
          <w:rFonts w:eastAsiaTheme="minorEastAsia"/>
          <w:b/>
          <w:bCs/>
          <w:color w:val="00B050"/>
          <w:sz w:val="22"/>
          <w:szCs w:val="22"/>
          <w:lang w:eastAsia="en-US"/>
        </w:rPr>
        <w:t xml:space="preserve">&gt; #Correlation analysis of the continuous variables. </w:t>
      </w:r>
    </w:p>
    <w:p w14:paraId="79C0EF8F" w14:textId="77777777" w:rsidR="001D1CA8" w:rsidRPr="00A376FB" w:rsidRDefault="001D1CA8" w:rsidP="001D1CA8">
      <w:pPr>
        <w:rPr>
          <w:rFonts w:eastAsiaTheme="minorEastAsia"/>
          <w:b/>
          <w:bCs/>
          <w:color w:val="00B050"/>
          <w:sz w:val="22"/>
          <w:szCs w:val="22"/>
          <w:lang w:eastAsia="en-US"/>
        </w:rPr>
      </w:pPr>
      <w:r w:rsidRPr="00A376FB">
        <w:rPr>
          <w:rFonts w:eastAsiaTheme="minorEastAsia"/>
          <w:b/>
          <w:bCs/>
          <w:color w:val="00B050"/>
          <w:sz w:val="22"/>
          <w:szCs w:val="22"/>
          <w:lang w:eastAsia="en-US"/>
        </w:rPr>
        <w:t xml:space="preserve">&gt; cor(my_sample_con) </w:t>
      </w:r>
    </w:p>
    <w:p w14:paraId="79B343EC" w14:textId="77777777" w:rsidR="001D1CA8" w:rsidRPr="00A376FB" w:rsidRDefault="001D1CA8" w:rsidP="001D1CA8">
      <w:pPr>
        <w:rPr>
          <w:rFonts w:eastAsiaTheme="minorEastAsia"/>
          <w:b/>
          <w:bCs/>
          <w:color w:val="00B050"/>
          <w:sz w:val="22"/>
          <w:szCs w:val="22"/>
          <w:lang w:eastAsia="en-US"/>
        </w:rPr>
      </w:pPr>
      <w:r w:rsidRPr="00A376FB">
        <w:rPr>
          <w:rFonts w:eastAsiaTheme="minorEastAsia"/>
          <w:b/>
          <w:bCs/>
          <w:color w:val="00B050"/>
          <w:sz w:val="22"/>
          <w:szCs w:val="22"/>
          <w:lang w:eastAsia="en-US"/>
        </w:rPr>
        <w:t xml:space="preserve">                      average.fare    distance avg.weekly.passengers route.market.share      price</w:t>
      </w:r>
    </w:p>
    <w:p w14:paraId="6D41A20D" w14:textId="77777777" w:rsidR="001D1CA8" w:rsidRPr="00A376FB" w:rsidRDefault="001D1CA8" w:rsidP="001D1CA8">
      <w:pPr>
        <w:rPr>
          <w:rFonts w:eastAsiaTheme="minorEastAsia"/>
          <w:b/>
          <w:bCs/>
          <w:color w:val="00B050"/>
          <w:sz w:val="22"/>
          <w:szCs w:val="22"/>
          <w:lang w:eastAsia="en-US"/>
        </w:rPr>
      </w:pPr>
      <w:r w:rsidRPr="00A376FB">
        <w:rPr>
          <w:rFonts w:eastAsiaTheme="minorEastAsia"/>
          <w:b/>
          <w:bCs/>
          <w:color w:val="00B050"/>
          <w:sz w:val="22"/>
          <w:szCs w:val="22"/>
          <w:lang w:eastAsia="en-US"/>
        </w:rPr>
        <w:t>average.fare             1.0000000  0.67758078            0.17272593         -0.1978658  0.9078426</w:t>
      </w:r>
    </w:p>
    <w:p w14:paraId="09F2CD87" w14:textId="77777777" w:rsidR="001D1CA8" w:rsidRPr="00A376FB" w:rsidRDefault="001D1CA8" w:rsidP="001D1CA8">
      <w:pPr>
        <w:rPr>
          <w:rFonts w:eastAsiaTheme="minorEastAsia"/>
          <w:b/>
          <w:bCs/>
          <w:color w:val="00B050"/>
          <w:sz w:val="22"/>
          <w:szCs w:val="22"/>
          <w:lang w:eastAsia="en-US"/>
        </w:rPr>
      </w:pPr>
      <w:r w:rsidRPr="00A376FB">
        <w:rPr>
          <w:rFonts w:eastAsiaTheme="minorEastAsia"/>
          <w:b/>
          <w:bCs/>
          <w:color w:val="00B050"/>
          <w:sz w:val="22"/>
          <w:szCs w:val="22"/>
          <w:lang w:eastAsia="en-US"/>
        </w:rPr>
        <w:t>distance                 0.6775808  1.00000000            0.09202736         -0.3762117  0.7248841</w:t>
      </w:r>
    </w:p>
    <w:p w14:paraId="42C370CF" w14:textId="77777777" w:rsidR="001D1CA8" w:rsidRPr="00A376FB" w:rsidRDefault="001D1CA8" w:rsidP="001D1CA8">
      <w:pPr>
        <w:rPr>
          <w:rFonts w:eastAsiaTheme="minorEastAsia"/>
          <w:b/>
          <w:bCs/>
          <w:color w:val="00B050"/>
          <w:sz w:val="22"/>
          <w:szCs w:val="22"/>
          <w:lang w:eastAsia="en-US"/>
        </w:rPr>
      </w:pPr>
      <w:r w:rsidRPr="00A376FB">
        <w:rPr>
          <w:rFonts w:eastAsiaTheme="minorEastAsia"/>
          <w:b/>
          <w:bCs/>
          <w:color w:val="00B050"/>
          <w:sz w:val="22"/>
          <w:szCs w:val="22"/>
          <w:lang w:eastAsia="en-US"/>
        </w:rPr>
        <w:t>avg.weekly.passengers    0.1727259  0.09202736            1.00000000         -0.1109178  0.1395003</w:t>
      </w:r>
    </w:p>
    <w:p w14:paraId="5ECB9AF3" w14:textId="77777777" w:rsidR="001D1CA8" w:rsidRPr="00A376FB" w:rsidRDefault="001D1CA8" w:rsidP="001D1CA8">
      <w:pPr>
        <w:rPr>
          <w:rFonts w:eastAsiaTheme="minorEastAsia"/>
          <w:b/>
          <w:bCs/>
          <w:color w:val="00B050"/>
          <w:sz w:val="22"/>
          <w:szCs w:val="22"/>
          <w:lang w:eastAsia="en-US"/>
        </w:rPr>
      </w:pPr>
      <w:r w:rsidRPr="00A376FB">
        <w:rPr>
          <w:rFonts w:eastAsiaTheme="minorEastAsia"/>
          <w:b/>
          <w:bCs/>
          <w:color w:val="00B050"/>
          <w:sz w:val="22"/>
          <w:szCs w:val="22"/>
          <w:lang w:eastAsia="en-US"/>
        </w:rPr>
        <w:t>route.market.share      -0.1978658 -0.37621166           -0.11091783          1.0000000 -0.2792413</w:t>
      </w:r>
    </w:p>
    <w:p w14:paraId="0D338E90" w14:textId="74740257" w:rsidR="001D1CA8" w:rsidRPr="00A376FB" w:rsidRDefault="001D1CA8" w:rsidP="001D1CA8">
      <w:pPr>
        <w:rPr>
          <w:rFonts w:eastAsiaTheme="minorEastAsia"/>
          <w:b/>
          <w:bCs/>
          <w:color w:val="00B050"/>
          <w:sz w:val="22"/>
          <w:szCs w:val="22"/>
          <w:lang w:eastAsia="en-US"/>
        </w:rPr>
      </w:pPr>
      <w:r w:rsidRPr="00A376FB">
        <w:rPr>
          <w:rFonts w:eastAsiaTheme="minorEastAsia"/>
          <w:b/>
          <w:bCs/>
          <w:color w:val="00B050"/>
          <w:sz w:val="22"/>
          <w:szCs w:val="22"/>
          <w:lang w:eastAsia="en-US"/>
        </w:rPr>
        <w:t>price                    0.9078426  0.72488408            0.13950031         -0.2792413  1.0000000</w:t>
      </w:r>
    </w:p>
    <w:p w14:paraId="218AA70A" w14:textId="77777777" w:rsidR="001D1CA8" w:rsidRPr="00A376FB" w:rsidRDefault="001D1CA8" w:rsidP="001D1CA8">
      <w:pPr>
        <w:rPr>
          <w:rFonts w:eastAsiaTheme="minorEastAsia"/>
          <w:b/>
          <w:bCs/>
          <w:color w:val="00B050"/>
          <w:sz w:val="22"/>
          <w:szCs w:val="22"/>
          <w:lang w:eastAsia="en-US"/>
        </w:rPr>
      </w:pPr>
    </w:p>
    <w:p w14:paraId="7D7A332C" w14:textId="77777777" w:rsidR="0098655A" w:rsidRPr="00A376FB" w:rsidRDefault="0098655A" w:rsidP="0098655A">
      <w:pPr>
        <w:rPr>
          <w:rFonts w:eastAsiaTheme="minorEastAsia"/>
          <w:b/>
          <w:bCs/>
          <w:color w:val="00B050"/>
          <w:sz w:val="22"/>
          <w:szCs w:val="22"/>
          <w:lang w:eastAsia="en-US"/>
        </w:rPr>
      </w:pPr>
      <w:r w:rsidRPr="00A376FB">
        <w:rPr>
          <w:rFonts w:eastAsiaTheme="minorEastAsia"/>
          <w:b/>
          <w:bCs/>
          <w:color w:val="00B050"/>
          <w:sz w:val="22"/>
          <w:szCs w:val="22"/>
          <w:lang w:eastAsia="en-US"/>
        </w:rPr>
        <w:t xml:space="preserve">&gt; round(cor(my_sample_con),3) </w:t>
      </w:r>
    </w:p>
    <w:p w14:paraId="540A2D1F" w14:textId="77777777" w:rsidR="0098655A" w:rsidRPr="00A376FB" w:rsidRDefault="0098655A" w:rsidP="0098655A">
      <w:pPr>
        <w:rPr>
          <w:rFonts w:eastAsiaTheme="minorEastAsia"/>
          <w:b/>
          <w:bCs/>
          <w:color w:val="00B050"/>
          <w:sz w:val="22"/>
          <w:szCs w:val="22"/>
          <w:lang w:eastAsia="en-US"/>
        </w:rPr>
      </w:pPr>
      <w:r w:rsidRPr="00A376FB">
        <w:rPr>
          <w:rFonts w:eastAsiaTheme="minorEastAsia"/>
          <w:b/>
          <w:bCs/>
          <w:color w:val="00B050"/>
          <w:sz w:val="22"/>
          <w:szCs w:val="22"/>
          <w:lang w:eastAsia="en-US"/>
        </w:rPr>
        <w:t xml:space="preserve">                      average.fare distance avg.weekly.passengers route.market.share  price</w:t>
      </w:r>
    </w:p>
    <w:p w14:paraId="2571EE22" w14:textId="77777777" w:rsidR="0098655A" w:rsidRPr="00A376FB" w:rsidRDefault="0098655A" w:rsidP="0098655A">
      <w:pPr>
        <w:rPr>
          <w:rFonts w:eastAsiaTheme="minorEastAsia"/>
          <w:b/>
          <w:bCs/>
          <w:color w:val="00B050"/>
          <w:sz w:val="22"/>
          <w:szCs w:val="22"/>
          <w:lang w:eastAsia="en-US"/>
        </w:rPr>
      </w:pPr>
      <w:r w:rsidRPr="00A376FB">
        <w:rPr>
          <w:rFonts w:eastAsiaTheme="minorEastAsia"/>
          <w:b/>
          <w:bCs/>
          <w:color w:val="00B050"/>
          <w:sz w:val="22"/>
          <w:szCs w:val="22"/>
          <w:lang w:eastAsia="en-US"/>
        </w:rPr>
        <w:lastRenderedPageBreak/>
        <w:t>average.fare                 1.000    0.678                 0.173             -0.198  0.908</w:t>
      </w:r>
    </w:p>
    <w:p w14:paraId="1EC94919" w14:textId="77777777" w:rsidR="0098655A" w:rsidRPr="00A376FB" w:rsidRDefault="0098655A" w:rsidP="0098655A">
      <w:pPr>
        <w:rPr>
          <w:rFonts w:eastAsiaTheme="minorEastAsia"/>
          <w:b/>
          <w:bCs/>
          <w:color w:val="00B050"/>
          <w:sz w:val="22"/>
          <w:szCs w:val="22"/>
          <w:lang w:eastAsia="en-US"/>
        </w:rPr>
      </w:pPr>
      <w:r w:rsidRPr="00A376FB">
        <w:rPr>
          <w:rFonts w:eastAsiaTheme="minorEastAsia"/>
          <w:b/>
          <w:bCs/>
          <w:color w:val="00B050"/>
          <w:sz w:val="22"/>
          <w:szCs w:val="22"/>
          <w:lang w:eastAsia="en-US"/>
        </w:rPr>
        <w:t>distance                     0.678    1.000                 0.092             -0.376  0.725</w:t>
      </w:r>
    </w:p>
    <w:p w14:paraId="2B060725" w14:textId="77777777" w:rsidR="0098655A" w:rsidRPr="00A376FB" w:rsidRDefault="0098655A" w:rsidP="0098655A">
      <w:pPr>
        <w:rPr>
          <w:rFonts w:eastAsiaTheme="minorEastAsia"/>
          <w:b/>
          <w:bCs/>
          <w:color w:val="00B050"/>
          <w:sz w:val="22"/>
          <w:szCs w:val="22"/>
          <w:lang w:eastAsia="en-US"/>
        </w:rPr>
      </w:pPr>
      <w:r w:rsidRPr="00A376FB">
        <w:rPr>
          <w:rFonts w:eastAsiaTheme="minorEastAsia"/>
          <w:b/>
          <w:bCs/>
          <w:color w:val="00B050"/>
          <w:sz w:val="22"/>
          <w:szCs w:val="22"/>
          <w:lang w:eastAsia="en-US"/>
        </w:rPr>
        <w:t>avg.weekly.passengers        0.173    0.092                 1.000             -0.111  0.140</w:t>
      </w:r>
    </w:p>
    <w:p w14:paraId="214CDFB9" w14:textId="77777777" w:rsidR="0098655A" w:rsidRPr="00A376FB" w:rsidRDefault="0098655A" w:rsidP="0098655A">
      <w:pPr>
        <w:rPr>
          <w:rFonts w:eastAsiaTheme="minorEastAsia"/>
          <w:b/>
          <w:bCs/>
          <w:color w:val="00B050"/>
          <w:sz w:val="22"/>
          <w:szCs w:val="22"/>
          <w:lang w:eastAsia="en-US"/>
        </w:rPr>
      </w:pPr>
      <w:r w:rsidRPr="00A376FB">
        <w:rPr>
          <w:rFonts w:eastAsiaTheme="minorEastAsia"/>
          <w:b/>
          <w:bCs/>
          <w:color w:val="00B050"/>
          <w:sz w:val="22"/>
          <w:szCs w:val="22"/>
          <w:lang w:eastAsia="en-US"/>
        </w:rPr>
        <w:t>route.market.share          -0.198   -0.376                -0.111              1.000 -0.279</w:t>
      </w:r>
    </w:p>
    <w:p w14:paraId="132E6CD0" w14:textId="1D2F8869" w:rsidR="0098655A" w:rsidRPr="00A376FB" w:rsidRDefault="0098655A" w:rsidP="0098655A">
      <w:pPr>
        <w:rPr>
          <w:rFonts w:eastAsiaTheme="minorEastAsia"/>
          <w:b/>
          <w:bCs/>
          <w:color w:val="00B050"/>
          <w:sz w:val="22"/>
          <w:szCs w:val="22"/>
          <w:lang w:eastAsia="en-US"/>
        </w:rPr>
      </w:pPr>
      <w:r w:rsidRPr="00A376FB">
        <w:rPr>
          <w:rFonts w:eastAsiaTheme="minorEastAsia"/>
          <w:b/>
          <w:bCs/>
          <w:color w:val="00B050"/>
          <w:sz w:val="22"/>
          <w:szCs w:val="22"/>
          <w:lang w:eastAsia="en-US"/>
        </w:rPr>
        <w:t>price                        0.908    0.725                 0.140             -0.279  1.000</w:t>
      </w:r>
    </w:p>
    <w:p w14:paraId="3BC71A46" w14:textId="31AB03FD" w:rsidR="00993E6F" w:rsidRDefault="00993E6F" w:rsidP="00993E6F"/>
    <w:p w14:paraId="08C4DFED" w14:textId="2870809A" w:rsidR="000F0050" w:rsidRDefault="00490EF9" w:rsidP="00993E6F">
      <w:r>
        <w:t>A subset for all the continuous variables are subsetted into a new data frame and used this subset for scatterplot matrix.</w:t>
      </w:r>
    </w:p>
    <w:p w14:paraId="7F026F6E" w14:textId="1B79C6D9" w:rsidR="00490EF9" w:rsidRDefault="00490EF9" w:rsidP="00993E6F"/>
    <w:p w14:paraId="29CE3E49" w14:textId="187234A4" w:rsidR="00490EF9" w:rsidRDefault="00490EF9" w:rsidP="00993E6F">
      <w:r>
        <w:rPr>
          <w:noProof/>
        </w:rPr>
        <w:drawing>
          <wp:inline distT="0" distB="0" distL="0" distR="0" wp14:anchorId="48EA8962" wp14:editId="68A5405A">
            <wp:extent cx="4961905" cy="3428571"/>
            <wp:effectExtent l="0" t="0" r="0" b="635"/>
            <wp:docPr id="3" name="Picture 3"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qr code&#10;&#10;Description automatically generated"/>
                    <pic:cNvPicPr/>
                  </pic:nvPicPr>
                  <pic:blipFill>
                    <a:blip r:embed="rId8"/>
                    <a:stretch>
                      <a:fillRect/>
                    </a:stretch>
                  </pic:blipFill>
                  <pic:spPr>
                    <a:xfrm>
                      <a:off x="0" y="0"/>
                      <a:ext cx="4961905" cy="3428571"/>
                    </a:xfrm>
                    <a:prstGeom prst="rect">
                      <a:avLst/>
                    </a:prstGeom>
                  </pic:spPr>
                </pic:pic>
              </a:graphicData>
            </a:graphic>
          </wp:inline>
        </w:drawing>
      </w:r>
    </w:p>
    <w:p w14:paraId="6B113FFA" w14:textId="765D44CF" w:rsidR="00CD0053" w:rsidRDefault="00CD0053" w:rsidP="00993E6F">
      <w:r>
        <w:t>From this matrix graph, we see there is some linear relation between ‘average.fare’</w:t>
      </w:r>
      <w:r w:rsidR="009F25EE">
        <w:t xml:space="preserve">, </w:t>
      </w:r>
      <w:r>
        <w:t>variable and ‘price’ variable</w:t>
      </w:r>
      <w:r w:rsidR="009F25EE">
        <w:t xml:space="preserve"> and ‘average.fare’ variable and ‘distance’ shows some linearity and finally ‘price’ and ‘distance’ variables also shows some linearity </w:t>
      </w:r>
      <w:r>
        <w:t>. And for remaining variables, there is no relation between the other variables.</w:t>
      </w:r>
    </w:p>
    <w:p w14:paraId="1DE4F57B" w14:textId="77777777" w:rsidR="009F25EE" w:rsidRDefault="009F25EE" w:rsidP="00993E6F"/>
    <w:p w14:paraId="5BA512C5" w14:textId="73AA26FA" w:rsidR="00993E6F" w:rsidRDefault="00993E6F" w:rsidP="00993E6F">
      <w:pPr>
        <w:pStyle w:val="ListParagraph"/>
        <w:numPr>
          <w:ilvl w:val="0"/>
          <w:numId w:val="19"/>
        </w:numPr>
      </w:pPr>
      <w:r>
        <w:t xml:space="preserve">Show two correlation matrices of the continuous variables, one in a numbers form and one in the form of correlation ellipses.  </w:t>
      </w:r>
    </w:p>
    <w:p w14:paraId="61A646F8" w14:textId="39C46CC1" w:rsidR="009F25EE" w:rsidRDefault="009F25EE" w:rsidP="009F25EE"/>
    <w:p w14:paraId="2362D105" w14:textId="77777777" w:rsidR="009F25EE" w:rsidRDefault="009F25EE" w:rsidP="009F25EE">
      <w:r w:rsidRPr="00993E6F">
        <w:rPr>
          <w:u w:val="single"/>
        </w:rPr>
        <w:t>Rcode</w:t>
      </w:r>
      <w:r>
        <w:t>:</w:t>
      </w:r>
    </w:p>
    <w:p w14:paraId="1D5F8759" w14:textId="6D515793" w:rsidR="009F25EE" w:rsidRDefault="009F25EE" w:rsidP="009F25EE">
      <w:pPr>
        <w:rPr>
          <w:rFonts w:eastAsiaTheme="minorEastAsia"/>
          <w:b/>
          <w:bCs/>
          <w:color w:val="548DD4" w:themeColor="text2" w:themeTint="99"/>
          <w:sz w:val="22"/>
          <w:szCs w:val="22"/>
          <w:lang w:eastAsia="en-US"/>
        </w:rPr>
      </w:pPr>
    </w:p>
    <w:p w14:paraId="567145C8" w14:textId="77777777" w:rsidR="009F25EE" w:rsidRPr="009F25EE" w:rsidRDefault="009F25EE" w:rsidP="009F25EE">
      <w:pPr>
        <w:rPr>
          <w:rFonts w:eastAsiaTheme="minorEastAsia"/>
          <w:b/>
          <w:bCs/>
          <w:color w:val="548DD4" w:themeColor="text2" w:themeTint="99"/>
          <w:sz w:val="22"/>
          <w:szCs w:val="22"/>
          <w:lang w:eastAsia="en-US"/>
        </w:rPr>
      </w:pPr>
      <w:r w:rsidRPr="009F25EE">
        <w:rPr>
          <w:rFonts w:eastAsiaTheme="minorEastAsia"/>
          <w:b/>
          <w:bCs/>
          <w:color w:val="548DD4" w:themeColor="text2" w:themeTint="99"/>
          <w:sz w:val="22"/>
          <w:szCs w:val="22"/>
          <w:lang w:eastAsia="en-US"/>
        </w:rPr>
        <w:t>#2</w:t>
      </w:r>
    </w:p>
    <w:p w14:paraId="528EE0A6" w14:textId="77777777" w:rsidR="009F25EE" w:rsidRPr="009F25EE" w:rsidRDefault="009F25EE" w:rsidP="009F25EE">
      <w:pPr>
        <w:rPr>
          <w:rFonts w:eastAsiaTheme="minorEastAsia"/>
          <w:b/>
          <w:bCs/>
          <w:color w:val="548DD4" w:themeColor="text2" w:themeTint="99"/>
          <w:sz w:val="22"/>
          <w:szCs w:val="22"/>
          <w:lang w:eastAsia="en-US"/>
        </w:rPr>
      </w:pPr>
      <w:r w:rsidRPr="009F25EE">
        <w:rPr>
          <w:rFonts w:eastAsiaTheme="minorEastAsia"/>
          <w:b/>
          <w:bCs/>
          <w:color w:val="548DD4" w:themeColor="text2" w:themeTint="99"/>
          <w:sz w:val="22"/>
          <w:szCs w:val="22"/>
          <w:lang w:eastAsia="en-US"/>
        </w:rPr>
        <w:t xml:space="preserve"># Presenting correlation graphically. </w:t>
      </w:r>
    </w:p>
    <w:p w14:paraId="4E4D15B9" w14:textId="77777777" w:rsidR="009F25EE" w:rsidRPr="009F25EE" w:rsidRDefault="009F25EE" w:rsidP="009F25EE">
      <w:pPr>
        <w:rPr>
          <w:rFonts w:eastAsiaTheme="minorEastAsia"/>
          <w:b/>
          <w:bCs/>
          <w:color w:val="548DD4" w:themeColor="text2" w:themeTint="99"/>
          <w:sz w:val="22"/>
          <w:szCs w:val="22"/>
          <w:lang w:eastAsia="en-US"/>
        </w:rPr>
      </w:pPr>
      <w:r w:rsidRPr="009F25EE">
        <w:rPr>
          <w:rFonts w:eastAsiaTheme="minorEastAsia"/>
          <w:b/>
          <w:bCs/>
          <w:color w:val="548DD4" w:themeColor="text2" w:themeTint="99"/>
          <w:sz w:val="22"/>
          <w:szCs w:val="22"/>
          <w:lang w:eastAsia="en-US"/>
        </w:rPr>
        <w:t xml:space="preserve"># First put a correlation matrix into an object. </w:t>
      </w:r>
    </w:p>
    <w:p w14:paraId="7E4736BD" w14:textId="77777777" w:rsidR="009F25EE" w:rsidRPr="009F25EE" w:rsidRDefault="009F25EE" w:rsidP="009F25EE">
      <w:pPr>
        <w:rPr>
          <w:rFonts w:eastAsiaTheme="minorEastAsia"/>
          <w:b/>
          <w:bCs/>
          <w:color w:val="548DD4" w:themeColor="text2" w:themeTint="99"/>
          <w:sz w:val="22"/>
          <w:szCs w:val="22"/>
          <w:lang w:eastAsia="en-US"/>
        </w:rPr>
      </w:pPr>
      <w:r w:rsidRPr="009F25EE">
        <w:rPr>
          <w:rFonts w:eastAsiaTheme="minorEastAsia"/>
          <w:b/>
          <w:bCs/>
          <w:color w:val="548DD4" w:themeColor="text2" w:themeTint="99"/>
          <w:sz w:val="22"/>
          <w:szCs w:val="22"/>
          <w:lang w:eastAsia="en-US"/>
        </w:rPr>
        <w:t xml:space="preserve">library(corrplot) </w:t>
      </w:r>
    </w:p>
    <w:p w14:paraId="0D0BFD61" w14:textId="77777777" w:rsidR="009F25EE" w:rsidRPr="009F25EE" w:rsidRDefault="009F25EE" w:rsidP="009F25EE">
      <w:pPr>
        <w:rPr>
          <w:rFonts w:eastAsiaTheme="minorEastAsia"/>
          <w:b/>
          <w:bCs/>
          <w:color w:val="548DD4" w:themeColor="text2" w:themeTint="99"/>
          <w:sz w:val="22"/>
          <w:szCs w:val="22"/>
          <w:lang w:eastAsia="en-US"/>
        </w:rPr>
      </w:pPr>
      <w:r w:rsidRPr="009F25EE">
        <w:rPr>
          <w:rFonts w:eastAsiaTheme="minorEastAsia"/>
          <w:b/>
          <w:bCs/>
          <w:color w:val="548DD4" w:themeColor="text2" w:themeTint="99"/>
          <w:sz w:val="22"/>
          <w:szCs w:val="22"/>
          <w:lang w:eastAsia="en-US"/>
        </w:rPr>
        <w:t xml:space="preserve">gcorr=cor(my_sample_con) </w:t>
      </w:r>
    </w:p>
    <w:p w14:paraId="20042A83" w14:textId="77777777" w:rsidR="009F25EE" w:rsidRPr="009F25EE" w:rsidRDefault="009F25EE" w:rsidP="009F25EE">
      <w:pPr>
        <w:rPr>
          <w:rFonts w:eastAsiaTheme="minorEastAsia"/>
          <w:b/>
          <w:bCs/>
          <w:color w:val="548DD4" w:themeColor="text2" w:themeTint="99"/>
          <w:sz w:val="22"/>
          <w:szCs w:val="22"/>
          <w:lang w:eastAsia="en-US"/>
        </w:rPr>
      </w:pPr>
      <w:r w:rsidRPr="009F25EE">
        <w:rPr>
          <w:rFonts w:eastAsiaTheme="minorEastAsia"/>
          <w:b/>
          <w:bCs/>
          <w:color w:val="548DD4" w:themeColor="text2" w:themeTint="99"/>
          <w:sz w:val="22"/>
          <w:szCs w:val="22"/>
          <w:lang w:eastAsia="en-US"/>
        </w:rPr>
        <w:t xml:space="preserve">gcorr </w:t>
      </w:r>
    </w:p>
    <w:p w14:paraId="5ADFA6E0" w14:textId="77777777" w:rsidR="009F25EE" w:rsidRPr="009F25EE" w:rsidRDefault="009F25EE" w:rsidP="009F25EE">
      <w:pPr>
        <w:rPr>
          <w:rFonts w:eastAsiaTheme="minorEastAsia"/>
          <w:b/>
          <w:bCs/>
          <w:color w:val="548DD4" w:themeColor="text2" w:themeTint="99"/>
          <w:sz w:val="22"/>
          <w:szCs w:val="22"/>
          <w:lang w:eastAsia="en-US"/>
        </w:rPr>
      </w:pPr>
      <w:r w:rsidRPr="009F25EE">
        <w:rPr>
          <w:rFonts w:eastAsiaTheme="minorEastAsia"/>
          <w:b/>
          <w:bCs/>
          <w:color w:val="548DD4" w:themeColor="text2" w:themeTint="99"/>
          <w:sz w:val="22"/>
          <w:szCs w:val="22"/>
          <w:lang w:eastAsia="en-US"/>
        </w:rPr>
        <w:t xml:space="preserve">corrplot(gcorr,method="ellipse") </w:t>
      </w:r>
    </w:p>
    <w:p w14:paraId="5111BD8F" w14:textId="77777777" w:rsidR="009F25EE" w:rsidRPr="009F25EE" w:rsidRDefault="009F25EE" w:rsidP="009F25EE">
      <w:pPr>
        <w:rPr>
          <w:rFonts w:eastAsiaTheme="minorEastAsia"/>
          <w:b/>
          <w:bCs/>
          <w:color w:val="548DD4" w:themeColor="text2" w:themeTint="99"/>
          <w:sz w:val="22"/>
          <w:szCs w:val="22"/>
          <w:lang w:eastAsia="en-US"/>
        </w:rPr>
      </w:pPr>
      <w:r w:rsidRPr="009F25EE">
        <w:rPr>
          <w:rFonts w:eastAsiaTheme="minorEastAsia"/>
          <w:b/>
          <w:bCs/>
          <w:color w:val="548DD4" w:themeColor="text2" w:themeTint="99"/>
          <w:sz w:val="22"/>
          <w:szCs w:val="22"/>
          <w:lang w:eastAsia="en-US"/>
        </w:rPr>
        <w:t xml:space="preserve">corrplot(gcorr,method="number") </w:t>
      </w:r>
    </w:p>
    <w:p w14:paraId="30A1FD27" w14:textId="77777777" w:rsidR="009F25EE" w:rsidRPr="009F25EE" w:rsidRDefault="009F25EE" w:rsidP="009F25EE">
      <w:pPr>
        <w:rPr>
          <w:rFonts w:eastAsiaTheme="minorEastAsia"/>
          <w:b/>
          <w:bCs/>
          <w:color w:val="548DD4" w:themeColor="text2" w:themeTint="99"/>
          <w:sz w:val="22"/>
          <w:szCs w:val="22"/>
          <w:lang w:eastAsia="en-US"/>
        </w:rPr>
      </w:pPr>
    </w:p>
    <w:p w14:paraId="517991B7" w14:textId="77777777" w:rsidR="009F25EE" w:rsidRPr="009F25EE" w:rsidRDefault="009F25EE" w:rsidP="009F25EE">
      <w:pPr>
        <w:rPr>
          <w:rFonts w:eastAsiaTheme="minorEastAsia"/>
          <w:b/>
          <w:bCs/>
          <w:color w:val="548DD4" w:themeColor="text2" w:themeTint="99"/>
          <w:sz w:val="22"/>
          <w:szCs w:val="22"/>
          <w:lang w:eastAsia="en-US"/>
        </w:rPr>
      </w:pPr>
      <w:r w:rsidRPr="009F25EE">
        <w:rPr>
          <w:rFonts w:eastAsiaTheme="minorEastAsia"/>
          <w:b/>
          <w:bCs/>
          <w:color w:val="548DD4" w:themeColor="text2" w:themeTint="99"/>
          <w:sz w:val="22"/>
          <w:szCs w:val="22"/>
          <w:lang w:eastAsia="en-US"/>
        </w:rPr>
        <w:lastRenderedPageBreak/>
        <w:t xml:space="preserve"># Correlation matrix with p values. </w:t>
      </w:r>
    </w:p>
    <w:p w14:paraId="3FD7FD6F" w14:textId="77777777" w:rsidR="009F25EE" w:rsidRPr="009F25EE" w:rsidRDefault="009F25EE" w:rsidP="009F25EE">
      <w:pPr>
        <w:rPr>
          <w:rFonts w:eastAsiaTheme="minorEastAsia"/>
          <w:b/>
          <w:bCs/>
          <w:color w:val="548DD4" w:themeColor="text2" w:themeTint="99"/>
          <w:sz w:val="22"/>
          <w:szCs w:val="22"/>
          <w:lang w:eastAsia="en-US"/>
        </w:rPr>
      </w:pPr>
      <w:r w:rsidRPr="009F25EE">
        <w:rPr>
          <w:rFonts w:eastAsiaTheme="minorEastAsia"/>
          <w:b/>
          <w:bCs/>
          <w:color w:val="548DD4" w:themeColor="text2" w:themeTint="99"/>
          <w:sz w:val="22"/>
          <w:szCs w:val="22"/>
          <w:lang w:eastAsia="en-US"/>
        </w:rPr>
        <w:t xml:space="preserve">corr_with_p=Hmisc::rcorr(as.matrix(my_sample_con)) </w:t>
      </w:r>
    </w:p>
    <w:p w14:paraId="214F931D" w14:textId="2BA556A2" w:rsidR="009F25EE" w:rsidRDefault="009F25EE" w:rsidP="009F25EE">
      <w:pPr>
        <w:rPr>
          <w:rFonts w:eastAsiaTheme="minorEastAsia"/>
          <w:b/>
          <w:bCs/>
          <w:color w:val="548DD4" w:themeColor="text2" w:themeTint="99"/>
          <w:sz w:val="22"/>
          <w:szCs w:val="22"/>
          <w:lang w:eastAsia="en-US"/>
        </w:rPr>
      </w:pPr>
      <w:r w:rsidRPr="009F25EE">
        <w:rPr>
          <w:rFonts w:eastAsiaTheme="minorEastAsia"/>
          <w:b/>
          <w:bCs/>
          <w:color w:val="548DD4" w:themeColor="text2" w:themeTint="99"/>
          <w:sz w:val="22"/>
          <w:szCs w:val="22"/>
          <w:lang w:eastAsia="en-US"/>
        </w:rPr>
        <w:t>corr_with_p</w:t>
      </w:r>
    </w:p>
    <w:p w14:paraId="00F95242" w14:textId="77D55370" w:rsidR="009F25EE" w:rsidRDefault="009F25EE" w:rsidP="009F25EE">
      <w:pPr>
        <w:rPr>
          <w:rFonts w:eastAsiaTheme="minorEastAsia"/>
          <w:b/>
          <w:bCs/>
          <w:color w:val="548DD4" w:themeColor="text2" w:themeTint="99"/>
          <w:sz w:val="22"/>
          <w:szCs w:val="22"/>
          <w:lang w:eastAsia="en-US"/>
        </w:rPr>
      </w:pPr>
    </w:p>
    <w:p w14:paraId="616D6703" w14:textId="77777777" w:rsidR="009F25EE" w:rsidRDefault="009F25EE" w:rsidP="009F25EE">
      <w:pPr>
        <w:rPr>
          <w:u w:val="single"/>
        </w:rPr>
      </w:pPr>
      <w:r>
        <w:rPr>
          <w:u w:val="single"/>
        </w:rPr>
        <w:t>Result in console window:</w:t>
      </w:r>
    </w:p>
    <w:p w14:paraId="3D15B8E7" w14:textId="77777777" w:rsidR="009F25EE" w:rsidRDefault="009F25EE" w:rsidP="009F25EE">
      <w:pPr>
        <w:rPr>
          <w:rFonts w:ascii="Calibri" w:eastAsiaTheme="minorEastAsia" w:hAnsi="Calibri" w:cs="Calibri"/>
          <w:b/>
          <w:bCs/>
          <w:sz w:val="22"/>
          <w:szCs w:val="22"/>
          <w:lang w:eastAsia="en-US"/>
        </w:rPr>
      </w:pPr>
    </w:p>
    <w:p w14:paraId="5C374111"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&gt; #2</w:t>
      </w:r>
    </w:p>
    <w:p w14:paraId="4EC80CE8"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 xml:space="preserve">&gt; # Presenting correlation graphically. </w:t>
      </w:r>
    </w:p>
    <w:p w14:paraId="6BA3F10D"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 xml:space="preserve">&gt; # First put a correlation matrix into an object. </w:t>
      </w:r>
    </w:p>
    <w:p w14:paraId="0B637896"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 xml:space="preserve">&gt; library(corrplot) </w:t>
      </w:r>
    </w:p>
    <w:p w14:paraId="0215C586"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 xml:space="preserve">&gt; gcorr=cor(my_sample_con) </w:t>
      </w:r>
    </w:p>
    <w:p w14:paraId="6384D14F"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 xml:space="preserve">&gt; gcorr </w:t>
      </w:r>
    </w:p>
    <w:p w14:paraId="795EB54A"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 xml:space="preserve">                      average.fare    distance avg.weekly.passengers route.market.share      price</w:t>
      </w:r>
    </w:p>
    <w:p w14:paraId="415DBFCF"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average.fare             1.0000000  0.67758078            0.17272593         -0.1978658  0.9078426</w:t>
      </w:r>
    </w:p>
    <w:p w14:paraId="44943FA4"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distance                 0.6775808  1.00000000            0.09202736         -0.3762117  0.7248841</w:t>
      </w:r>
    </w:p>
    <w:p w14:paraId="065A4F72"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avg.weekly.passengers    0.1727259  0.09202736            1.00000000         -0.1109178  0.1395003</w:t>
      </w:r>
    </w:p>
    <w:p w14:paraId="51A68C39"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route.market.share      -0.1978658 -0.37621166           -0.11091783          1.0000000 -0.2792413</w:t>
      </w:r>
    </w:p>
    <w:p w14:paraId="373E0D77" w14:textId="7D5E4F4E" w:rsid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price                    0.9078426  0.72488408            0.13950031         -0.2792413  1.0000000</w:t>
      </w:r>
    </w:p>
    <w:p w14:paraId="611D3BED" w14:textId="3B549753"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 xml:space="preserve">&gt; corrplot(gcorr,method="ellipse") </w:t>
      </w:r>
    </w:p>
    <w:p w14:paraId="3990E5D0"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 xml:space="preserve">&gt; corrplot(gcorr,method="number") </w:t>
      </w:r>
    </w:p>
    <w:p w14:paraId="06CD39ED"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 xml:space="preserve">&gt; # Correlation matrix with p values. </w:t>
      </w:r>
    </w:p>
    <w:p w14:paraId="0A33F904"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 xml:space="preserve">&gt; corr_with_p=Hmisc::rcorr(as.matrix(my_sample_con)) </w:t>
      </w:r>
    </w:p>
    <w:p w14:paraId="06E4BF9C"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 xml:space="preserve">&gt; corr_with_p </w:t>
      </w:r>
    </w:p>
    <w:p w14:paraId="10977D25"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 xml:space="preserve">                      average.fare distance avg.weekly.passengers route.market.share price</w:t>
      </w:r>
    </w:p>
    <w:p w14:paraId="1EA8B422"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average.fare                  1.00     0.68                  0.17              -0.20  0.91</w:t>
      </w:r>
    </w:p>
    <w:p w14:paraId="49133EF6"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distance                      0.68     1.00                  0.09              -0.38  0.72</w:t>
      </w:r>
    </w:p>
    <w:p w14:paraId="02634F91"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avg.weekly.passengers         0.17     0.09                  1.00              -0.11  0.14</w:t>
      </w:r>
    </w:p>
    <w:p w14:paraId="36F02C3E"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route.market.share           -0.20    -0.38                 -0.11               1.00 -0.28</w:t>
      </w:r>
    </w:p>
    <w:p w14:paraId="36DE13B4"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price                         0.91     0.72                  0.14              -0.28  1.00</w:t>
      </w:r>
    </w:p>
    <w:p w14:paraId="00A6AE52" w14:textId="77777777" w:rsidR="009F25EE" w:rsidRPr="009F25EE" w:rsidRDefault="009F25EE" w:rsidP="009F25EE">
      <w:pPr>
        <w:rPr>
          <w:rFonts w:eastAsiaTheme="minorEastAsia"/>
          <w:b/>
          <w:bCs/>
          <w:color w:val="00B050"/>
          <w:sz w:val="22"/>
          <w:szCs w:val="22"/>
          <w:lang w:eastAsia="en-US"/>
        </w:rPr>
      </w:pPr>
    </w:p>
    <w:p w14:paraId="157A2FAC"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 xml:space="preserve">n= 50 </w:t>
      </w:r>
    </w:p>
    <w:p w14:paraId="0B838F96" w14:textId="77777777" w:rsidR="009F25EE" w:rsidRPr="009F25EE" w:rsidRDefault="009F25EE" w:rsidP="009F25EE">
      <w:pPr>
        <w:rPr>
          <w:rFonts w:eastAsiaTheme="minorEastAsia"/>
          <w:b/>
          <w:bCs/>
          <w:color w:val="00B050"/>
          <w:sz w:val="22"/>
          <w:szCs w:val="22"/>
          <w:lang w:eastAsia="en-US"/>
        </w:rPr>
      </w:pPr>
    </w:p>
    <w:p w14:paraId="51283203" w14:textId="77777777" w:rsidR="009F25EE" w:rsidRPr="009F25EE" w:rsidRDefault="009F25EE" w:rsidP="009F25EE">
      <w:pPr>
        <w:rPr>
          <w:rFonts w:eastAsiaTheme="minorEastAsia"/>
          <w:b/>
          <w:bCs/>
          <w:color w:val="00B050"/>
          <w:sz w:val="22"/>
          <w:szCs w:val="22"/>
          <w:lang w:eastAsia="en-US"/>
        </w:rPr>
      </w:pPr>
    </w:p>
    <w:p w14:paraId="0E138E59"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P</w:t>
      </w:r>
    </w:p>
    <w:p w14:paraId="1F48A1AF"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 xml:space="preserve">                      average.fare distance avg.weekly.passengers route.market.share price </w:t>
      </w:r>
    </w:p>
    <w:p w14:paraId="406F76A3"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average.fare                       0.0000   0.2303                0.1684             0.0000</w:t>
      </w:r>
    </w:p>
    <w:p w14:paraId="0F2730AC"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distance              0.0000                0.5250                0.0071             0.0000</w:t>
      </w:r>
    </w:p>
    <w:p w14:paraId="6D82E7B6"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avg.weekly.passengers 0.2303       0.5250                         0.4432             0.3339</w:t>
      </w:r>
    </w:p>
    <w:p w14:paraId="520017EB" w14:textId="77777777" w:rsidR="009F25EE" w:rsidRPr="009F25EE"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route.market.share    0.1684       0.0071   0.4432                                   0.0495</w:t>
      </w:r>
    </w:p>
    <w:p w14:paraId="6B55D5E2" w14:textId="68A2744D" w:rsidR="009F25EE" w:rsidRPr="00A376FB" w:rsidRDefault="009F25EE" w:rsidP="009F25EE">
      <w:pPr>
        <w:rPr>
          <w:rFonts w:eastAsiaTheme="minorEastAsia"/>
          <w:b/>
          <w:bCs/>
          <w:color w:val="00B050"/>
          <w:sz w:val="22"/>
          <w:szCs w:val="22"/>
          <w:lang w:eastAsia="en-US"/>
        </w:rPr>
      </w:pPr>
      <w:r w:rsidRPr="009F25EE">
        <w:rPr>
          <w:rFonts w:eastAsiaTheme="minorEastAsia"/>
          <w:b/>
          <w:bCs/>
          <w:color w:val="00B050"/>
          <w:sz w:val="22"/>
          <w:szCs w:val="22"/>
          <w:lang w:eastAsia="en-US"/>
        </w:rPr>
        <w:t xml:space="preserve">price                 0.0000       0.0000   0.3339                0.0495                   </w:t>
      </w:r>
    </w:p>
    <w:p w14:paraId="4DEEE8FF" w14:textId="410D33FD" w:rsidR="009F25EE" w:rsidRDefault="009F25EE" w:rsidP="009F25EE">
      <w:pPr>
        <w:rPr>
          <w:rFonts w:eastAsiaTheme="minorEastAsia"/>
          <w:b/>
          <w:bCs/>
          <w:color w:val="548DD4" w:themeColor="text2" w:themeTint="99"/>
          <w:sz w:val="22"/>
          <w:szCs w:val="22"/>
          <w:lang w:eastAsia="en-US"/>
        </w:rPr>
      </w:pPr>
    </w:p>
    <w:p w14:paraId="32904EF2" w14:textId="0FC791FE" w:rsidR="00D56396" w:rsidRPr="00D56396" w:rsidRDefault="00D56396" w:rsidP="009F25EE">
      <w:r w:rsidRPr="00D56396">
        <w:t>From the above correlation p-values, average.fare and distance has good p-value, saying that we are rejecting the null hypothesis and accepting the alternative hypothesis that the value is not equal to ‘0’. And average.fare and price has good p-value. Distance with  route.market.share and price variables has good p-value. Avg.weekly.passengers doesn’t show good p-values with other variables. Route.market.share shows good p-value with price.</w:t>
      </w:r>
    </w:p>
    <w:p w14:paraId="1B201355" w14:textId="4997CA66" w:rsidR="009F25EE" w:rsidRDefault="009F25EE" w:rsidP="009F25EE">
      <w:pPr>
        <w:rPr>
          <w:rFonts w:eastAsiaTheme="minorEastAsia"/>
          <w:b/>
          <w:bCs/>
          <w:color w:val="548DD4" w:themeColor="text2" w:themeTint="99"/>
          <w:sz w:val="22"/>
          <w:szCs w:val="22"/>
          <w:lang w:eastAsia="en-US"/>
        </w:rPr>
      </w:pPr>
      <w:r>
        <w:rPr>
          <w:noProof/>
        </w:rPr>
        <w:lastRenderedPageBreak/>
        <w:drawing>
          <wp:inline distT="0" distB="0" distL="0" distR="0" wp14:anchorId="6AD9B552" wp14:editId="3D0E0599">
            <wp:extent cx="5380952" cy="3428571"/>
            <wp:effectExtent l="0" t="0" r="0" b="635"/>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pic:nvPicPr>
                  <pic:blipFill>
                    <a:blip r:embed="rId9"/>
                    <a:stretch>
                      <a:fillRect/>
                    </a:stretch>
                  </pic:blipFill>
                  <pic:spPr>
                    <a:xfrm>
                      <a:off x="0" y="0"/>
                      <a:ext cx="5380952" cy="3428571"/>
                    </a:xfrm>
                    <a:prstGeom prst="rect">
                      <a:avLst/>
                    </a:prstGeom>
                  </pic:spPr>
                </pic:pic>
              </a:graphicData>
            </a:graphic>
          </wp:inline>
        </w:drawing>
      </w:r>
    </w:p>
    <w:p w14:paraId="5F3C795A" w14:textId="111A88C6" w:rsidR="009F25EE" w:rsidRDefault="009F25EE" w:rsidP="009F25EE">
      <w:pPr>
        <w:rPr>
          <w:rFonts w:eastAsiaTheme="minorEastAsia"/>
          <w:b/>
          <w:bCs/>
          <w:color w:val="548DD4" w:themeColor="text2" w:themeTint="99"/>
          <w:sz w:val="22"/>
          <w:szCs w:val="22"/>
          <w:lang w:eastAsia="en-US"/>
        </w:rPr>
      </w:pPr>
      <w:r>
        <w:rPr>
          <w:noProof/>
        </w:rPr>
        <w:drawing>
          <wp:inline distT="0" distB="0" distL="0" distR="0" wp14:anchorId="69F12F47" wp14:editId="64AFA0D1">
            <wp:extent cx="5380952" cy="3428571"/>
            <wp:effectExtent l="0" t="0" r="0" b="635"/>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pic:nvPicPr>
                  <pic:blipFill>
                    <a:blip r:embed="rId10"/>
                    <a:stretch>
                      <a:fillRect/>
                    </a:stretch>
                  </pic:blipFill>
                  <pic:spPr>
                    <a:xfrm>
                      <a:off x="0" y="0"/>
                      <a:ext cx="5380952" cy="3428571"/>
                    </a:xfrm>
                    <a:prstGeom prst="rect">
                      <a:avLst/>
                    </a:prstGeom>
                  </pic:spPr>
                </pic:pic>
              </a:graphicData>
            </a:graphic>
          </wp:inline>
        </w:drawing>
      </w:r>
    </w:p>
    <w:p w14:paraId="41FDD3FE" w14:textId="41BA9CBA" w:rsidR="00064398" w:rsidRDefault="00064398" w:rsidP="009F25EE">
      <w:pPr>
        <w:rPr>
          <w:rFonts w:eastAsiaTheme="minorEastAsia"/>
          <w:b/>
          <w:bCs/>
          <w:color w:val="548DD4" w:themeColor="text2" w:themeTint="99"/>
          <w:sz w:val="22"/>
          <w:szCs w:val="22"/>
          <w:lang w:eastAsia="en-US"/>
        </w:rPr>
      </w:pPr>
    </w:p>
    <w:p w14:paraId="2F1B632A" w14:textId="492DBA02" w:rsidR="00064398" w:rsidRPr="00064398" w:rsidRDefault="00064398" w:rsidP="009F25EE">
      <w:r w:rsidRPr="00064398">
        <w:t xml:space="preserve">From the correlation matrix, we can see that, price and average.fare has highest linear relationship with </w:t>
      </w:r>
      <w:r w:rsidRPr="00064398">
        <w:rPr>
          <w:color w:val="548DD4" w:themeColor="text2" w:themeTint="99"/>
        </w:rPr>
        <w:t xml:space="preserve">91% </w:t>
      </w:r>
      <w:r w:rsidRPr="00064398">
        <w:t xml:space="preserve">, price and distance has some linear relationship with </w:t>
      </w:r>
      <w:r w:rsidRPr="00333147">
        <w:rPr>
          <w:color w:val="548DD4" w:themeColor="text2" w:themeTint="99"/>
        </w:rPr>
        <w:t>72%</w:t>
      </w:r>
      <w:r w:rsidRPr="00064398">
        <w:t xml:space="preserve"> , average.fare and distance also has some linear relationship with </w:t>
      </w:r>
      <w:r w:rsidRPr="00333147">
        <w:rPr>
          <w:color w:val="548DD4" w:themeColor="text2" w:themeTint="99"/>
        </w:rPr>
        <w:t>68%.</w:t>
      </w:r>
    </w:p>
    <w:p w14:paraId="3F8D010E" w14:textId="39205F48" w:rsidR="009F25EE" w:rsidRDefault="009F25EE" w:rsidP="009F25EE"/>
    <w:p w14:paraId="29F40F52" w14:textId="12FC7F2E" w:rsidR="00C11F48" w:rsidRDefault="00C11F48" w:rsidP="009F25EE"/>
    <w:p w14:paraId="7BA7B8A3" w14:textId="77777777" w:rsidR="00C11F48" w:rsidRDefault="00C11F48" w:rsidP="009F25EE"/>
    <w:p w14:paraId="66CDF7CA" w14:textId="77777777" w:rsidR="00993E6F" w:rsidRDefault="00993E6F" w:rsidP="00993E6F">
      <w:pPr>
        <w:pStyle w:val="ListParagraph"/>
        <w:numPr>
          <w:ilvl w:val="0"/>
          <w:numId w:val="19"/>
        </w:numPr>
      </w:pPr>
      <w:r>
        <w:lastRenderedPageBreak/>
        <w:t>Using your correlation analysis and plots as a guide, find a regression model with the best fit to y=price using any or all of the remaining continuous variables.  Show the R summary of the model output file and briefly explain why you have selected your independent variables.</w:t>
      </w:r>
      <w:r w:rsidRPr="00AE5B46">
        <w:t xml:space="preserve"> </w:t>
      </w:r>
      <w:r>
        <w:t xml:space="preserve">Give a verbal interpretation of the impact on price of each continuous variable included in your model. </w:t>
      </w:r>
    </w:p>
    <w:p w14:paraId="78A64ABE" w14:textId="29D7D20A" w:rsidR="00911770" w:rsidRDefault="00911770" w:rsidP="0074203D">
      <w:pPr>
        <w:jc w:val="both"/>
        <w:rPr>
          <w:b/>
          <w:u w:val="single"/>
        </w:rPr>
      </w:pPr>
    </w:p>
    <w:p w14:paraId="5A7208D8" w14:textId="77777777" w:rsidR="007E5901" w:rsidRDefault="007E5901" w:rsidP="007E5901">
      <w:r w:rsidRPr="00993E6F">
        <w:rPr>
          <w:u w:val="single"/>
        </w:rPr>
        <w:t>Rcode</w:t>
      </w:r>
      <w:r>
        <w:t>:</w:t>
      </w:r>
    </w:p>
    <w:p w14:paraId="5CDEA184" w14:textId="1C3F9823" w:rsidR="007E5901" w:rsidRDefault="007E5901" w:rsidP="007E5901">
      <w:pPr>
        <w:rPr>
          <w:rFonts w:eastAsiaTheme="minorEastAsia"/>
          <w:b/>
          <w:bCs/>
          <w:color w:val="548DD4" w:themeColor="text2" w:themeTint="99"/>
          <w:sz w:val="22"/>
          <w:szCs w:val="22"/>
          <w:lang w:eastAsia="en-US"/>
        </w:rPr>
      </w:pPr>
    </w:p>
    <w:p w14:paraId="52E1F8F3" w14:textId="77777777" w:rsidR="0042608C" w:rsidRPr="0042608C" w:rsidRDefault="0042608C" w:rsidP="0042608C">
      <w:pPr>
        <w:rPr>
          <w:rFonts w:eastAsiaTheme="minorEastAsia"/>
          <w:b/>
          <w:bCs/>
          <w:color w:val="548DD4" w:themeColor="text2" w:themeTint="99"/>
          <w:sz w:val="22"/>
          <w:szCs w:val="22"/>
          <w:lang w:eastAsia="en-US"/>
        </w:rPr>
      </w:pPr>
      <w:r w:rsidRPr="0042608C">
        <w:rPr>
          <w:rFonts w:eastAsiaTheme="minorEastAsia"/>
          <w:b/>
          <w:bCs/>
          <w:color w:val="548DD4" w:themeColor="text2" w:themeTint="99"/>
          <w:sz w:val="22"/>
          <w:szCs w:val="22"/>
          <w:lang w:eastAsia="en-US"/>
        </w:rPr>
        <w:t>#3</w:t>
      </w:r>
    </w:p>
    <w:p w14:paraId="421873CB" w14:textId="77777777" w:rsidR="0042608C" w:rsidRPr="0042608C" w:rsidRDefault="0042608C" w:rsidP="0042608C">
      <w:pPr>
        <w:rPr>
          <w:rFonts w:eastAsiaTheme="minorEastAsia"/>
          <w:b/>
          <w:bCs/>
          <w:color w:val="548DD4" w:themeColor="text2" w:themeTint="99"/>
          <w:sz w:val="22"/>
          <w:szCs w:val="22"/>
          <w:lang w:eastAsia="en-US"/>
        </w:rPr>
      </w:pPr>
      <w:r w:rsidRPr="0042608C">
        <w:rPr>
          <w:rFonts w:eastAsiaTheme="minorEastAsia"/>
          <w:b/>
          <w:bCs/>
          <w:color w:val="548DD4" w:themeColor="text2" w:themeTint="99"/>
          <w:sz w:val="22"/>
          <w:szCs w:val="22"/>
          <w:lang w:eastAsia="en-US"/>
        </w:rPr>
        <w:t xml:space="preserve"># Conducting a Regression -- with Continuous Variables Only </w:t>
      </w:r>
    </w:p>
    <w:p w14:paraId="3F1F13B4" w14:textId="77777777" w:rsidR="0042608C" w:rsidRPr="0042608C" w:rsidRDefault="0042608C" w:rsidP="0042608C">
      <w:pPr>
        <w:rPr>
          <w:rFonts w:eastAsiaTheme="minorEastAsia"/>
          <w:b/>
          <w:bCs/>
          <w:color w:val="548DD4" w:themeColor="text2" w:themeTint="99"/>
          <w:sz w:val="22"/>
          <w:szCs w:val="22"/>
          <w:lang w:eastAsia="en-US"/>
        </w:rPr>
      </w:pPr>
      <w:r w:rsidRPr="0042608C">
        <w:rPr>
          <w:rFonts w:eastAsiaTheme="minorEastAsia"/>
          <w:b/>
          <w:bCs/>
          <w:color w:val="548DD4" w:themeColor="text2" w:themeTint="99"/>
          <w:sz w:val="22"/>
          <w:szCs w:val="22"/>
          <w:lang w:eastAsia="en-US"/>
        </w:rPr>
        <w:t xml:space="preserve">output=lm(price~.,data=my_sample_con) </w:t>
      </w:r>
    </w:p>
    <w:p w14:paraId="2643BBE1" w14:textId="77777777" w:rsidR="0042608C" w:rsidRPr="0042608C" w:rsidRDefault="0042608C" w:rsidP="0042608C">
      <w:pPr>
        <w:rPr>
          <w:rFonts w:eastAsiaTheme="minorEastAsia"/>
          <w:b/>
          <w:bCs/>
          <w:color w:val="548DD4" w:themeColor="text2" w:themeTint="99"/>
          <w:sz w:val="22"/>
          <w:szCs w:val="22"/>
          <w:lang w:eastAsia="en-US"/>
        </w:rPr>
      </w:pPr>
      <w:r w:rsidRPr="0042608C">
        <w:rPr>
          <w:rFonts w:eastAsiaTheme="minorEastAsia"/>
          <w:b/>
          <w:bCs/>
          <w:color w:val="548DD4" w:themeColor="text2" w:themeTint="99"/>
          <w:sz w:val="22"/>
          <w:szCs w:val="22"/>
          <w:lang w:eastAsia="en-US"/>
        </w:rPr>
        <w:t xml:space="preserve">summary(output) </w:t>
      </w:r>
    </w:p>
    <w:p w14:paraId="0F8B7843" w14:textId="77777777" w:rsidR="0042608C" w:rsidRPr="0042608C" w:rsidRDefault="0042608C" w:rsidP="0042608C">
      <w:pPr>
        <w:rPr>
          <w:rFonts w:eastAsiaTheme="minorEastAsia"/>
          <w:b/>
          <w:bCs/>
          <w:color w:val="548DD4" w:themeColor="text2" w:themeTint="99"/>
          <w:sz w:val="22"/>
          <w:szCs w:val="22"/>
          <w:lang w:eastAsia="en-US"/>
        </w:rPr>
      </w:pPr>
      <w:r w:rsidRPr="0042608C">
        <w:rPr>
          <w:rFonts w:eastAsiaTheme="minorEastAsia"/>
          <w:b/>
          <w:bCs/>
          <w:color w:val="548DD4" w:themeColor="text2" w:themeTint="99"/>
          <w:sz w:val="22"/>
          <w:szCs w:val="22"/>
          <w:lang w:eastAsia="en-US"/>
        </w:rPr>
        <w:t xml:space="preserve">output_3=lm(price~average.fare+distance ,data=my_sample_con) </w:t>
      </w:r>
    </w:p>
    <w:p w14:paraId="2093AF1C" w14:textId="74916DCA" w:rsidR="0042608C" w:rsidRDefault="0042608C" w:rsidP="0042608C">
      <w:pPr>
        <w:rPr>
          <w:rFonts w:eastAsiaTheme="minorEastAsia"/>
          <w:b/>
          <w:bCs/>
          <w:color w:val="548DD4" w:themeColor="text2" w:themeTint="99"/>
          <w:sz w:val="22"/>
          <w:szCs w:val="22"/>
          <w:lang w:eastAsia="en-US"/>
        </w:rPr>
      </w:pPr>
      <w:r w:rsidRPr="0042608C">
        <w:rPr>
          <w:rFonts w:eastAsiaTheme="minorEastAsia"/>
          <w:b/>
          <w:bCs/>
          <w:color w:val="548DD4" w:themeColor="text2" w:themeTint="99"/>
          <w:sz w:val="22"/>
          <w:szCs w:val="22"/>
          <w:lang w:eastAsia="en-US"/>
        </w:rPr>
        <w:t>summary(output_3)</w:t>
      </w:r>
    </w:p>
    <w:p w14:paraId="0D255873" w14:textId="77777777" w:rsidR="007E5901" w:rsidRPr="009F25EE" w:rsidRDefault="007E5901" w:rsidP="007E5901">
      <w:pPr>
        <w:rPr>
          <w:rFonts w:eastAsiaTheme="minorEastAsia"/>
          <w:b/>
          <w:bCs/>
          <w:color w:val="548DD4" w:themeColor="text2" w:themeTint="99"/>
          <w:sz w:val="22"/>
          <w:szCs w:val="22"/>
          <w:lang w:eastAsia="en-US"/>
        </w:rPr>
      </w:pPr>
    </w:p>
    <w:p w14:paraId="3113BC2F" w14:textId="77777777" w:rsidR="007E5901" w:rsidRDefault="007E5901" w:rsidP="007E5901">
      <w:pPr>
        <w:rPr>
          <w:u w:val="single"/>
        </w:rPr>
      </w:pPr>
      <w:r>
        <w:rPr>
          <w:u w:val="single"/>
        </w:rPr>
        <w:t>Result in console window:</w:t>
      </w:r>
    </w:p>
    <w:p w14:paraId="6AFAE9CF" w14:textId="77777777" w:rsidR="0042608C" w:rsidRPr="0042608C" w:rsidRDefault="0042608C" w:rsidP="0042608C">
      <w:pPr>
        <w:rPr>
          <w:rFonts w:eastAsiaTheme="minorEastAsia"/>
          <w:b/>
          <w:bCs/>
          <w:color w:val="00B050"/>
          <w:sz w:val="22"/>
          <w:szCs w:val="22"/>
          <w:lang w:eastAsia="en-US"/>
        </w:rPr>
      </w:pPr>
    </w:p>
    <w:p w14:paraId="09592C95"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&gt; #3</w:t>
      </w:r>
    </w:p>
    <w:p w14:paraId="3D0FF332"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 xml:space="preserve">&gt; # Conducting a Regression -- Continuous Variables Only </w:t>
      </w:r>
    </w:p>
    <w:p w14:paraId="27F19F4E"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 xml:space="preserve">&gt; output=lm(price~.,data=my_sample_con) </w:t>
      </w:r>
    </w:p>
    <w:p w14:paraId="7B793A84"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 xml:space="preserve">&gt; summary(output) </w:t>
      </w:r>
    </w:p>
    <w:p w14:paraId="74C6C938" w14:textId="77777777" w:rsidR="0042608C" w:rsidRPr="0042608C" w:rsidRDefault="0042608C" w:rsidP="0042608C">
      <w:pPr>
        <w:rPr>
          <w:rFonts w:eastAsiaTheme="minorEastAsia"/>
          <w:b/>
          <w:bCs/>
          <w:color w:val="00B050"/>
          <w:sz w:val="22"/>
          <w:szCs w:val="22"/>
          <w:lang w:eastAsia="en-US"/>
        </w:rPr>
      </w:pPr>
    </w:p>
    <w:p w14:paraId="09225F82"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Call:</w:t>
      </w:r>
    </w:p>
    <w:p w14:paraId="06B6C2F1"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lm(formula = price ~ ., data = my_sample_con)</w:t>
      </w:r>
    </w:p>
    <w:p w14:paraId="2C613A52" w14:textId="77777777" w:rsidR="0042608C" w:rsidRPr="0042608C" w:rsidRDefault="0042608C" w:rsidP="0042608C">
      <w:pPr>
        <w:rPr>
          <w:rFonts w:eastAsiaTheme="minorEastAsia"/>
          <w:b/>
          <w:bCs/>
          <w:color w:val="00B050"/>
          <w:sz w:val="22"/>
          <w:szCs w:val="22"/>
          <w:lang w:eastAsia="en-US"/>
        </w:rPr>
      </w:pPr>
    </w:p>
    <w:p w14:paraId="29071A0E"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Residuals:</w:t>
      </w:r>
    </w:p>
    <w:p w14:paraId="107F62C1"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 xml:space="preserve">    Min      1Q  Median      3Q     Max </w:t>
      </w:r>
    </w:p>
    <w:p w14:paraId="01FC4D86"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 xml:space="preserve">-66.063 -10.581   3.093  10.360  66.376 </w:t>
      </w:r>
    </w:p>
    <w:p w14:paraId="4736C520" w14:textId="77777777" w:rsidR="0042608C" w:rsidRPr="0042608C" w:rsidRDefault="0042608C" w:rsidP="0042608C">
      <w:pPr>
        <w:rPr>
          <w:rFonts w:eastAsiaTheme="minorEastAsia"/>
          <w:b/>
          <w:bCs/>
          <w:color w:val="00B050"/>
          <w:sz w:val="22"/>
          <w:szCs w:val="22"/>
          <w:lang w:eastAsia="en-US"/>
        </w:rPr>
      </w:pPr>
    </w:p>
    <w:p w14:paraId="1B35465B"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Coefficients:</w:t>
      </w:r>
    </w:p>
    <w:p w14:paraId="65D8C07C"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 xml:space="preserve">                        Estimate Std. Error t value Pr(&gt;|t|)    </w:t>
      </w:r>
    </w:p>
    <w:p w14:paraId="475D546D"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 xml:space="preserve">(Intercept)           28.8286711 17.3385131   1.663   0.1033    </w:t>
      </w:r>
    </w:p>
    <w:p w14:paraId="627CAB58"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average.fare           0.6761717  0.0691820   9.774 1.06e-12 ***</w:t>
      </w:r>
    </w:p>
    <w:p w14:paraId="63C62F53"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 xml:space="preserve">distance               0.0149716  0.0071631   2.090   0.0423 *  </w:t>
      </w:r>
    </w:p>
    <w:p w14:paraId="4512739F"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 xml:space="preserve">avg.weekly.passengers -0.0008777  0.0028490  -0.308   0.7595    </w:t>
      </w:r>
    </w:p>
    <w:p w14:paraId="6FEA66E3"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 xml:space="preserve">route.market.share    -0.2138823  0.2201437  -0.972   0.3365    </w:t>
      </w:r>
    </w:p>
    <w:p w14:paraId="0E7A014A"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w:t>
      </w:r>
    </w:p>
    <w:p w14:paraId="799019DE"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Signif. codes:  0 ‘***’ 0.001 ‘**’ 0.01 ‘*’ 0.05 ‘.’ 0.1 ‘ ’ 1</w:t>
      </w:r>
    </w:p>
    <w:p w14:paraId="283D5D60" w14:textId="77777777" w:rsidR="0042608C" w:rsidRPr="0042608C" w:rsidRDefault="0042608C" w:rsidP="0042608C">
      <w:pPr>
        <w:rPr>
          <w:rFonts w:eastAsiaTheme="minorEastAsia"/>
          <w:b/>
          <w:bCs/>
          <w:color w:val="00B050"/>
          <w:sz w:val="22"/>
          <w:szCs w:val="22"/>
          <w:lang w:eastAsia="en-US"/>
        </w:rPr>
      </w:pPr>
    </w:p>
    <w:p w14:paraId="5533EBF0"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Residual standard error: 23.56 on 45 degrees of freedom</w:t>
      </w:r>
    </w:p>
    <w:p w14:paraId="43EF3BA4"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Multiple R-squared:  0.8498,</w:t>
      </w:r>
      <w:r w:rsidRPr="0042608C">
        <w:rPr>
          <w:rFonts w:eastAsiaTheme="minorEastAsia"/>
          <w:b/>
          <w:bCs/>
          <w:color w:val="00B050"/>
          <w:sz w:val="22"/>
          <w:szCs w:val="22"/>
          <w:lang w:eastAsia="en-US"/>
        </w:rPr>
        <w:tab/>
        <w:t xml:space="preserve">Adjusted R-squared:  0.8364 </w:t>
      </w:r>
    </w:p>
    <w:p w14:paraId="4BCFDA2B"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F-statistic: 63.63 on 4 and 45 DF,  p-value: &lt; 2.2e-16</w:t>
      </w:r>
    </w:p>
    <w:p w14:paraId="7FF18A6B" w14:textId="52C14BA2" w:rsidR="0042608C" w:rsidRDefault="0042608C" w:rsidP="0042608C">
      <w:pPr>
        <w:rPr>
          <w:rFonts w:eastAsiaTheme="minorEastAsia"/>
          <w:b/>
          <w:bCs/>
          <w:color w:val="00B050"/>
          <w:sz w:val="22"/>
          <w:szCs w:val="22"/>
          <w:lang w:eastAsia="en-US"/>
        </w:rPr>
      </w:pPr>
    </w:p>
    <w:p w14:paraId="5B644A3A" w14:textId="77777777" w:rsidR="0042608C" w:rsidRPr="00CB34F9" w:rsidRDefault="0042608C" w:rsidP="0042608C">
      <w:r w:rsidRPr="00CB34F9">
        <w:t xml:space="preserve">The Adjusted R-squared value is very good for this model. We got </w:t>
      </w:r>
      <w:r w:rsidRPr="00413E7E">
        <w:rPr>
          <w:color w:val="0070C0"/>
        </w:rPr>
        <w:t>83</w:t>
      </w:r>
      <w:r w:rsidRPr="00CB34F9">
        <w:rPr>
          <w:color w:val="548DD4" w:themeColor="text2" w:themeTint="99"/>
        </w:rPr>
        <w:t xml:space="preserve">% </w:t>
      </w:r>
      <w:r w:rsidRPr="00CB34F9">
        <w:t xml:space="preserve">which is very good value. </w:t>
      </w:r>
    </w:p>
    <w:p w14:paraId="287FC591" w14:textId="75DDDC62" w:rsidR="0042608C" w:rsidRDefault="0042608C" w:rsidP="0042608C"/>
    <w:p w14:paraId="5C7F5C64" w14:textId="60B8F46C" w:rsidR="0042608C" w:rsidRPr="00CB34F9" w:rsidRDefault="0042608C" w:rsidP="0042608C">
      <w:r w:rsidRPr="00CB34F9">
        <w:t xml:space="preserve">The Intercept is </w:t>
      </w:r>
      <w:r w:rsidRPr="00413E7E">
        <w:rPr>
          <w:color w:val="0070C0"/>
        </w:rPr>
        <w:t>28.82</w:t>
      </w:r>
      <w:r w:rsidRPr="00CB34F9">
        <w:t>.</w:t>
      </w:r>
    </w:p>
    <w:p w14:paraId="3285CA26" w14:textId="23A2DF46" w:rsidR="0042608C" w:rsidRDefault="0042608C" w:rsidP="0042608C">
      <w:r w:rsidRPr="00CB34F9">
        <w:t xml:space="preserve">The </w:t>
      </w:r>
      <w:r w:rsidRPr="009D1211">
        <w:rPr>
          <w:b/>
          <w:bCs/>
        </w:rPr>
        <w:t>average.fare</w:t>
      </w:r>
      <w:r w:rsidRPr="00CB34F9">
        <w:t xml:space="preserve"> variable is a significant value and the p-values is very good, where we reject the null hypothesis and accept the alternative hypothesis saying that the </w:t>
      </w:r>
      <w:r w:rsidRPr="00CB34F9">
        <w:lastRenderedPageBreak/>
        <w:t xml:space="preserve">average.fare value is not equals to ‘0’. So, for 1 value increase for average.fare, there is an increase of </w:t>
      </w:r>
      <w:r w:rsidRPr="00413E7E">
        <w:rPr>
          <w:color w:val="0070C0"/>
        </w:rPr>
        <w:t>0.68</w:t>
      </w:r>
      <w:r w:rsidRPr="002A291B">
        <w:rPr>
          <w:color w:val="548DD4" w:themeColor="text2" w:themeTint="99"/>
        </w:rPr>
        <w:t xml:space="preserve"> </w:t>
      </w:r>
      <w:r w:rsidRPr="00CB34F9">
        <w:t>cents of price</w:t>
      </w:r>
      <w:r w:rsidR="009D1211">
        <w:t>.</w:t>
      </w:r>
    </w:p>
    <w:p w14:paraId="3A5C33FB" w14:textId="77777777" w:rsidR="009D1211" w:rsidRPr="00CB34F9" w:rsidRDefault="009D1211" w:rsidP="0042608C"/>
    <w:p w14:paraId="4D0EE2C5" w14:textId="7E42FCD2" w:rsidR="0042608C" w:rsidRDefault="0042608C" w:rsidP="0042608C">
      <w:r w:rsidRPr="00CB34F9">
        <w:t xml:space="preserve">The </w:t>
      </w:r>
      <w:r w:rsidRPr="009D1211">
        <w:rPr>
          <w:b/>
          <w:bCs/>
        </w:rPr>
        <w:t>distance</w:t>
      </w:r>
      <w:r w:rsidRPr="00CB34F9">
        <w:t xml:space="preserve"> variable </w:t>
      </w:r>
      <w:r w:rsidRPr="00CB34F9">
        <w:t xml:space="preserve">is a significant value and the p-values is good, where we reject the null hypothesis and accept the alternative hypothesis saying that the </w:t>
      </w:r>
      <w:r w:rsidRPr="00CB34F9">
        <w:t>distance</w:t>
      </w:r>
      <w:r w:rsidRPr="00CB34F9">
        <w:t xml:space="preserve"> value is not equals to ‘0’. So, for 1 value increase for </w:t>
      </w:r>
      <w:r w:rsidRPr="00CB34F9">
        <w:t>distance</w:t>
      </w:r>
      <w:r w:rsidRPr="00CB34F9">
        <w:t xml:space="preserve">, there is an increase of </w:t>
      </w:r>
      <w:r w:rsidRPr="00413E7E">
        <w:rPr>
          <w:color w:val="0070C0"/>
        </w:rPr>
        <w:t>0.</w:t>
      </w:r>
      <w:r w:rsidRPr="00413E7E">
        <w:rPr>
          <w:color w:val="0070C0"/>
        </w:rPr>
        <w:t>01</w:t>
      </w:r>
      <w:r w:rsidR="00CB34F9" w:rsidRPr="00413E7E">
        <w:rPr>
          <w:color w:val="0070C0"/>
        </w:rPr>
        <w:t>5</w:t>
      </w:r>
      <w:r w:rsidRPr="002A291B">
        <w:rPr>
          <w:color w:val="548DD4" w:themeColor="text2" w:themeTint="99"/>
        </w:rPr>
        <w:t xml:space="preserve"> </w:t>
      </w:r>
      <w:r w:rsidRPr="00CB34F9">
        <w:t>cents of price.</w:t>
      </w:r>
    </w:p>
    <w:p w14:paraId="6AE9FFEB" w14:textId="77777777" w:rsidR="009D1211" w:rsidRDefault="009D1211" w:rsidP="0042608C"/>
    <w:p w14:paraId="736E90B3" w14:textId="77777777" w:rsidR="009D1211" w:rsidRPr="00CB34F9" w:rsidRDefault="009D1211" w:rsidP="009D1211">
      <w:r>
        <w:t xml:space="preserve">The </w:t>
      </w:r>
      <w:r w:rsidRPr="009D1211">
        <w:rPr>
          <w:b/>
          <w:bCs/>
        </w:rPr>
        <w:t>avg.weekly.passengers</w:t>
      </w:r>
      <w:r>
        <w:t xml:space="preserve"> and </w:t>
      </w:r>
      <w:r w:rsidRPr="009D1211">
        <w:rPr>
          <w:b/>
          <w:bCs/>
        </w:rPr>
        <w:t>route.market.share</w:t>
      </w:r>
      <w:r>
        <w:t xml:space="preserve"> variables are not significant.</w:t>
      </w:r>
    </w:p>
    <w:p w14:paraId="1FB4BACA" w14:textId="73B22181" w:rsidR="009D1211" w:rsidRDefault="009D1211" w:rsidP="0042608C"/>
    <w:p w14:paraId="4223E390" w14:textId="3D32E1CC" w:rsidR="009D1211" w:rsidRPr="00CB34F9" w:rsidRDefault="00205C36" w:rsidP="0042608C">
      <w:r>
        <w:t>Doing the linear model only for significant variables.</w:t>
      </w:r>
    </w:p>
    <w:p w14:paraId="657128A8" w14:textId="77777777" w:rsidR="0042608C" w:rsidRPr="0042608C" w:rsidRDefault="0042608C" w:rsidP="0042608C">
      <w:pPr>
        <w:rPr>
          <w:rFonts w:eastAsiaTheme="minorEastAsia"/>
          <w:b/>
          <w:bCs/>
          <w:color w:val="00B050"/>
          <w:sz w:val="22"/>
          <w:szCs w:val="22"/>
          <w:lang w:eastAsia="en-US"/>
        </w:rPr>
      </w:pPr>
    </w:p>
    <w:p w14:paraId="7058332A"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 xml:space="preserve">&gt; output_3=lm(price~average.fare+distance ,data=my_sample_con) </w:t>
      </w:r>
    </w:p>
    <w:p w14:paraId="02AFBBB0"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&gt; summary(output_3)</w:t>
      </w:r>
    </w:p>
    <w:p w14:paraId="2ABFF1EE" w14:textId="77777777" w:rsidR="0042608C" w:rsidRPr="0042608C" w:rsidRDefault="0042608C" w:rsidP="0042608C">
      <w:pPr>
        <w:rPr>
          <w:rFonts w:eastAsiaTheme="minorEastAsia"/>
          <w:b/>
          <w:bCs/>
          <w:color w:val="00B050"/>
          <w:sz w:val="22"/>
          <w:szCs w:val="22"/>
          <w:lang w:eastAsia="en-US"/>
        </w:rPr>
      </w:pPr>
    </w:p>
    <w:p w14:paraId="20B10AA3"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Call:</w:t>
      </w:r>
    </w:p>
    <w:p w14:paraId="42F1CB28"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lm(formula = price ~ average.fare + distance, data = my_sample_con)</w:t>
      </w:r>
    </w:p>
    <w:p w14:paraId="510BA35C" w14:textId="77777777" w:rsidR="0042608C" w:rsidRPr="0042608C" w:rsidRDefault="0042608C" w:rsidP="0042608C">
      <w:pPr>
        <w:rPr>
          <w:rFonts w:eastAsiaTheme="minorEastAsia"/>
          <w:b/>
          <w:bCs/>
          <w:color w:val="00B050"/>
          <w:sz w:val="22"/>
          <w:szCs w:val="22"/>
          <w:lang w:eastAsia="en-US"/>
        </w:rPr>
      </w:pPr>
    </w:p>
    <w:p w14:paraId="4686D47E"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Residuals:</w:t>
      </w:r>
    </w:p>
    <w:p w14:paraId="3D92B7F8"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 xml:space="preserve">    Min      1Q  Median      3Q     Max </w:t>
      </w:r>
    </w:p>
    <w:p w14:paraId="40A888E6"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 xml:space="preserve">-69.429  -7.960   2.435  10.113  71.431 </w:t>
      </w:r>
    </w:p>
    <w:p w14:paraId="1C98B74C" w14:textId="77777777" w:rsidR="0042608C" w:rsidRPr="0042608C" w:rsidRDefault="0042608C" w:rsidP="0042608C">
      <w:pPr>
        <w:rPr>
          <w:rFonts w:eastAsiaTheme="minorEastAsia"/>
          <w:b/>
          <w:bCs/>
          <w:color w:val="00B050"/>
          <w:sz w:val="22"/>
          <w:szCs w:val="22"/>
          <w:lang w:eastAsia="en-US"/>
        </w:rPr>
      </w:pPr>
    </w:p>
    <w:p w14:paraId="29BCACFC"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Coefficients:</w:t>
      </w:r>
    </w:p>
    <w:p w14:paraId="4645193C"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 xml:space="preserve">             Estimate Std. Error t value Pr(&gt;|t|)    </w:t>
      </w:r>
    </w:p>
    <w:p w14:paraId="63E5FCE5"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 xml:space="preserve">(Intercept)  14.73671    9.72938   1.515   0.1366    </w:t>
      </w:r>
    </w:p>
    <w:p w14:paraId="0923BED4"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average.fare  0.66738    0.06733   9.912 4.26e-13 ***</w:t>
      </w:r>
    </w:p>
    <w:p w14:paraId="3B5C7221"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 xml:space="preserve">distance      0.01739    0.00666   2.611   0.0121 *  </w:t>
      </w:r>
    </w:p>
    <w:p w14:paraId="64932EC8"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w:t>
      </w:r>
    </w:p>
    <w:p w14:paraId="7D76A3D7"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Signif. codes:  0 ‘***’ 0.001 ‘**’ 0.01 ‘*’ 0.05 ‘.’ 0.1 ‘ ’ 1</w:t>
      </w:r>
    </w:p>
    <w:p w14:paraId="4B78729B" w14:textId="77777777" w:rsidR="0042608C" w:rsidRPr="0042608C" w:rsidRDefault="0042608C" w:rsidP="0042608C">
      <w:pPr>
        <w:rPr>
          <w:rFonts w:eastAsiaTheme="minorEastAsia"/>
          <w:b/>
          <w:bCs/>
          <w:color w:val="00B050"/>
          <w:sz w:val="22"/>
          <w:szCs w:val="22"/>
          <w:lang w:eastAsia="en-US"/>
        </w:rPr>
      </w:pPr>
    </w:p>
    <w:p w14:paraId="66D175C1"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Residual standard error: 23.31 on 47 degrees of freedom</w:t>
      </w:r>
    </w:p>
    <w:p w14:paraId="0C9F57F7" w14:textId="77777777" w:rsidR="0042608C" w:rsidRPr="0042608C"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Multiple R-squared:  0.8464,</w:t>
      </w:r>
      <w:r w:rsidRPr="0042608C">
        <w:rPr>
          <w:rFonts w:eastAsiaTheme="minorEastAsia"/>
          <w:b/>
          <w:bCs/>
          <w:color w:val="00B050"/>
          <w:sz w:val="22"/>
          <w:szCs w:val="22"/>
          <w:lang w:eastAsia="en-US"/>
        </w:rPr>
        <w:tab/>
        <w:t xml:space="preserve">Adjusted R-squared:  0.8399 </w:t>
      </w:r>
    </w:p>
    <w:p w14:paraId="24BC7F30" w14:textId="57FE52F4" w:rsidR="0042608C" w:rsidRPr="009F25EE" w:rsidRDefault="0042608C" w:rsidP="0042608C">
      <w:pPr>
        <w:rPr>
          <w:rFonts w:eastAsiaTheme="minorEastAsia"/>
          <w:b/>
          <w:bCs/>
          <w:color w:val="00B050"/>
          <w:sz w:val="22"/>
          <w:szCs w:val="22"/>
          <w:lang w:eastAsia="en-US"/>
        </w:rPr>
      </w:pPr>
      <w:r w:rsidRPr="0042608C">
        <w:rPr>
          <w:rFonts w:eastAsiaTheme="minorEastAsia"/>
          <w:b/>
          <w:bCs/>
          <w:color w:val="00B050"/>
          <w:sz w:val="22"/>
          <w:szCs w:val="22"/>
          <w:lang w:eastAsia="en-US"/>
        </w:rPr>
        <w:t>F-statistic: 129.5 on 2 and 47 DF,  p-value: &lt; 2.2e-16</w:t>
      </w:r>
    </w:p>
    <w:p w14:paraId="57A18008" w14:textId="640D232D" w:rsidR="00BD0EB3" w:rsidRDefault="00BD0EB3" w:rsidP="0074203D">
      <w:pPr>
        <w:jc w:val="both"/>
        <w:rPr>
          <w:b/>
          <w:u w:val="single"/>
        </w:rPr>
      </w:pPr>
    </w:p>
    <w:p w14:paraId="670B6DE8" w14:textId="3D67C056" w:rsidR="00205C36" w:rsidRDefault="00205C36" w:rsidP="00205C36">
      <w:r w:rsidRPr="00205C36">
        <w:t xml:space="preserve">Doing the linear model for only significant variables doesn’t increase the Adjusted R-squared value much. There is a little </w:t>
      </w:r>
      <w:r w:rsidR="00FC2CFE">
        <w:t>improvement</w:t>
      </w:r>
      <w:r w:rsidRPr="00205C36">
        <w:t xml:space="preserve"> in the R-value. We got </w:t>
      </w:r>
      <w:r w:rsidRPr="00205C36">
        <w:rPr>
          <w:color w:val="0070C0"/>
        </w:rPr>
        <w:t>84%</w:t>
      </w:r>
      <w:r w:rsidRPr="00205C36">
        <w:t xml:space="preserve"> of Adjusted R-squared value.</w:t>
      </w:r>
    </w:p>
    <w:p w14:paraId="6ADAF06C" w14:textId="6C4655C5" w:rsidR="00951EE6" w:rsidRDefault="00951EE6" w:rsidP="00205C36"/>
    <w:p w14:paraId="74709B9E" w14:textId="7A8C960B" w:rsidR="00951EE6" w:rsidRDefault="00951EE6" w:rsidP="00951EE6">
      <w:pPr>
        <w:pStyle w:val="ListParagraph"/>
        <w:numPr>
          <w:ilvl w:val="0"/>
          <w:numId w:val="19"/>
        </w:numPr>
      </w:pPr>
      <w:r>
        <w:t>Drawing on Step 3, determine whether your model meets the LINE assumptions of regression.</w:t>
      </w:r>
    </w:p>
    <w:p w14:paraId="7E65283E" w14:textId="68F2AA3C" w:rsidR="00951EE6" w:rsidRDefault="00951EE6" w:rsidP="008702F4"/>
    <w:p w14:paraId="1740CEC6" w14:textId="77777777" w:rsidR="008702F4" w:rsidRDefault="008702F4" w:rsidP="008702F4">
      <w:r w:rsidRPr="00993E6F">
        <w:rPr>
          <w:u w:val="single"/>
        </w:rPr>
        <w:t>Rcode</w:t>
      </w:r>
      <w:r>
        <w:t>:</w:t>
      </w:r>
    </w:p>
    <w:p w14:paraId="107B7DFB" w14:textId="0A55B072" w:rsidR="008702F4" w:rsidRDefault="008702F4" w:rsidP="008702F4">
      <w:pPr>
        <w:rPr>
          <w:rFonts w:eastAsiaTheme="minorEastAsia"/>
          <w:b/>
          <w:bCs/>
          <w:color w:val="548DD4" w:themeColor="text2" w:themeTint="99"/>
          <w:sz w:val="22"/>
          <w:szCs w:val="22"/>
          <w:lang w:eastAsia="en-US"/>
        </w:rPr>
      </w:pPr>
    </w:p>
    <w:p w14:paraId="0B1B2C1C"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#4</w:t>
      </w:r>
    </w:p>
    <w:p w14:paraId="2C77F761"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 Assumptions of Regression </w:t>
      </w:r>
    </w:p>
    <w:p w14:paraId="115A097A"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par(mfrow=c(2,2)) </w:t>
      </w:r>
    </w:p>
    <w:p w14:paraId="462A3A81" w14:textId="77777777" w:rsidR="008702F4" w:rsidRPr="008702F4" w:rsidRDefault="008702F4" w:rsidP="008702F4">
      <w:pPr>
        <w:rPr>
          <w:rFonts w:eastAsiaTheme="minorEastAsia"/>
          <w:b/>
          <w:bCs/>
          <w:color w:val="548DD4" w:themeColor="text2" w:themeTint="99"/>
          <w:sz w:val="22"/>
          <w:szCs w:val="22"/>
          <w:lang w:eastAsia="en-US"/>
        </w:rPr>
      </w:pPr>
    </w:p>
    <w:p w14:paraId="5D132EA5"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 Linearity </w:t>
      </w:r>
    </w:p>
    <w:p w14:paraId="43F14A3B"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plot(my_sample_con$price,output$fitted.values, </w:t>
      </w:r>
    </w:p>
    <w:p w14:paraId="1AB98E8E"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lastRenderedPageBreak/>
        <w:t xml:space="preserve">     pch=19,main="Actuals v. Fitted Values, Price") </w:t>
      </w:r>
    </w:p>
    <w:p w14:paraId="5B9E9E3F"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abline(0,1,col="red",lwd=3) </w:t>
      </w:r>
    </w:p>
    <w:p w14:paraId="6F29CDB8" w14:textId="77777777" w:rsidR="008702F4" w:rsidRPr="008702F4" w:rsidRDefault="008702F4" w:rsidP="008702F4">
      <w:pPr>
        <w:rPr>
          <w:rFonts w:eastAsiaTheme="minorEastAsia"/>
          <w:b/>
          <w:bCs/>
          <w:color w:val="548DD4" w:themeColor="text2" w:themeTint="99"/>
          <w:sz w:val="22"/>
          <w:szCs w:val="22"/>
          <w:lang w:eastAsia="en-US"/>
        </w:rPr>
      </w:pPr>
    </w:p>
    <w:p w14:paraId="31C60F32"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 Normality </w:t>
      </w:r>
    </w:p>
    <w:p w14:paraId="1641B4AD"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qqnorm(output$residuals,pch=19, </w:t>
      </w:r>
    </w:p>
    <w:p w14:paraId="71BD1D92"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       main="Normality Plot, Price") </w:t>
      </w:r>
    </w:p>
    <w:p w14:paraId="7F246A3D"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qqline(output$residuals,lwd=3,col="red") </w:t>
      </w:r>
    </w:p>
    <w:p w14:paraId="330C9E45"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hist(output$residuals,col="red", </w:t>
      </w:r>
    </w:p>
    <w:p w14:paraId="06209D81"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     main="Residuals, Price", </w:t>
      </w:r>
    </w:p>
    <w:p w14:paraId="2C470893"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     probability=TRUE) </w:t>
      </w:r>
    </w:p>
    <w:p w14:paraId="3C20B769" w14:textId="77777777" w:rsidR="008702F4" w:rsidRPr="008702F4" w:rsidRDefault="008702F4" w:rsidP="008702F4">
      <w:pPr>
        <w:rPr>
          <w:rFonts w:eastAsiaTheme="minorEastAsia"/>
          <w:b/>
          <w:bCs/>
          <w:color w:val="548DD4" w:themeColor="text2" w:themeTint="99"/>
          <w:sz w:val="22"/>
          <w:szCs w:val="22"/>
          <w:lang w:eastAsia="en-US"/>
        </w:rPr>
      </w:pPr>
    </w:p>
    <w:p w14:paraId="4E28FFF9"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curve(dnorm(x,mean(output$residuals), </w:t>
      </w:r>
    </w:p>
    <w:p w14:paraId="15F0E294"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            sd(output$residuals)), </w:t>
      </w:r>
    </w:p>
    <w:p w14:paraId="5531098D"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      from=min(output$residuals), </w:t>
      </w:r>
    </w:p>
    <w:p w14:paraId="5548527E"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      to=max(output$residuals), </w:t>
      </w:r>
    </w:p>
    <w:p w14:paraId="529197AB"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      lwd=3,col="blue",add=TRUE) </w:t>
      </w:r>
    </w:p>
    <w:p w14:paraId="36746A8A" w14:textId="77777777" w:rsidR="008702F4" w:rsidRPr="008702F4" w:rsidRDefault="008702F4" w:rsidP="008702F4">
      <w:pPr>
        <w:rPr>
          <w:rFonts w:eastAsiaTheme="minorEastAsia"/>
          <w:b/>
          <w:bCs/>
          <w:color w:val="548DD4" w:themeColor="text2" w:themeTint="99"/>
          <w:sz w:val="22"/>
          <w:szCs w:val="22"/>
          <w:lang w:eastAsia="en-US"/>
        </w:rPr>
      </w:pPr>
    </w:p>
    <w:p w14:paraId="2B280DCB"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 Equality of Variances </w:t>
      </w:r>
    </w:p>
    <w:p w14:paraId="3AA60089"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plot(output$fitted.values,rstandard(output), </w:t>
      </w:r>
    </w:p>
    <w:p w14:paraId="0D6F4ECE"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     pch=19,main="Equality of Variances, Price") </w:t>
      </w:r>
    </w:p>
    <w:p w14:paraId="022EEFCF" w14:textId="77777777" w:rsidR="008702F4" w:rsidRPr="008702F4"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 xml:space="preserve">abline(0,0,lwd=3,col="red") </w:t>
      </w:r>
    </w:p>
    <w:p w14:paraId="07C8CB28" w14:textId="5DB289CD" w:rsidR="008702F4" w:rsidRPr="0042608C" w:rsidRDefault="008702F4" w:rsidP="008702F4">
      <w:pPr>
        <w:rPr>
          <w:rFonts w:eastAsiaTheme="minorEastAsia"/>
          <w:b/>
          <w:bCs/>
          <w:color w:val="548DD4" w:themeColor="text2" w:themeTint="99"/>
          <w:sz w:val="22"/>
          <w:szCs w:val="22"/>
          <w:lang w:eastAsia="en-US"/>
        </w:rPr>
      </w:pPr>
      <w:r w:rsidRPr="008702F4">
        <w:rPr>
          <w:rFonts w:eastAsiaTheme="minorEastAsia"/>
          <w:b/>
          <w:bCs/>
          <w:color w:val="548DD4" w:themeColor="text2" w:themeTint="99"/>
          <w:sz w:val="22"/>
          <w:szCs w:val="22"/>
          <w:lang w:eastAsia="en-US"/>
        </w:rPr>
        <w:t>par(mfrow=c(1,1))</w:t>
      </w:r>
    </w:p>
    <w:p w14:paraId="4079AF24" w14:textId="6C9CC4AC" w:rsidR="008702F4" w:rsidRDefault="008702F4" w:rsidP="008702F4"/>
    <w:p w14:paraId="32AEADEA" w14:textId="77777777" w:rsidR="008702F4" w:rsidRDefault="008702F4" w:rsidP="008702F4">
      <w:pPr>
        <w:rPr>
          <w:u w:val="single"/>
        </w:rPr>
      </w:pPr>
      <w:r>
        <w:rPr>
          <w:u w:val="single"/>
        </w:rPr>
        <w:t>Result in console window:</w:t>
      </w:r>
    </w:p>
    <w:p w14:paraId="6802DD9C" w14:textId="545009ED" w:rsidR="008702F4" w:rsidRDefault="008702F4" w:rsidP="008702F4">
      <w:pPr>
        <w:rPr>
          <w:rFonts w:eastAsiaTheme="minorEastAsia"/>
          <w:b/>
          <w:bCs/>
          <w:color w:val="00B050"/>
          <w:sz w:val="22"/>
          <w:szCs w:val="22"/>
          <w:lang w:eastAsia="en-US"/>
        </w:rPr>
      </w:pPr>
    </w:p>
    <w:p w14:paraId="51B10E3C"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&gt; #4</w:t>
      </w:r>
    </w:p>
    <w:p w14:paraId="6EA36F81" w14:textId="77777777" w:rsidR="000B5765" w:rsidRDefault="000B5765" w:rsidP="008702F4">
      <w:pPr>
        <w:rPr>
          <w:rFonts w:eastAsiaTheme="minorEastAsia"/>
          <w:b/>
          <w:bCs/>
          <w:color w:val="00B050"/>
          <w:sz w:val="22"/>
          <w:szCs w:val="22"/>
          <w:lang w:eastAsia="en-US"/>
        </w:rPr>
      </w:pPr>
    </w:p>
    <w:p w14:paraId="107C01F2" w14:textId="127A08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&gt; # Assumptions of Regression </w:t>
      </w:r>
    </w:p>
    <w:p w14:paraId="006354D8"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&gt; par(mfrow=c(2,2)) </w:t>
      </w:r>
    </w:p>
    <w:p w14:paraId="7DBA9138"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&gt; # Linearity </w:t>
      </w:r>
    </w:p>
    <w:p w14:paraId="79621EBB"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&gt; plot(my_sample_con$price,output$fitted.values, </w:t>
      </w:r>
    </w:p>
    <w:p w14:paraId="4441F13B"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      pch=19,main="Actuals v. Fitted Values, Price") </w:t>
      </w:r>
    </w:p>
    <w:p w14:paraId="30D043AB"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&gt; abline(0,1,col="red",lwd=3) </w:t>
      </w:r>
    </w:p>
    <w:p w14:paraId="40C0CBCA"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&gt; # Normality </w:t>
      </w:r>
    </w:p>
    <w:p w14:paraId="3F56E7F6"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&gt; qqnorm(output$residuals,pch=19, </w:t>
      </w:r>
    </w:p>
    <w:p w14:paraId="040DB192"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        main="Normality Plot, Price") </w:t>
      </w:r>
    </w:p>
    <w:p w14:paraId="1C61E26B"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&gt; qqline(output$residuals,lwd=3,col="red") </w:t>
      </w:r>
    </w:p>
    <w:p w14:paraId="7237D512"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&gt; hist(output$residuals,col="red", </w:t>
      </w:r>
    </w:p>
    <w:p w14:paraId="62F60833"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      main="Residuals, Price", </w:t>
      </w:r>
    </w:p>
    <w:p w14:paraId="13A585B0"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      probability=TRUE) </w:t>
      </w:r>
    </w:p>
    <w:p w14:paraId="50067FC3"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&gt; curve(dnorm(x,mean(output$residuals), </w:t>
      </w:r>
    </w:p>
    <w:p w14:paraId="246038FA"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             sd(output$residuals)), </w:t>
      </w:r>
    </w:p>
    <w:p w14:paraId="1A76A032"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       from=min(output$residuals), </w:t>
      </w:r>
    </w:p>
    <w:p w14:paraId="53EC5BAE"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       to=max(output$residuals), </w:t>
      </w:r>
    </w:p>
    <w:p w14:paraId="2D8600EC"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       lwd=3,col="blue",add=TRUE) </w:t>
      </w:r>
    </w:p>
    <w:p w14:paraId="08DE27FE"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&gt; # Equality of Variances </w:t>
      </w:r>
    </w:p>
    <w:p w14:paraId="4DB0EEF9"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&gt; plot(output$fitted.values,rstandard(output), </w:t>
      </w:r>
    </w:p>
    <w:p w14:paraId="17CCAD09"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      pch=19,main="Equality of Variances, Price") </w:t>
      </w:r>
    </w:p>
    <w:p w14:paraId="2216FF4C" w14:textId="77777777" w:rsidR="008702F4" w:rsidRP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 xml:space="preserve">&gt; abline(0,0,lwd=3,col="red") </w:t>
      </w:r>
    </w:p>
    <w:p w14:paraId="1226E626" w14:textId="1D999CA5" w:rsidR="008702F4" w:rsidRDefault="008702F4" w:rsidP="008702F4">
      <w:pPr>
        <w:rPr>
          <w:rFonts w:eastAsiaTheme="minorEastAsia"/>
          <w:b/>
          <w:bCs/>
          <w:color w:val="00B050"/>
          <w:sz w:val="22"/>
          <w:szCs w:val="22"/>
          <w:lang w:eastAsia="en-US"/>
        </w:rPr>
      </w:pPr>
      <w:r w:rsidRPr="008702F4">
        <w:rPr>
          <w:rFonts w:eastAsiaTheme="minorEastAsia"/>
          <w:b/>
          <w:bCs/>
          <w:color w:val="00B050"/>
          <w:sz w:val="22"/>
          <w:szCs w:val="22"/>
          <w:lang w:eastAsia="en-US"/>
        </w:rPr>
        <w:t>&gt; par(mfrow=c(1,1))</w:t>
      </w:r>
    </w:p>
    <w:p w14:paraId="291B2DB9" w14:textId="12B5EC80" w:rsidR="008702F4" w:rsidRDefault="008702F4" w:rsidP="008702F4">
      <w:pPr>
        <w:rPr>
          <w:rFonts w:eastAsiaTheme="minorEastAsia"/>
          <w:b/>
          <w:bCs/>
          <w:color w:val="00B050"/>
          <w:sz w:val="22"/>
          <w:szCs w:val="22"/>
          <w:lang w:eastAsia="en-US"/>
        </w:rPr>
      </w:pPr>
    </w:p>
    <w:p w14:paraId="683E9941" w14:textId="448A39A4" w:rsidR="008702F4" w:rsidRDefault="008702F4" w:rsidP="008702F4">
      <w:pPr>
        <w:rPr>
          <w:rFonts w:eastAsiaTheme="minorEastAsia"/>
          <w:b/>
          <w:bCs/>
          <w:color w:val="00B050"/>
          <w:sz w:val="22"/>
          <w:szCs w:val="22"/>
          <w:lang w:eastAsia="en-US"/>
        </w:rPr>
      </w:pPr>
    </w:p>
    <w:p w14:paraId="05D2190E" w14:textId="671F9EF7" w:rsidR="008702F4" w:rsidRDefault="008702F4" w:rsidP="008702F4">
      <w:pPr>
        <w:rPr>
          <w:rFonts w:eastAsiaTheme="minorEastAsia"/>
          <w:b/>
          <w:bCs/>
          <w:color w:val="00B050"/>
          <w:sz w:val="22"/>
          <w:szCs w:val="22"/>
          <w:lang w:eastAsia="en-US"/>
        </w:rPr>
      </w:pPr>
      <w:r>
        <w:rPr>
          <w:noProof/>
        </w:rPr>
        <w:drawing>
          <wp:inline distT="0" distB="0" distL="0" distR="0" wp14:anchorId="6A94540D" wp14:editId="1215BDD0">
            <wp:extent cx="5486400" cy="339979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5486400" cy="3399790"/>
                    </a:xfrm>
                    <a:prstGeom prst="rect">
                      <a:avLst/>
                    </a:prstGeom>
                  </pic:spPr>
                </pic:pic>
              </a:graphicData>
            </a:graphic>
          </wp:inline>
        </w:drawing>
      </w:r>
    </w:p>
    <w:p w14:paraId="432251BB" w14:textId="634FD3C6" w:rsidR="008702F4" w:rsidRDefault="008702F4" w:rsidP="008702F4">
      <w:pPr>
        <w:rPr>
          <w:rFonts w:eastAsiaTheme="minorEastAsia"/>
          <w:b/>
          <w:bCs/>
          <w:color w:val="00B050"/>
          <w:sz w:val="22"/>
          <w:szCs w:val="22"/>
          <w:lang w:eastAsia="en-US"/>
        </w:rPr>
      </w:pPr>
    </w:p>
    <w:p w14:paraId="447735AD" w14:textId="0C2F455A" w:rsidR="009F7CD3" w:rsidRDefault="009F7CD3" w:rsidP="009F7CD3">
      <w:r>
        <w:t xml:space="preserve">From the </w:t>
      </w:r>
      <w:r>
        <w:t>linearity</w:t>
      </w:r>
      <w:r>
        <w:t xml:space="preserve"> graph, we can </w:t>
      </w:r>
      <w:r>
        <w:t>say</w:t>
      </w:r>
      <w:r>
        <w:t xml:space="preserve"> that the data follow the linearity, as all the data points are close to the </w:t>
      </w:r>
      <w:r>
        <w:t xml:space="preserve">standard </w:t>
      </w:r>
      <w:r>
        <w:t xml:space="preserve">linear </w:t>
      </w:r>
      <w:r>
        <w:t xml:space="preserve">red </w:t>
      </w:r>
      <w:r>
        <w:t>line</w:t>
      </w:r>
      <w:r>
        <w:t>. But there are some outlines after $250 price</w:t>
      </w:r>
      <w:r>
        <w:t>.</w:t>
      </w:r>
      <w:r>
        <w:t xml:space="preserve"> The actual values are less than predicted values. This might be because as the flight distance increases, there might be a significant reduce in the price of the flight. </w:t>
      </w:r>
    </w:p>
    <w:p w14:paraId="087C37A3" w14:textId="1BC28555" w:rsidR="008702F4" w:rsidRDefault="008702F4" w:rsidP="008702F4">
      <w:pPr>
        <w:rPr>
          <w:rFonts w:eastAsiaTheme="minorEastAsia"/>
          <w:b/>
          <w:bCs/>
          <w:color w:val="00B050"/>
          <w:sz w:val="22"/>
          <w:szCs w:val="22"/>
          <w:lang w:eastAsia="en-US"/>
        </w:rPr>
      </w:pPr>
    </w:p>
    <w:p w14:paraId="1081D85C" w14:textId="0FDFAEA9" w:rsidR="009F7CD3" w:rsidRDefault="009F7CD3" w:rsidP="008702F4">
      <w:r>
        <w:t xml:space="preserve">From the </w:t>
      </w:r>
      <w:r>
        <w:t xml:space="preserve">Normality </w:t>
      </w:r>
      <w:r>
        <w:t>graph, we can say that the data follows Normality, as all the points are close to the standard line</w:t>
      </w:r>
      <w:r>
        <w:t>, but at the end of tail there are some outliers. So, overall we can say the data follows Normaility.</w:t>
      </w:r>
    </w:p>
    <w:p w14:paraId="7500618B" w14:textId="719E153F" w:rsidR="009F7CD3" w:rsidRDefault="009F7CD3" w:rsidP="008702F4">
      <w:pPr>
        <w:rPr>
          <w:rFonts w:eastAsiaTheme="minorEastAsia"/>
          <w:b/>
          <w:bCs/>
          <w:color w:val="00B050"/>
          <w:sz w:val="22"/>
          <w:szCs w:val="22"/>
          <w:lang w:eastAsia="en-US"/>
        </w:rPr>
      </w:pPr>
    </w:p>
    <w:p w14:paraId="6062D40F" w14:textId="7D62D40A" w:rsidR="009F7CD3" w:rsidRDefault="009F7CD3" w:rsidP="009F7CD3">
      <w:r>
        <w:t xml:space="preserve">From the </w:t>
      </w:r>
      <w:r>
        <w:t>Histogram</w:t>
      </w:r>
      <w:r>
        <w:t xml:space="preserve"> graph,</w:t>
      </w:r>
      <w:r>
        <w:t xml:space="preserve"> the data follow the normal </w:t>
      </w:r>
      <w:r w:rsidR="00183988">
        <w:t>distribution curve or bell curved shape.</w:t>
      </w:r>
    </w:p>
    <w:p w14:paraId="00C1EAE4" w14:textId="77777777" w:rsidR="009F7CD3" w:rsidRDefault="009F7CD3" w:rsidP="009F7CD3"/>
    <w:p w14:paraId="5D8E433D" w14:textId="1F982A6A" w:rsidR="009F7CD3" w:rsidRDefault="009F7CD3" w:rsidP="009F7CD3">
      <w:r>
        <w:t>From the Equality graph,</w:t>
      </w:r>
      <w:r>
        <w:t xml:space="preserve"> we see that equality is not good, because it follows Heteroscedasticity.</w:t>
      </w:r>
      <w:r w:rsidR="00183988">
        <w:t xml:space="preserve"> Because, the data at the low price values are close to the line as the price increases the data is spread out far from the line and some outliers are at 3</w:t>
      </w:r>
      <w:r w:rsidR="00183988" w:rsidRPr="00183988">
        <w:rPr>
          <w:vertAlign w:val="superscript"/>
        </w:rPr>
        <w:t>rd</w:t>
      </w:r>
      <w:r w:rsidR="00183988">
        <w:t xml:space="preserve"> standard deviation. So, if we remove the 3</w:t>
      </w:r>
      <w:r w:rsidR="00183988" w:rsidRPr="00183988">
        <w:rPr>
          <w:vertAlign w:val="superscript"/>
        </w:rPr>
        <w:t>rd</w:t>
      </w:r>
      <w:r w:rsidR="00183988">
        <w:t xml:space="preserve"> standard deviation values, then the data follow equality of variances. </w:t>
      </w:r>
    </w:p>
    <w:p w14:paraId="58A21862" w14:textId="77777777" w:rsidR="009F7CD3" w:rsidRDefault="009F7CD3" w:rsidP="008702F4">
      <w:pPr>
        <w:rPr>
          <w:rFonts w:eastAsiaTheme="minorEastAsia"/>
          <w:b/>
          <w:bCs/>
          <w:color w:val="00B050"/>
          <w:sz w:val="22"/>
          <w:szCs w:val="22"/>
          <w:lang w:eastAsia="en-US"/>
        </w:rPr>
      </w:pPr>
    </w:p>
    <w:p w14:paraId="057154E9" w14:textId="77777777" w:rsidR="008702F4" w:rsidRPr="0042608C" w:rsidRDefault="008702F4" w:rsidP="008702F4">
      <w:pPr>
        <w:rPr>
          <w:rFonts w:eastAsiaTheme="minorEastAsia"/>
          <w:b/>
          <w:bCs/>
          <w:color w:val="00B050"/>
          <w:sz w:val="22"/>
          <w:szCs w:val="22"/>
          <w:lang w:eastAsia="en-US"/>
        </w:rPr>
      </w:pPr>
    </w:p>
    <w:p w14:paraId="0A225BEF" w14:textId="703FECB2" w:rsidR="00951EE6" w:rsidRDefault="00951EE6" w:rsidP="008702F4"/>
    <w:p w14:paraId="5F686B56" w14:textId="43EABA0D" w:rsidR="000B5765" w:rsidRDefault="000B5765" w:rsidP="008702F4"/>
    <w:p w14:paraId="1EF06F93" w14:textId="08F50EA2" w:rsidR="000B5765" w:rsidRDefault="000B5765" w:rsidP="008702F4"/>
    <w:p w14:paraId="3C3F011E" w14:textId="581AB271" w:rsidR="000B5765" w:rsidRDefault="000B5765" w:rsidP="008702F4"/>
    <w:p w14:paraId="133C6B07" w14:textId="0FE29415" w:rsidR="000B5765" w:rsidRDefault="000B5765" w:rsidP="008702F4"/>
    <w:p w14:paraId="0257A760" w14:textId="77777777" w:rsidR="000B5765" w:rsidRDefault="000B5765" w:rsidP="008702F4"/>
    <w:p w14:paraId="0A87E249" w14:textId="7C2BD75D" w:rsidR="00951EE6" w:rsidRDefault="00951EE6" w:rsidP="000B5765">
      <w:pPr>
        <w:pStyle w:val="ListParagraph"/>
        <w:numPr>
          <w:ilvl w:val="0"/>
          <w:numId w:val="19"/>
        </w:numPr>
      </w:pPr>
      <w:r>
        <w:lastRenderedPageBreak/>
        <w:t>Drawing on Step 3, evaluate whether multicollinearity appears to be present in your model.  If so, state which independent variables you believe are affected.  Show and explain how you have arrived at this conclusion.</w:t>
      </w:r>
    </w:p>
    <w:p w14:paraId="38F21315" w14:textId="6AFBFE8A" w:rsidR="000B5765" w:rsidRDefault="000B5765" w:rsidP="000B5765"/>
    <w:p w14:paraId="5A7A5877" w14:textId="77777777" w:rsidR="000B5765" w:rsidRDefault="000B5765" w:rsidP="000B5765">
      <w:r w:rsidRPr="00993E6F">
        <w:rPr>
          <w:u w:val="single"/>
        </w:rPr>
        <w:t>Rcode</w:t>
      </w:r>
      <w:r>
        <w:t>:</w:t>
      </w:r>
    </w:p>
    <w:p w14:paraId="09C89D1C" w14:textId="7EA2E170" w:rsidR="000B5765" w:rsidRDefault="000B5765" w:rsidP="000B5765">
      <w:pPr>
        <w:rPr>
          <w:rFonts w:eastAsiaTheme="minorEastAsia"/>
          <w:b/>
          <w:bCs/>
          <w:color w:val="548DD4" w:themeColor="text2" w:themeTint="99"/>
          <w:sz w:val="22"/>
          <w:szCs w:val="22"/>
          <w:lang w:eastAsia="en-US"/>
        </w:rPr>
      </w:pPr>
    </w:p>
    <w:p w14:paraId="2B231AB5" w14:textId="77777777" w:rsidR="000B5765" w:rsidRP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#5</w:t>
      </w:r>
    </w:p>
    <w:p w14:paraId="7CC45F9A" w14:textId="77777777" w:rsidR="000B5765" w:rsidRP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 xml:space="preserve"># Evidence of Multicollinearity. </w:t>
      </w:r>
    </w:p>
    <w:p w14:paraId="14948C96" w14:textId="77777777" w:rsidR="000B5765" w:rsidRP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 xml:space="preserve">plot(my_sample_con,pch=19, </w:t>
      </w:r>
    </w:p>
    <w:p w14:paraId="21E210DD" w14:textId="77777777" w:rsidR="000B5765" w:rsidRP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 xml:space="preserve">     main="Continuous Variables") </w:t>
      </w:r>
    </w:p>
    <w:p w14:paraId="78ADB4DD" w14:textId="77777777" w:rsidR="000B5765" w:rsidRP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 xml:space="preserve">my_cor=cor(my_sample_con) </w:t>
      </w:r>
    </w:p>
    <w:p w14:paraId="3B008689" w14:textId="77777777" w:rsidR="000B5765" w:rsidRP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 xml:space="preserve">corrplot(my_cor,method="number") </w:t>
      </w:r>
    </w:p>
    <w:p w14:paraId="1E36002D" w14:textId="77777777" w:rsidR="000B5765" w:rsidRP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 xml:space="preserve">corrplot(my_cor,method="ellipse") </w:t>
      </w:r>
    </w:p>
    <w:p w14:paraId="18B17FFD" w14:textId="77777777" w:rsidR="000B5765" w:rsidRPr="000B5765" w:rsidRDefault="000B5765" w:rsidP="000B5765">
      <w:pPr>
        <w:rPr>
          <w:rFonts w:eastAsiaTheme="minorEastAsia"/>
          <w:b/>
          <w:bCs/>
          <w:color w:val="548DD4" w:themeColor="text2" w:themeTint="99"/>
          <w:sz w:val="22"/>
          <w:szCs w:val="22"/>
          <w:lang w:eastAsia="en-US"/>
        </w:rPr>
      </w:pPr>
    </w:p>
    <w:p w14:paraId="6C87C4E1" w14:textId="77777777" w:rsidR="000B5765" w:rsidRP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 xml:space="preserve">library(car) </w:t>
      </w:r>
    </w:p>
    <w:p w14:paraId="1471FE4D" w14:textId="50216629" w:rsid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vif(output)</w:t>
      </w:r>
    </w:p>
    <w:p w14:paraId="2C591CB2" w14:textId="77777777" w:rsidR="000B5765" w:rsidRDefault="000B5765" w:rsidP="000B5765">
      <w:pPr>
        <w:rPr>
          <w:rFonts w:eastAsiaTheme="minorEastAsia"/>
          <w:b/>
          <w:bCs/>
          <w:color w:val="548DD4" w:themeColor="text2" w:themeTint="99"/>
          <w:sz w:val="22"/>
          <w:szCs w:val="22"/>
          <w:lang w:eastAsia="en-US"/>
        </w:rPr>
      </w:pPr>
    </w:p>
    <w:p w14:paraId="5BDB93A2" w14:textId="77777777" w:rsidR="000B5765" w:rsidRDefault="000B5765" w:rsidP="000B5765">
      <w:pPr>
        <w:rPr>
          <w:u w:val="single"/>
        </w:rPr>
      </w:pPr>
      <w:r>
        <w:rPr>
          <w:u w:val="single"/>
        </w:rPr>
        <w:t>Result in console window:</w:t>
      </w:r>
    </w:p>
    <w:p w14:paraId="61AAAA79" w14:textId="187514CC" w:rsidR="000B5765" w:rsidRDefault="000B5765" w:rsidP="000B5765">
      <w:pPr>
        <w:rPr>
          <w:rFonts w:eastAsiaTheme="minorEastAsia"/>
          <w:b/>
          <w:bCs/>
          <w:color w:val="00B050"/>
          <w:sz w:val="22"/>
          <w:szCs w:val="22"/>
          <w:lang w:eastAsia="en-US"/>
        </w:rPr>
      </w:pPr>
    </w:p>
    <w:p w14:paraId="1AD4BF3F" w14:textId="77777777" w:rsidR="000B5765" w:rsidRPr="000B5765" w:rsidRDefault="000B5765" w:rsidP="000B5765">
      <w:pPr>
        <w:rPr>
          <w:rFonts w:eastAsiaTheme="minorEastAsia"/>
          <w:b/>
          <w:bCs/>
          <w:color w:val="00B050"/>
          <w:sz w:val="22"/>
          <w:szCs w:val="22"/>
          <w:lang w:eastAsia="en-US"/>
        </w:rPr>
      </w:pPr>
      <w:r w:rsidRPr="000B5765">
        <w:rPr>
          <w:rFonts w:eastAsiaTheme="minorEastAsia"/>
          <w:b/>
          <w:bCs/>
          <w:color w:val="00B050"/>
          <w:sz w:val="22"/>
          <w:szCs w:val="22"/>
          <w:lang w:eastAsia="en-US"/>
        </w:rPr>
        <w:t xml:space="preserve">&gt; library(car) </w:t>
      </w:r>
    </w:p>
    <w:p w14:paraId="6EB99D2A" w14:textId="77777777" w:rsidR="000B5765" w:rsidRPr="000B5765" w:rsidRDefault="000B5765" w:rsidP="000B5765">
      <w:pPr>
        <w:rPr>
          <w:rFonts w:eastAsiaTheme="minorEastAsia"/>
          <w:b/>
          <w:bCs/>
          <w:color w:val="00B050"/>
          <w:sz w:val="22"/>
          <w:szCs w:val="22"/>
          <w:lang w:eastAsia="en-US"/>
        </w:rPr>
      </w:pPr>
      <w:r w:rsidRPr="000B5765">
        <w:rPr>
          <w:rFonts w:eastAsiaTheme="minorEastAsia"/>
          <w:b/>
          <w:bCs/>
          <w:color w:val="00B050"/>
          <w:sz w:val="22"/>
          <w:szCs w:val="22"/>
          <w:lang w:eastAsia="en-US"/>
        </w:rPr>
        <w:t xml:space="preserve">&gt; vif(output) </w:t>
      </w:r>
    </w:p>
    <w:p w14:paraId="61CF46D2" w14:textId="77777777" w:rsidR="000B5765" w:rsidRPr="000B5765" w:rsidRDefault="000B5765" w:rsidP="000B5765">
      <w:pPr>
        <w:rPr>
          <w:rFonts w:eastAsiaTheme="minorEastAsia"/>
          <w:b/>
          <w:bCs/>
          <w:color w:val="00B050"/>
          <w:sz w:val="22"/>
          <w:szCs w:val="22"/>
          <w:lang w:eastAsia="en-US"/>
        </w:rPr>
      </w:pPr>
      <w:r w:rsidRPr="000B5765">
        <w:rPr>
          <w:rFonts w:eastAsiaTheme="minorEastAsia"/>
          <w:b/>
          <w:bCs/>
          <w:color w:val="00B050"/>
          <w:sz w:val="22"/>
          <w:szCs w:val="22"/>
          <w:lang w:eastAsia="en-US"/>
        </w:rPr>
        <w:t xml:space="preserve">         average.fare              distance avg.weekly.passengers    route.market.share </w:t>
      </w:r>
    </w:p>
    <w:p w14:paraId="57AA0753" w14:textId="243B4928" w:rsidR="000B5765" w:rsidRDefault="000B5765" w:rsidP="000B5765">
      <w:pPr>
        <w:rPr>
          <w:rFonts w:eastAsiaTheme="minorEastAsia"/>
          <w:b/>
          <w:bCs/>
          <w:color w:val="00B050"/>
          <w:sz w:val="22"/>
          <w:szCs w:val="22"/>
          <w:lang w:eastAsia="en-US"/>
        </w:rPr>
      </w:pPr>
      <w:r w:rsidRPr="000B5765">
        <w:rPr>
          <w:rFonts w:eastAsiaTheme="minorEastAsia"/>
          <w:b/>
          <w:bCs/>
          <w:color w:val="00B050"/>
          <w:sz w:val="22"/>
          <w:szCs w:val="22"/>
          <w:lang w:eastAsia="en-US"/>
        </w:rPr>
        <w:t xml:space="preserve">             1.909999              2.092827              1.041734              1.184178</w:t>
      </w:r>
    </w:p>
    <w:p w14:paraId="117241E0" w14:textId="77777777" w:rsidR="003C18A3" w:rsidRPr="008702F4" w:rsidRDefault="003C18A3" w:rsidP="000B5765">
      <w:pPr>
        <w:rPr>
          <w:rFonts w:eastAsiaTheme="minorEastAsia"/>
          <w:b/>
          <w:bCs/>
          <w:color w:val="00B050"/>
          <w:sz w:val="22"/>
          <w:szCs w:val="22"/>
          <w:lang w:eastAsia="en-US"/>
        </w:rPr>
      </w:pPr>
    </w:p>
    <w:p w14:paraId="1A020DE4" w14:textId="666FD747" w:rsidR="000B5765" w:rsidRDefault="003C18A3" w:rsidP="000B5765">
      <w:r w:rsidRPr="003C18A3">
        <w:t xml:space="preserve">Generally, a VIF </w:t>
      </w:r>
      <w:r w:rsidR="00C12FBB">
        <w:t xml:space="preserve">value </w:t>
      </w:r>
      <w:r w:rsidRPr="003C18A3">
        <w:t>above 4 indicates that multicollinearity might exis</w:t>
      </w:r>
      <w:r w:rsidR="00C12FBB">
        <w:t>t</w:t>
      </w:r>
      <w:r w:rsidRPr="003C18A3">
        <w:t>.</w:t>
      </w:r>
      <w:r w:rsidR="00C12FBB">
        <w:t xml:space="preserve"> Some </w:t>
      </w:r>
      <w:r w:rsidR="00CF26C5">
        <w:t xml:space="preserve">sources </w:t>
      </w:r>
      <w:r w:rsidR="00C12FBB">
        <w:t>say the VIF values should be less than 5 that indicates that multicollinearity doesnot exist.</w:t>
      </w:r>
      <w:r w:rsidRPr="003C18A3">
        <w:t xml:space="preserve"> When VIF is higher than 10, there is significant multicollinearity </w:t>
      </w:r>
      <w:r w:rsidR="00C12FBB">
        <w:t xml:space="preserve">exists. </w:t>
      </w:r>
    </w:p>
    <w:p w14:paraId="68B28B86" w14:textId="249F875F" w:rsidR="00C12FBB" w:rsidRDefault="00C12FBB" w:rsidP="000B5765"/>
    <w:p w14:paraId="17190C60" w14:textId="3F99A779" w:rsidR="00C12FBB" w:rsidRPr="003C18A3" w:rsidRDefault="00C12FBB" w:rsidP="000B5765">
      <w:r>
        <w:t xml:space="preserve">The values for all the continuous variables are less than 4 or 5. Clearly indicates that there is no multicollinearity with price variable. </w:t>
      </w:r>
    </w:p>
    <w:p w14:paraId="6060DB02" w14:textId="77777777" w:rsidR="000B5765" w:rsidRDefault="000B5765" w:rsidP="000B5765"/>
    <w:p w14:paraId="1A00CCD5" w14:textId="4E914DE7" w:rsidR="00951EE6" w:rsidRDefault="00951EE6" w:rsidP="000B5765">
      <w:pPr>
        <w:pStyle w:val="ListParagraph"/>
        <w:numPr>
          <w:ilvl w:val="0"/>
          <w:numId w:val="19"/>
        </w:numPr>
      </w:pPr>
      <w:r>
        <w:t>Drawing on Step 3, determine if adding the variable “destination” improves model fit.  State whether you believe adding this factor variable to your model is an improvement.</w:t>
      </w:r>
    </w:p>
    <w:p w14:paraId="376687E9" w14:textId="02298517" w:rsidR="000B5765" w:rsidRDefault="000B5765" w:rsidP="000B5765"/>
    <w:p w14:paraId="68E86B59" w14:textId="77777777" w:rsidR="000B5765" w:rsidRDefault="000B5765" w:rsidP="000B5765">
      <w:r w:rsidRPr="00993E6F">
        <w:rPr>
          <w:u w:val="single"/>
        </w:rPr>
        <w:t>Rcode</w:t>
      </w:r>
      <w:r>
        <w:t>:</w:t>
      </w:r>
    </w:p>
    <w:p w14:paraId="0DE36D65" w14:textId="0D68036E" w:rsidR="000B5765" w:rsidRPr="000B5765" w:rsidRDefault="000B5765" w:rsidP="000B5765">
      <w:pPr>
        <w:rPr>
          <w:rFonts w:eastAsiaTheme="minorEastAsia"/>
          <w:b/>
          <w:bCs/>
          <w:color w:val="548DD4" w:themeColor="text2" w:themeTint="99"/>
          <w:sz w:val="22"/>
          <w:szCs w:val="22"/>
          <w:lang w:eastAsia="en-US"/>
        </w:rPr>
      </w:pPr>
    </w:p>
    <w:p w14:paraId="172DA0BD" w14:textId="77777777" w:rsidR="000B5765" w:rsidRP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#6</w:t>
      </w:r>
    </w:p>
    <w:p w14:paraId="4C7C2144" w14:textId="77777777" w:rsidR="000B5765" w:rsidRP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 xml:space="preserve"># Adding Destination binary variables. </w:t>
      </w:r>
    </w:p>
    <w:p w14:paraId="511506CB" w14:textId="77777777" w:rsidR="000B5765" w:rsidRP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output2=lm(price~average.fare+distance+avg.weekly.passengers+route.market.share</w:t>
      </w:r>
    </w:p>
    <w:p w14:paraId="2EB27276" w14:textId="77777777" w:rsidR="000B5765" w:rsidRP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 xml:space="preserve">           +destination,data=my_sample) </w:t>
      </w:r>
    </w:p>
    <w:p w14:paraId="0EDDF51B" w14:textId="77777777" w:rsidR="000B5765" w:rsidRP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summary(output2)</w:t>
      </w:r>
    </w:p>
    <w:p w14:paraId="7410D749" w14:textId="77777777" w:rsidR="000B5765" w:rsidRP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 xml:space="preserve">output2=lm(price~average.fare+distance,data=my_sample) </w:t>
      </w:r>
    </w:p>
    <w:p w14:paraId="451FFA7D" w14:textId="77777777" w:rsidR="000B5765" w:rsidRP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summary(output2)</w:t>
      </w:r>
    </w:p>
    <w:p w14:paraId="76D967B2" w14:textId="77777777" w:rsidR="000B5765" w:rsidRP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 xml:space="preserve">output2=lm(price~average.fare+distance+destination,data=my_sample) </w:t>
      </w:r>
    </w:p>
    <w:p w14:paraId="6D2C1385" w14:textId="1E0FFC68" w:rsidR="000B5765" w:rsidRDefault="000B5765" w:rsidP="000B5765">
      <w:pPr>
        <w:rPr>
          <w:rFonts w:eastAsiaTheme="minorEastAsia"/>
          <w:b/>
          <w:bCs/>
          <w:color w:val="548DD4" w:themeColor="text2" w:themeTint="99"/>
          <w:sz w:val="22"/>
          <w:szCs w:val="22"/>
          <w:lang w:eastAsia="en-US"/>
        </w:rPr>
      </w:pPr>
      <w:r w:rsidRPr="000B5765">
        <w:rPr>
          <w:rFonts w:eastAsiaTheme="minorEastAsia"/>
          <w:b/>
          <w:bCs/>
          <w:color w:val="548DD4" w:themeColor="text2" w:themeTint="99"/>
          <w:sz w:val="22"/>
          <w:szCs w:val="22"/>
          <w:lang w:eastAsia="en-US"/>
        </w:rPr>
        <w:t>summary(output2)</w:t>
      </w:r>
    </w:p>
    <w:p w14:paraId="6652F420" w14:textId="6B3A2932" w:rsidR="000B5765" w:rsidRDefault="000B5765" w:rsidP="000B5765">
      <w:pPr>
        <w:rPr>
          <w:rFonts w:eastAsiaTheme="minorEastAsia"/>
          <w:b/>
          <w:bCs/>
          <w:color w:val="548DD4" w:themeColor="text2" w:themeTint="99"/>
          <w:sz w:val="22"/>
          <w:szCs w:val="22"/>
          <w:lang w:eastAsia="en-US"/>
        </w:rPr>
      </w:pPr>
    </w:p>
    <w:p w14:paraId="314B44A6" w14:textId="2F9553EC" w:rsidR="00FC2CFE" w:rsidRDefault="00FC2CFE" w:rsidP="000B5765">
      <w:pPr>
        <w:rPr>
          <w:rFonts w:eastAsiaTheme="minorEastAsia"/>
          <w:b/>
          <w:bCs/>
          <w:color w:val="548DD4" w:themeColor="text2" w:themeTint="99"/>
          <w:sz w:val="22"/>
          <w:szCs w:val="22"/>
          <w:lang w:eastAsia="en-US"/>
        </w:rPr>
      </w:pPr>
    </w:p>
    <w:p w14:paraId="0EC14061" w14:textId="26CF9332" w:rsidR="00FC2CFE" w:rsidRDefault="00FC2CFE" w:rsidP="000B5765">
      <w:pPr>
        <w:rPr>
          <w:rFonts w:eastAsiaTheme="minorEastAsia"/>
          <w:b/>
          <w:bCs/>
          <w:color w:val="548DD4" w:themeColor="text2" w:themeTint="99"/>
          <w:sz w:val="22"/>
          <w:szCs w:val="22"/>
          <w:lang w:eastAsia="en-US"/>
        </w:rPr>
      </w:pPr>
    </w:p>
    <w:p w14:paraId="044EA35C" w14:textId="57DDAAC1" w:rsidR="00FC2CFE" w:rsidRDefault="00FC2CFE" w:rsidP="000B5765">
      <w:pPr>
        <w:rPr>
          <w:rFonts w:eastAsiaTheme="minorEastAsia"/>
          <w:b/>
          <w:bCs/>
          <w:color w:val="548DD4" w:themeColor="text2" w:themeTint="99"/>
          <w:sz w:val="22"/>
          <w:szCs w:val="22"/>
          <w:lang w:eastAsia="en-US"/>
        </w:rPr>
      </w:pPr>
    </w:p>
    <w:p w14:paraId="6DECA000" w14:textId="29C323CD" w:rsidR="00FC2CFE" w:rsidRDefault="00FC2CFE" w:rsidP="000B5765">
      <w:pPr>
        <w:rPr>
          <w:rFonts w:eastAsiaTheme="minorEastAsia"/>
          <w:b/>
          <w:bCs/>
          <w:color w:val="548DD4" w:themeColor="text2" w:themeTint="99"/>
          <w:sz w:val="22"/>
          <w:szCs w:val="22"/>
          <w:lang w:eastAsia="en-US"/>
        </w:rPr>
      </w:pPr>
    </w:p>
    <w:p w14:paraId="3E41366E" w14:textId="66D1F453" w:rsidR="00FC2CFE" w:rsidRDefault="00FC2CFE" w:rsidP="000B5765">
      <w:pPr>
        <w:rPr>
          <w:rFonts w:eastAsiaTheme="minorEastAsia"/>
          <w:b/>
          <w:bCs/>
          <w:color w:val="548DD4" w:themeColor="text2" w:themeTint="99"/>
          <w:sz w:val="22"/>
          <w:szCs w:val="22"/>
          <w:lang w:eastAsia="en-US"/>
        </w:rPr>
      </w:pPr>
    </w:p>
    <w:p w14:paraId="1F96F03E" w14:textId="7C8B3710" w:rsidR="00FC2CFE" w:rsidRDefault="00FC2CFE" w:rsidP="000B5765">
      <w:pPr>
        <w:rPr>
          <w:rFonts w:eastAsiaTheme="minorEastAsia"/>
          <w:b/>
          <w:bCs/>
          <w:color w:val="548DD4" w:themeColor="text2" w:themeTint="99"/>
          <w:sz w:val="22"/>
          <w:szCs w:val="22"/>
          <w:lang w:eastAsia="en-US"/>
        </w:rPr>
      </w:pPr>
    </w:p>
    <w:p w14:paraId="03CC5807" w14:textId="5159B7B8" w:rsidR="00FC2CFE" w:rsidRDefault="00FC2CFE" w:rsidP="000B5765">
      <w:pPr>
        <w:rPr>
          <w:rFonts w:eastAsiaTheme="minorEastAsia"/>
          <w:b/>
          <w:bCs/>
          <w:color w:val="548DD4" w:themeColor="text2" w:themeTint="99"/>
          <w:sz w:val="22"/>
          <w:szCs w:val="22"/>
          <w:lang w:eastAsia="en-US"/>
        </w:rPr>
      </w:pPr>
    </w:p>
    <w:p w14:paraId="79E9EA01" w14:textId="1DC3123D" w:rsidR="00FC2CFE" w:rsidRDefault="00FC2CFE" w:rsidP="000B5765">
      <w:pPr>
        <w:rPr>
          <w:rFonts w:eastAsiaTheme="minorEastAsia"/>
          <w:b/>
          <w:bCs/>
          <w:color w:val="548DD4" w:themeColor="text2" w:themeTint="99"/>
          <w:sz w:val="22"/>
          <w:szCs w:val="22"/>
          <w:lang w:eastAsia="en-US"/>
        </w:rPr>
      </w:pPr>
    </w:p>
    <w:p w14:paraId="5F9F7AF6" w14:textId="77777777" w:rsidR="00FC2CFE" w:rsidRDefault="00FC2CFE" w:rsidP="000B5765">
      <w:pPr>
        <w:rPr>
          <w:rFonts w:eastAsiaTheme="minorEastAsia"/>
          <w:b/>
          <w:bCs/>
          <w:color w:val="548DD4" w:themeColor="text2" w:themeTint="99"/>
          <w:sz w:val="22"/>
          <w:szCs w:val="22"/>
          <w:lang w:eastAsia="en-US"/>
        </w:rPr>
      </w:pPr>
    </w:p>
    <w:p w14:paraId="389E096E" w14:textId="77777777" w:rsidR="000B5765" w:rsidRDefault="000B5765" w:rsidP="000B5765">
      <w:pPr>
        <w:rPr>
          <w:u w:val="single"/>
        </w:rPr>
      </w:pPr>
      <w:r>
        <w:rPr>
          <w:u w:val="single"/>
        </w:rPr>
        <w:t>Result in console window:</w:t>
      </w:r>
    </w:p>
    <w:p w14:paraId="21DC939C" w14:textId="77777777" w:rsidR="000B5765" w:rsidRDefault="000B5765" w:rsidP="000B5765">
      <w:pPr>
        <w:rPr>
          <w:rFonts w:eastAsiaTheme="minorEastAsia"/>
          <w:b/>
          <w:bCs/>
          <w:color w:val="00B050"/>
          <w:sz w:val="22"/>
          <w:szCs w:val="22"/>
          <w:lang w:eastAsia="en-US"/>
        </w:rPr>
      </w:pPr>
    </w:p>
    <w:p w14:paraId="1AABE7B1"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&gt; #6</w:t>
      </w:r>
    </w:p>
    <w:p w14:paraId="4FE43A5B"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&gt; # Adding Destination binary variables. </w:t>
      </w:r>
    </w:p>
    <w:p w14:paraId="019F9E39"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&gt; output2=lm(price~average.fare+distance+avg.weekly.passengers+route.market.share</w:t>
      </w:r>
    </w:p>
    <w:p w14:paraId="6385B4BD"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            +destination,data=my_sample) </w:t>
      </w:r>
    </w:p>
    <w:p w14:paraId="1B73B42B"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&gt; summary(output2)</w:t>
      </w:r>
    </w:p>
    <w:p w14:paraId="40D39E14" w14:textId="77777777" w:rsidR="00FC2CFE" w:rsidRPr="00FC2CFE" w:rsidRDefault="00FC2CFE" w:rsidP="00FC2CFE">
      <w:pPr>
        <w:rPr>
          <w:rFonts w:eastAsiaTheme="minorEastAsia"/>
          <w:b/>
          <w:bCs/>
          <w:color w:val="00B050"/>
          <w:sz w:val="22"/>
          <w:szCs w:val="22"/>
          <w:lang w:eastAsia="en-US"/>
        </w:rPr>
      </w:pPr>
    </w:p>
    <w:p w14:paraId="1164318C"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Call:</w:t>
      </w:r>
    </w:p>
    <w:p w14:paraId="4BCD77E3"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lm(formula = price ~ average.fare + distance + avg.weekly.passengers + </w:t>
      </w:r>
    </w:p>
    <w:p w14:paraId="247D29DD"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    route.market.share + destination, data = my_sample)</w:t>
      </w:r>
    </w:p>
    <w:p w14:paraId="70BBDA6D" w14:textId="77777777" w:rsidR="00FC2CFE" w:rsidRPr="00FC2CFE" w:rsidRDefault="00FC2CFE" w:rsidP="00FC2CFE">
      <w:pPr>
        <w:rPr>
          <w:rFonts w:eastAsiaTheme="minorEastAsia"/>
          <w:b/>
          <w:bCs/>
          <w:color w:val="00B050"/>
          <w:sz w:val="22"/>
          <w:szCs w:val="22"/>
          <w:lang w:eastAsia="en-US"/>
        </w:rPr>
      </w:pPr>
    </w:p>
    <w:p w14:paraId="71B76AF3"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Residuals:</w:t>
      </w:r>
    </w:p>
    <w:p w14:paraId="248EE716"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    Min      1Q  Median      3Q     Max </w:t>
      </w:r>
    </w:p>
    <w:p w14:paraId="194405BF"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-60.293  -9.647   1.834   6.777  66.579 </w:t>
      </w:r>
    </w:p>
    <w:p w14:paraId="619D2030" w14:textId="77777777" w:rsidR="00FC2CFE" w:rsidRPr="00FC2CFE" w:rsidRDefault="00FC2CFE" w:rsidP="00FC2CFE">
      <w:pPr>
        <w:rPr>
          <w:rFonts w:eastAsiaTheme="minorEastAsia"/>
          <w:b/>
          <w:bCs/>
          <w:color w:val="00B050"/>
          <w:sz w:val="22"/>
          <w:szCs w:val="22"/>
          <w:lang w:eastAsia="en-US"/>
        </w:rPr>
      </w:pPr>
    </w:p>
    <w:p w14:paraId="63E8CD4B"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Coefficients:</w:t>
      </w:r>
    </w:p>
    <w:p w14:paraId="751899BF"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                        Estimate Std. Error t value Pr(&gt;|t|)    </w:t>
      </w:r>
    </w:p>
    <w:p w14:paraId="4BCF3CFB"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(Intercept)            32.623433  27.451843   1.188   0.2429    </w:t>
      </w:r>
    </w:p>
    <w:p w14:paraId="6863481E"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average.fare            0.638443   0.099577   6.412 2.53e-07 ***</w:t>
      </w:r>
    </w:p>
    <w:p w14:paraId="43D2860F"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distance                0.019603   0.009138   2.145   0.0392 *  </w:t>
      </w:r>
    </w:p>
    <w:p w14:paraId="7E6DBB25"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avg.weekly.passengers   0.001761   0.004791   0.368   0.7155    </w:t>
      </w:r>
    </w:p>
    <w:p w14:paraId="52B18881"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route.market.share     -0.320828   0.272854  -1.176   0.2478    </w:t>
      </w:r>
    </w:p>
    <w:p w14:paraId="7FCEA5AF"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destinationIAH         21.280594  21.403223   0.994   0.3271    </w:t>
      </w:r>
    </w:p>
    <w:p w14:paraId="35B72F33"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destinationLAS         -9.431758  19.668028  -0.480   0.6346    </w:t>
      </w:r>
    </w:p>
    <w:p w14:paraId="4F9A7E7C"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destinationLAX        -19.548333  19.393992  -1.008   0.3206    </w:t>
      </w:r>
    </w:p>
    <w:p w14:paraId="74F33568"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destinationLGA        -12.260483  22.421383  -0.547   0.5881    </w:t>
      </w:r>
    </w:p>
    <w:p w14:paraId="3154D93C"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destinationMSP          3.009807  16.614994   0.181   0.8573    </w:t>
      </w:r>
    </w:p>
    <w:p w14:paraId="1F1E8F6B"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destinationPHX          3.534338  15.769284   0.224   0.8240    </w:t>
      </w:r>
    </w:p>
    <w:p w14:paraId="7270AD52"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destinationSAN          4.622353  28.001388   0.165   0.8699    </w:t>
      </w:r>
    </w:p>
    <w:p w14:paraId="67B61E7E"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destinationSEA          9.982081  21.376257   0.467   0.6435    </w:t>
      </w:r>
    </w:p>
    <w:p w14:paraId="50BCC3C7"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destinationSFO          3.688047  15.207851   0.243   0.8098    </w:t>
      </w:r>
    </w:p>
    <w:p w14:paraId="74AF9ABB"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destinationSTL          4.731599  14.251432   0.332   0.7419    </w:t>
      </w:r>
    </w:p>
    <w:p w14:paraId="0FCFF84A"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destinationTPA         -3.048972  17.823525  -0.171   0.8652    </w:t>
      </w:r>
    </w:p>
    <w:p w14:paraId="3874E834"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w:t>
      </w:r>
    </w:p>
    <w:p w14:paraId="77FCEB01"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Signif. codes:  0 ‘***’ 0.001 ‘**’ 0.01 ‘*’ 0.05 ‘.’ 0.1 ‘ ’ 1</w:t>
      </w:r>
    </w:p>
    <w:p w14:paraId="3CD07695" w14:textId="77777777" w:rsidR="00FC2CFE" w:rsidRPr="00FC2CFE" w:rsidRDefault="00FC2CFE" w:rsidP="00FC2CFE">
      <w:pPr>
        <w:rPr>
          <w:rFonts w:eastAsiaTheme="minorEastAsia"/>
          <w:b/>
          <w:bCs/>
          <w:color w:val="00B050"/>
          <w:sz w:val="22"/>
          <w:szCs w:val="22"/>
          <w:lang w:eastAsia="en-US"/>
        </w:rPr>
      </w:pPr>
    </w:p>
    <w:p w14:paraId="2461F74A"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Residual standard error: 25.65 on 34 degrees of freedom</w:t>
      </w:r>
    </w:p>
    <w:p w14:paraId="5D589E75"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Multiple R-squared:  0.8654,</w:t>
      </w:r>
      <w:r w:rsidRPr="00FC2CFE">
        <w:rPr>
          <w:rFonts w:eastAsiaTheme="minorEastAsia"/>
          <w:b/>
          <w:bCs/>
          <w:color w:val="00B050"/>
          <w:sz w:val="22"/>
          <w:szCs w:val="22"/>
          <w:lang w:eastAsia="en-US"/>
        </w:rPr>
        <w:tab/>
        <w:t xml:space="preserve">Adjusted R-squared:  0.8061 </w:t>
      </w:r>
    </w:p>
    <w:p w14:paraId="2BC3E0C5"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F-statistic: 14.58 on 15 and 34 DF,  p-value: 1.219e-10</w:t>
      </w:r>
    </w:p>
    <w:p w14:paraId="1492BF7C" w14:textId="043D102E" w:rsidR="00FC2CFE" w:rsidRDefault="00FC2CFE" w:rsidP="00FC2CFE">
      <w:pPr>
        <w:rPr>
          <w:rFonts w:eastAsiaTheme="minorEastAsia"/>
          <w:b/>
          <w:bCs/>
          <w:color w:val="00B050"/>
          <w:sz w:val="22"/>
          <w:szCs w:val="22"/>
          <w:lang w:eastAsia="en-US"/>
        </w:rPr>
      </w:pPr>
    </w:p>
    <w:p w14:paraId="35A25BE6" w14:textId="5CFD03EE" w:rsidR="00FC2CFE" w:rsidRPr="00FC2CFE" w:rsidRDefault="00FC2CFE" w:rsidP="00FC2CFE">
      <w:r w:rsidRPr="00FC2CFE">
        <w:lastRenderedPageBreak/>
        <w:t>I have tried to add the destination binary variable to the linear model with all the continuous variables. The Adjusted R-Squared value in 80% which is less than the previous model</w:t>
      </w:r>
      <w:r w:rsidR="00D05C3C">
        <w:t xml:space="preserve"> with all the continuous variables model</w:t>
      </w:r>
      <w:r w:rsidRPr="00FC2CFE">
        <w:t xml:space="preserve">. </w:t>
      </w:r>
    </w:p>
    <w:p w14:paraId="56ABD1A1" w14:textId="1895F39E" w:rsidR="00FC2CFE" w:rsidRPr="00FC2CFE" w:rsidRDefault="00FC2CFE" w:rsidP="00FC2CFE"/>
    <w:p w14:paraId="4BAFBDFA" w14:textId="4F777AEC" w:rsidR="00FC2CFE" w:rsidRPr="00FC2CFE" w:rsidRDefault="00FC2CFE" w:rsidP="00FC2CFE">
      <w:r w:rsidRPr="00FC2CFE">
        <w:t>And, none of the destinations are significant in my model, all the destinations have high p-values.</w:t>
      </w:r>
    </w:p>
    <w:p w14:paraId="35B38BAC" w14:textId="44021A74" w:rsidR="00FC2CFE" w:rsidRDefault="00FC2CFE" w:rsidP="00FC2CFE">
      <w:pPr>
        <w:rPr>
          <w:rFonts w:eastAsiaTheme="minorEastAsia"/>
          <w:b/>
          <w:bCs/>
          <w:color w:val="00B050"/>
          <w:sz w:val="22"/>
          <w:szCs w:val="22"/>
          <w:lang w:eastAsia="en-US"/>
        </w:rPr>
      </w:pPr>
    </w:p>
    <w:p w14:paraId="1FBDAD3C" w14:textId="4AAB8926" w:rsidR="00FC2CFE" w:rsidRDefault="00FC2CFE" w:rsidP="00FC2CFE">
      <w:pPr>
        <w:rPr>
          <w:rFonts w:eastAsiaTheme="minorEastAsia"/>
          <w:b/>
          <w:bCs/>
          <w:color w:val="00B050"/>
          <w:sz w:val="22"/>
          <w:szCs w:val="22"/>
          <w:lang w:eastAsia="en-US"/>
        </w:rPr>
      </w:pPr>
    </w:p>
    <w:p w14:paraId="31B9530B" w14:textId="2DB3977A" w:rsidR="00FC2CFE" w:rsidRDefault="00FC2CFE" w:rsidP="00FC2CFE">
      <w:pPr>
        <w:rPr>
          <w:rFonts w:eastAsiaTheme="minorEastAsia"/>
          <w:b/>
          <w:bCs/>
          <w:color w:val="00B050"/>
          <w:sz w:val="22"/>
          <w:szCs w:val="22"/>
          <w:lang w:eastAsia="en-US"/>
        </w:rPr>
      </w:pPr>
    </w:p>
    <w:p w14:paraId="614C141B" w14:textId="3355BD50" w:rsidR="00FC2CFE" w:rsidRDefault="00FC2CFE" w:rsidP="00FC2CFE">
      <w:pPr>
        <w:rPr>
          <w:rFonts w:eastAsiaTheme="minorEastAsia"/>
          <w:b/>
          <w:bCs/>
          <w:color w:val="00B050"/>
          <w:sz w:val="22"/>
          <w:szCs w:val="22"/>
          <w:lang w:eastAsia="en-US"/>
        </w:rPr>
      </w:pPr>
    </w:p>
    <w:p w14:paraId="3EAC40F3"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&gt; output2=lm(price~average.fare+distance+destination,data=my_sample) </w:t>
      </w:r>
    </w:p>
    <w:p w14:paraId="71448EC1"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&gt; summary(output2)</w:t>
      </w:r>
    </w:p>
    <w:p w14:paraId="6E257234" w14:textId="77777777" w:rsidR="00FC2CFE" w:rsidRPr="00FC2CFE" w:rsidRDefault="00FC2CFE" w:rsidP="00FC2CFE">
      <w:pPr>
        <w:rPr>
          <w:rFonts w:eastAsiaTheme="minorEastAsia"/>
          <w:b/>
          <w:bCs/>
          <w:color w:val="00B050"/>
          <w:sz w:val="22"/>
          <w:szCs w:val="22"/>
          <w:lang w:eastAsia="en-US"/>
        </w:rPr>
      </w:pPr>
    </w:p>
    <w:p w14:paraId="2D9B2AE7"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Call:</w:t>
      </w:r>
    </w:p>
    <w:p w14:paraId="34C9BD0E"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lm(formula = price ~ average.fare + distance + destination, data = my_sample)</w:t>
      </w:r>
    </w:p>
    <w:p w14:paraId="3A669375" w14:textId="77777777" w:rsidR="00FC2CFE" w:rsidRPr="00FC2CFE" w:rsidRDefault="00FC2CFE" w:rsidP="00FC2CFE">
      <w:pPr>
        <w:rPr>
          <w:rFonts w:eastAsiaTheme="minorEastAsia"/>
          <w:b/>
          <w:bCs/>
          <w:color w:val="00B050"/>
          <w:sz w:val="22"/>
          <w:szCs w:val="22"/>
          <w:lang w:eastAsia="en-US"/>
        </w:rPr>
      </w:pPr>
    </w:p>
    <w:p w14:paraId="0C33D363"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Residuals:</w:t>
      </w:r>
    </w:p>
    <w:p w14:paraId="3B413550"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    Min      1Q  Median      3Q     Max </w:t>
      </w:r>
    </w:p>
    <w:p w14:paraId="4FA70851"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-63.439  -7.726   1.997   7.440  71.271 </w:t>
      </w:r>
    </w:p>
    <w:p w14:paraId="55F6E57D" w14:textId="77777777" w:rsidR="00FC2CFE" w:rsidRPr="00FC2CFE" w:rsidRDefault="00FC2CFE" w:rsidP="00FC2CFE">
      <w:pPr>
        <w:rPr>
          <w:rFonts w:eastAsiaTheme="minorEastAsia"/>
          <w:b/>
          <w:bCs/>
          <w:color w:val="00B050"/>
          <w:sz w:val="22"/>
          <w:szCs w:val="22"/>
          <w:lang w:eastAsia="en-US"/>
        </w:rPr>
      </w:pPr>
    </w:p>
    <w:p w14:paraId="7BCED2FC"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Coefficients:</w:t>
      </w:r>
    </w:p>
    <w:p w14:paraId="488100F0"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                 Estimate Std. Error t value Pr(&gt;|t|)    </w:t>
      </w:r>
    </w:p>
    <w:p w14:paraId="180DC68A"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(Intercept)      8.691223  18.330666   0.474   0.6383    </w:t>
      </w:r>
    </w:p>
    <w:p w14:paraId="63865D52"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average.fare     0.644560   0.095234   6.768 6.63e-08 ***</w:t>
      </w:r>
    </w:p>
    <w:p w14:paraId="34B6EDAE"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distance         0.022219   0.008491   2.617   0.0129 *  </w:t>
      </w:r>
    </w:p>
    <w:p w14:paraId="68C8EC59"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destinationIAH  24.552165  21.031538   1.167   0.2507    </w:t>
      </w:r>
    </w:p>
    <w:p w14:paraId="7F1FFEC0"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destinationLAS  -7.277739  19.028669  -0.382   0.7044    </w:t>
      </w:r>
    </w:p>
    <w:p w14:paraId="097D0596"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destinationLAX -10.933104  17.860734  -0.612   0.5443    </w:t>
      </w:r>
    </w:p>
    <w:p w14:paraId="1C4C0C75"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destinationLGA  -0.859408  14.870411  -0.058   0.9542    </w:t>
      </w:r>
    </w:p>
    <w:p w14:paraId="2C86AA7D"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destinationMSP   7.463458  16.064667   0.465   0.6450    </w:t>
      </w:r>
    </w:p>
    <w:p w14:paraId="454749E9"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destinationPHX   5.601767  15.431742   0.363   0.7187    </w:t>
      </w:r>
    </w:p>
    <w:p w14:paraId="5AEB5AF1"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destinationSAN   9.936814  27.427033   0.362   0.7192    </w:t>
      </w:r>
    </w:p>
    <w:p w14:paraId="120CAD97"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destinationSEA  14.496735  20.816571   0.696   0.4906    </w:t>
      </w:r>
    </w:p>
    <w:p w14:paraId="0B6C2BC3"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destinationSFO   6.629561  14.703761   0.451   0.6548    </w:t>
      </w:r>
    </w:p>
    <w:p w14:paraId="4FD78A44"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destinationSTL   6.044169  14.095390   0.429   0.6706    </w:t>
      </w:r>
    </w:p>
    <w:p w14:paraId="1AE035E9"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 xml:space="preserve">destinationTPA   2.654727  17.007359   0.156   0.8768    </w:t>
      </w:r>
    </w:p>
    <w:p w14:paraId="2680F201"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w:t>
      </w:r>
    </w:p>
    <w:p w14:paraId="3BD0D958"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Signif. codes:  0 ‘***’ 0.001 ‘**’ 0.01 ‘*’ 0.05 ‘.’ 0.1 ‘ ’ 1</w:t>
      </w:r>
    </w:p>
    <w:p w14:paraId="562EDBA9" w14:textId="77777777" w:rsidR="00FC2CFE" w:rsidRPr="00FC2CFE" w:rsidRDefault="00FC2CFE" w:rsidP="00FC2CFE">
      <w:pPr>
        <w:rPr>
          <w:rFonts w:eastAsiaTheme="minorEastAsia"/>
          <w:b/>
          <w:bCs/>
          <w:color w:val="00B050"/>
          <w:sz w:val="22"/>
          <w:szCs w:val="22"/>
          <w:lang w:eastAsia="en-US"/>
        </w:rPr>
      </w:pPr>
    </w:p>
    <w:p w14:paraId="5EADC24D"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Residual standard error: 25.45 on 36 degrees of freedom</w:t>
      </w:r>
    </w:p>
    <w:p w14:paraId="4B03F0FE" w14:textId="77777777" w:rsidR="00FC2CFE" w:rsidRP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Multiple R-squared:  0.8598,</w:t>
      </w:r>
      <w:r w:rsidRPr="00FC2CFE">
        <w:rPr>
          <w:rFonts w:eastAsiaTheme="minorEastAsia"/>
          <w:b/>
          <w:bCs/>
          <w:color w:val="00B050"/>
          <w:sz w:val="22"/>
          <w:szCs w:val="22"/>
          <w:lang w:eastAsia="en-US"/>
        </w:rPr>
        <w:tab/>
        <w:t xml:space="preserve">Adjusted R-squared:  0.8091 </w:t>
      </w:r>
    </w:p>
    <w:p w14:paraId="53B8CCB0" w14:textId="5618DA8C" w:rsidR="00FC2CFE" w:rsidRDefault="00FC2CFE" w:rsidP="00FC2CFE">
      <w:pPr>
        <w:rPr>
          <w:rFonts w:eastAsiaTheme="minorEastAsia"/>
          <w:b/>
          <w:bCs/>
          <w:color w:val="00B050"/>
          <w:sz w:val="22"/>
          <w:szCs w:val="22"/>
          <w:lang w:eastAsia="en-US"/>
        </w:rPr>
      </w:pPr>
      <w:r w:rsidRPr="00FC2CFE">
        <w:rPr>
          <w:rFonts w:eastAsiaTheme="minorEastAsia"/>
          <w:b/>
          <w:bCs/>
          <w:color w:val="00B050"/>
          <w:sz w:val="22"/>
          <w:szCs w:val="22"/>
          <w:lang w:eastAsia="en-US"/>
        </w:rPr>
        <w:t>F-statistic: 16.98 on 13 and 36 DF,  p-value: 1.375e-11</w:t>
      </w:r>
    </w:p>
    <w:p w14:paraId="1285152A" w14:textId="168999BE" w:rsidR="00FC2CFE" w:rsidRDefault="00FC2CFE" w:rsidP="00FC2CFE">
      <w:pPr>
        <w:rPr>
          <w:rFonts w:eastAsiaTheme="minorEastAsia"/>
          <w:b/>
          <w:bCs/>
          <w:color w:val="00B050"/>
          <w:sz w:val="22"/>
          <w:szCs w:val="22"/>
          <w:lang w:eastAsia="en-US"/>
        </w:rPr>
      </w:pPr>
    </w:p>
    <w:p w14:paraId="0613AC3C" w14:textId="0CB9276A" w:rsidR="00FC2CFE" w:rsidRPr="00FC2CFE" w:rsidRDefault="00FC2CFE" w:rsidP="00FC2CFE">
      <w:r w:rsidRPr="00FC2CFE">
        <w:t>Here, I have removed the non significant continuous variables, to check whether there is an improvement in the model.</w:t>
      </w:r>
      <w:r w:rsidRPr="00FC2CFE">
        <w:t xml:space="preserve"> But there is a very slight change in the Adjusted R-Squared value. There is no</w:t>
      </w:r>
      <w:r w:rsidR="007A24CF">
        <w:t>t much</w:t>
      </w:r>
      <w:r w:rsidRPr="00FC2CFE">
        <w:t xml:space="preserve"> improvement </w:t>
      </w:r>
      <w:r w:rsidR="00D05C3C">
        <w:t>from the previous</w:t>
      </w:r>
      <w:r w:rsidRPr="00FC2CFE">
        <w:t xml:space="preserve"> model.</w:t>
      </w:r>
      <w:r w:rsidRPr="00FC2CFE">
        <w:t xml:space="preserve"> </w:t>
      </w:r>
    </w:p>
    <w:p w14:paraId="2EA02111" w14:textId="790C174D" w:rsidR="000B5765" w:rsidRDefault="000B5765" w:rsidP="000B5765"/>
    <w:p w14:paraId="5FE6E792" w14:textId="384EBCF5" w:rsidR="00C14605" w:rsidRDefault="00C14605" w:rsidP="000B5765"/>
    <w:p w14:paraId="3FB3D294" w14:textId="70A24DDB" w:rsidR="00C14605" w:rsidRDefault="00C14605" w:rsidP="000B5765"/>
    <w:p w14:paraId="1D91BF73" w14:textId="7B6A6009" w:rsidR="00C14605" w:rsidRDefault="00C14605" w:rsidP="000B5765"/>
    <w:p w14:paraId="3AF3417D" w14:textId="21243AF1" w:rsidR="00C14605" w:rsidRDefault="00C14605" w:rsidP="000B5765"/>
    <w:p w14:paraId="05F603ED" w14:textId="4A013C71" w:rsidR="00C14605" w:rsidRDefault="00C14605" w:rsidP="000B5765"/>
    <w:p w14:paraId="2C788E5F" w14:textId="27FAABC1" w:rsidR="00C14605" w:rsidRDefault="00C14605" w:rsidP="000B5765"/>
    <w:p w14:paraId="569BCB67" w14:textId="31D7026A" w:rsidR="00C14605" w:rsidRDefault="00C14605" w:rsidP="000B5765"/>
    <w:p w14:paraId="208467BD" w14:textId="128C7F3A" w:rsidR="00C14605" w:rsidRDefault="00C14605" w:rsidP="000B5765"/>
    <w:p w14:paraId="32F98513" w14:textId="2972FBCD" w:rsidR="00C14605" w:rsidRDefault="00C14605" w:rsidP="000B5765"/>
    <w:p w14:paraId="3B32AF68" w14:textId="77777777" w:rsidR="00C14605" w:rsidRDefault="00C14605" w:rsidP="000B5765"/>
    <w:p w14:paraId="2BBED7B4" w14:textId="6613DA7A" w:rsidR="00951EE6" w:rsidRDefault="00951EE6" w:rsidP="00FC2CFE">
      <w:pPr>
        <w:pStyle w:val="ListParagraph"/>
        <w:numPr>
          <w:ilvl w:val="0"/>
          <w:numId w:val="19"/>
        </w:numPr>
      </w:pPr>
      <w:r>
        <w:t xml:space="preserve">Drawing on Step 6, assume airport MSP is significant in your model (whether it is or isn't).  Show the beta coefficient for MSP and state the interpretation of the beta coefficient. </w:t>
      </w:r>
    </w:p>
    <w:p w14:paraId="61554E31" w14:textId="4B4967B3" w:rsidR="00951EE6" w:rsidRDefault="00951EE6" w:rsidP="00205C36"/>
    <w:p w14:paraId="17E9AAAE" w14:textId="77777777" w:rsidR="00704DE3" w:rsidRDefault="00704DE3" w:rsidP="00704DE3">
      <w:r w:rsidRPr="00993E6F">
        <w:rPr>
          <w:u w:val="single"/>
        </w:rPr>
        <w:t>Rcode</w:t>
      </w:r>
      <w:r>
        <w:t>:</w:t>
      </w:r>
    </w:p>
    <w:p w14:paraId="58E7361E" w14:textId="52067A83" w:rsidR="00704DE3" w:rsidRDefault="00704DE3" w:rsidP="00704DE3">
      <w:pPr>
        <w:rPr>
          <w:rFonts w:eastAsiaTheme="minorEastAsia"/>
          <w:b/>
          <w:bCs/>
          <w:color w:val="548DD4" w:themeColor="text2" w:themeTint="99"/>
          <w:sz w:val="22"/>
          <w:szCs w:val="22"/>
          <w:lang w:eastAsia="en-US"/>
        </w:rPr>
      </w:pPr>
    </w:p>
    <w:p w14:paraId="488F65B2" w14:textId="36E43796" w:rsidR="00704DE3" w:rsidRPr="00704DE3" w:rsidRDefault="00704DE3" w:rsidP="00704DE3">
      <w:pPr>
        <w:rPr>
          <w:rFonts w:eastAsiaTheme="minorEastAsia"/>
          <w:b/>
          <w:bCs/>
          <w:color w:val="548DD4" w:themeColor="text2" w:themeTint="99"/>
          <w:sz w:val="22"/>
          <w:szCs w:val="22"/>
          <w:lang w:eastAsia="en-US"/>
        </w:rPr>
      </w:pPr>
      <w:r w:rsidRPr="00704DE3">
        <w:rPr>
          <w:rFonts w:eastAsiaTheme="minorEastAsia"/>
          <w:b/>
          <w:bCs/>
          <w:color w:val="548DD4" w:themeColor="text2" w:themeTint="99"/>
          <w:sz w:val="22"/>
          <w:szCs w:val="22"/>
          <w:lang w:eastAsia="en-US"/>
        </w:rPr>
        <w:t xml:space="preserve">#7 </w:t>
      </w:r>
    </w:p>
    <w:p w14:paraId="403D413F" w14:textId="77777777" w:rsidR="00704DE3" w:rsidRPr="00704DE3" w:rsidRDefault="00704DE3" w:rsidP="00704DE3">
      <w:pPr>
        <w:rPr>
          <w:rFonts w:eastAsiaTheme="minorEastAsia"/>
          <w:b/>
          <w:bCs/>
          <w:color w:val="548DD4" w:themeColor="text2" w:themeTint="99"/>
          <w:sz w:val="22"/>
          <w:szCs w:val="22"/>
          <w:lang w:eastAsia="en-US"/>
        </w:rPr>
      </w:pPr>
      <w:r w:rsidRPr="00704DE3">
        <w:rPr>
          <w:rFonts w:eastAsiaTheme="minorEastAsia"/>
          <w:b/>
          <w:bCs/>
          <w:color w:val="548DD4" w:themeColor="text2" w:themeTint="99"/>
          <w:sz w:val="22"/>
          <w:szCs w:val="22"/>
          <w:lang w:eastAsia="en-US"/>
        </w:rPr>
        <w:t xml:space="preserve">my_sample$msp=NA </w:t>
      </w:r>
    </w:p>
    <w:p w14:paraId="08FCDC31" w14:textId="77777777" w:rsidR="00704DE3" w:rsidRPr="00704DE3" w:rsidRDefault="00704DE3" w:rsidP="00704DE3">
      <w:pPr>
        <w:rPr>
          <w:rFonts w:eastAsiaTheme="minorEastAsia"/>
          <w:b/>
          <w:bCs/>
          <w:color w:val="548DD4" w:themeColor="text2" w:themeTint="99"/>
          <w:sz w:val="22"/>
          <w:szCs w:val="22"/>
          <w:lang w:eastAsia="en-US"/>
        </w:rPr>
      </w:pPr>
      <w:r w:rsidRPr="00704DE3">
        <w:rPr>
          <w:rFonts w:eastAsiaTheme="minorEastAsia"/>
          <w:b/>
          <w:bCs/>
          <w:color w:val="548DD4" w:themeColor="text2" w:themeTint="99"/>
          <w:sz w:val="22"/>
          <w:szCs w:val="22"/>
          <w:lang w:eastAsia="en-US"/>
        </w:rPr>
        <w:t xml:space="preserve">for(i in 1:length(my_sample$destination)){ </w:t>
      </w:r>
    </w:p>
    <w:p w14:paraId="6797F028" w14:textId="77777777" w:rsidR="00704DE3" w:rsidRPr="00704DE3" w:rsidRDefault="00704DE3" w:rsidP="00704DE3">
      <w:pPr>
        <w:rPr>
          <w:rFonts w:eastAsiaTheme="minorEastAsia"/>
          <w:b/>
          <w:bCs/>
          <w:color w:val="548DD4" w:themeColor="text2" w:themeTint="99"/>
          <w:sz w:val="22"/>
          <w:szCs w:val="22"/>
          <w:lang w:eastAsia="en-US"/>
        </w:rPr>
      </w:pPr>
      <w:r w:rsidRPr="00704DE3">
        <w:rPr>
          <w:rFonts w:eastAsiaTheme="minorEastAsia"/>
          <w:b/>
          <w:bCs/>
          <w:color w:val="548DD4" w:themeColor="text2" w:themeTint="99"/>
          <w:sz w:val="22"/>
          <w:szCs w:val="22"/>
          <w:lang w:eastAsia="en-US"/>
        </w:rPr>
        <w:t xml:space="preserve">  if(my_sample$destination[i]=="MSP"){ </w:t>
      </w:r>
    </w:p>
    <w:p w14:paraId="4AE51CC0" w14:textId="77777777" w:rsidR="00704DE3" w:rsidRPr="00704DE3" w:rsidRDefault="00704DE3" w:rsidP="00704DE3">
      <w:pPr>
        <w:rPr>
          <w:rFonts w:eastAsiaTheme="minorEastAsia"/>
          <w:b/>
          <w:bCs/>
          <w:color w:val="548DD4" w:themeColor="text2" w:themeTint="99"/>
          <w:sz w:val="22"/>
          <w:szCs w:val="22"/>
          <w:lang w:eastAsia="en-US"/>
        </w:rPr>
      </w:pPr>
      <w:r w:rsidRPr="00704DE3">
        <w:rPr>
          <w:rFonts w:eastAsiaTheme="minorEastAsia"/>
          <w:b/>
          <w:bCs/>
          <w:color w:val="548DD4" w:themeColor="text2" w:themeTint="99"/>
          <w:sz w:val="22"/>
          <w:szCs w:val="22"/>
          <w:lang w:eastAsia="en-US"/>
        </w:rPr>
        <w:t xml:space="preserve">    my_sample$msp[i]="MSP"} </w:t>
      </w:r>
    </w:p>
    <w:p w14:paraId="528CD302" w14:textId="77777777" w:rsidR="00704DE3" w:rsidRPr="00704DE3" w:rsidRDefault="00704DE3" w:rsidP="00704DE3">
      <w:pPr>
        <w:rPr>
          <w:rFonts w:eastAsiaTheme="minorEastAsia"/>
          <w:b/>
          <w:bCs/>
          <w:color w:val="548DD4" w:themeColor="text2" w:themeTint="99"/>
          <w:sz w:val="22"/>
          <w:szCs w:val="22"/>
          <w:lang w:eastAsia="en-US"/>
        </w:rPr>
      </w:pPr>
      <w:r w:rsidRPr="00704DE3">
        <w:rPr>
          <w:rFonts w:eastAsiaTheme="minorEastAsia"/>
          <w:b/>
          <w:bCs/>
          <w:color w:val="548DD4" w:themeColor="text2" w:themeTint="99"/>
          <w:sz w:val="22"/>
          <w:szCs w:val="22"/>
          <w:lang w:eastAsia="en-US"/>
        </w:rPr>
        <w:t xml:space="preserve">  else{ </w:t>
      </w:r>
    </w:p>
    <w:p w14:paraId="7F87C4B8" w14:textId="77777777" w:rsidR="00704DE3" w:rsidRPr="00704DE3" w:rsidRDefault="00704DE3" w:rsidP="00704DE3">
      <w:pPr>
        <w:rPr>
          <w:rFonts w:eastAsiaTheme="minorEastAsia"/>
          <w:b/>
          <w:bCs/>
          <w:color w:val="548DD4" w:themeColor="text2" w:themeTint="99"/>
          <w:sz w:val="22"/>
          <w:szCs w:val="22"/>
          <w:lang w:eastAsia="en-US"/>
        </w:rPr>
      </w:pPr>
      <w:r w:rsidRPr="00704DE3">
        <w:rPr>
          <w:rFonts w:eastAsiaTheme="minorEastAsia"/>
          <w:b/>
          <w:bCs/>
          <w:color w:val="548DD4" w:themeColor="text2" w:themeTint="99"/>
          <w:sz w:val="22"/>
          <w:szCs w:val="22"/>
          <w:lang w:eastAsia="en-US"/>
        </w:rPr>
        <w:t xml:space="preserve">    my_sample$msp[i]="Other" </w:t>
      </w:r>
    </w:p>
    <w:p w14:paraId="1692D49C" w14:textId="77777777" w:rsidR="00704DE3" w:rsidRPr="00704DE3" w:rsidRDefault="00704DE3" w:rsidP="00704DE3">
      <w:pPr>
        <w:rPr>
          <w:rFonts w:eastAsiaTheme="minorEastAsia"/>
          <w:b/>
          <w:bCs/>
          <w:color w:val="548DD4" w:themeColor="text2" w:themeTint="99"/>
          <w:sz w:val="22"/>
          <w:szCs w:val="22"/>
          <w:lang w:eastAsia="en-US"/>
        </w:rPr>
      </w:pPr>
      <w:r w:rsidRPr="00704DE3">
        <w:rPr>
          <w:rFonts w:eastAsiaTheme="minorEastAsia"/>
          <w:b/>
          <w:bCs/>
          <w:color w:val="548DD4" w:themeColor="text2" w:themeTint="99"/>
          <w:sz w:val="22"/>
          <w:szCs w:val="22"/>
          <w:lang w:eastAsia="en-US"/>
        </w:rPr>
        <w:t xml:space="preserve">  } </w:t>
      </w:r>
    </w:p>
    <w:p w14:paraId="19F331A0" w14:textId="77777777" w:rsidR="00704DE3" w:rsidRPr="00704DE3" w:rsidRDefault="00704DE3" w:rsidP="00704DE3">
      <w:pPr>
        <w:rPr>
          <w:rFonts w:eastAsiaTheme="minorEastAsia"/>
          <w:b/>
          <w:bCs/>
          <w:color w:val="548DD4" w:themeColor="text2" w:themeTint="99"/>
          <w:sz w:val="22"/>
          <w:szCs w:val="22"/>
          <w:lang w:eastAsia="en-US"/>
        </w:rPr>
      </w:pPr>
      <w:r w:rsidRPr="00704DE3">
        <w:rPr>
          <w:rFonts w:eastAsiaTheme="minorEastAsia"/>
          <w:b/>
          <w:bCs/>
          <w:color w:val="548DD4" w:themeColor="text2" w:themeTint="99"/>
          <w:sz w:val="22"/>
          <w:szCs w:val="22"/>
          <w:lang w:eastAsia="en-US"/>
        </w:rPr>
        <w:t xml:space="preserve">} </w:t>
      </w:r>
    </w:p>
    <w:p w14:paraId="21C38F82" w14:textId="77777777" w:rsidR="00704DE3" w:rsidRPr="00704DE3" w:rsidRDefault="00704DE3" w:rsidP="00704DE3">
      <w:pPr>
        <w:rPr>
          <w:rFonts w:eastAsiaTheme="minorEastAsia"/>
          <w:b/>
          <w:bCs/>
          <w:color w:val="548DD4" w:themeColor="text2" w:themeTint="99"/>
          <w:sz w:val="22"/>
          <w:szCs w:val="22"/>
          <w:lang w:eastAsia="en-US"/>
        </w:rPr>
      </w:pPr>
    </w:p>
    <w:p w14:paraId="66653389" w14:textId="77777777" w:rsidR="00704DE3" w:rsidRPr="00704DE3" w:rsidRDefault="00704DE3" w:rsidP="00704DE3">
      <w:pPr>
        <w:rPr>
          <w:rFonts w:eastAsiaTheme="minorEastAsia"/>
          <w:b/>
          <w:bCs/>
          <w:color w:val="548DD4" w:themeColor="text2" w:themeTint="99"/>
          <w:sz w:val="22"/>
          <w:szCs w:val="22"/>
          <w:lang w:eastAsia="en-US"/>
        </w:rPr>
      </w:pPr>
      <w:r w:rsidRPr="00704DE3">
        <w:rPr>
          <w:rFonts w:eastAsiaTheme="minorEastAsia"/>
          <w:b/>
          <w:bCs/>
          <w:color w:val="548DD4" w:themeColor="text2" w:themeTint="99"/>
          <w:sz w:val="22"/>
          <w:szCs w:val="22"/>
          <w:lang w:eastAsia="en-US"/>
        </w:rPr>
        <w:t>output2=lm(price~average.fare+distance+avg.weekly.passengers+route.market.share</w:t>
      </w:r>
    </w:p>
    <w:p w14:paraId="5376E948" w14:textId="77777777" w:rsidR="00704DE3" w:rsidRPr="00704DE3" w:rsidRDefault="00704DE3" w:rsidP="00704DE3">
      <w:pPr>
        <w:rPr>
          <w:rFonts w:eastAsiaTheme="minorEastAsia"/>
          <w:b/>
          <w:bCs/>
          <w:color w:val="548DD4" w:themeColor="text2" w:themeTint="99"/>
          <w:sz w:val="22"/>
          <w:szCs w:val="22"/>
          <w:lang w:eastAsia="en-US"/>
        </w:rPr>
      </w:pPr>
      <w:r w:rsidRPr="00704DE3">
        <w:rPr>
          <w:rFonts w:eastAsiaTheme="minorEastAsia"/>
          <w:b/>
          <w:bCs/>
          <w:color w:val="548DD4" w:themeColor="text2" w:themeTint="99"/>
          <w:sz w:val="22"/>
          <w:szCs w:val="22"/>
          <w:lang w:eastAsia="en-US"/>
        </w:rPr>
        <w:t xml:space="preserve">           +msp,data=my_sample) </w:t>
      </w:r>
    </w:p>
    <w:p w14:paraId="13E0592F" w14:textId="77777777" w:rsidR="00704DE3" w:rsidRPr="00704DE3" w:rsidRDefault="00704DE3" w:rsidP="00704DE3">
      <w:pPr>
        <w:rPr>
          <w:rFonts w:eastAsiaTheme="minorEastAsia"/>
          <w:b/>
          <w:bCs/>
          <w:color w:val="548DD4" w:themeColor="text2" w:themeTint="99"/>
          <w:sz w:val="22"/>
          <w:szCs w:val="22"/>
          <w:lang w:eastAsia="en-US"/>
        </w:rPr>
      </w:pPr>
      <w:r w:rsidRPr="00704DE3">
        <w:rPr>
          <w:rFonts w:eastAsiaTheme="minorEastAsia"/>
          <w:b/>
          <w:bCs/>
          <w:color w:val="548DD4" w:themeColor="text2" w:themeTint="99"/>
          <w:sz w:val="22"/>
          <w:szCs w:val="22"/>
          <w:lang w:eastAsia="en-US"/>
        </w:rPr>
        <w:t>summary(output2)</w:t>
      </w:r>
    </w:p>
    <w:p w14:paraId="20CA1460" w14:textId="77777777" w:rsidR="00704DE3" w:rsidRPr="00704DE3" w:rsidRDefault="00704DE3" w:rsidP="00704DE3">
      <w:pPr>
        <w:rPr>
          <w:rFonts w:eastAsiaTheme="minorEastAsia"/>
          <w:b/>
          <w:bCs/>
          <w:color w:val="548DD4" w:themeColor="text2" w:themeTint="99"/>
          <w:sz w:val="22"/>
          <w:szCs w:val="22"/>
          <w:lang w:eastAsia="en-US"/>
        </w:rPr>
      </w:pPr>
      <w:r w:rsidRPr="00704DE3">
        <w:rPr>
          <w:rFonts w:eastAsiaTheme="minorEastAsia"/>
          <w:b/>
          <w:bCs/>
          <w:color w:val="548DD4" w:themeColor="text2" w:themeTint="99"/>
          <w:sz w:val="22"/>
          <w:szCs w:val="22"/>
          <w:lang w:eastAsia="en-US"/>
        </w:rPr>
        <w:t>output2=lm(price~average.fare+distance</w:t>
      </w:r>
    </w:p>
    <w:p w14:paraId="037C787A" w14:textId="77777777" w:rsidR="00704DE3" w:rsidRPr="00704DE3" w:rsidRDefault="00704DE3" w:rsidP="00704DE3">
      <w:pPr>
        <w:rPr>
          <w:rFonts w:eastAsiaTheme="minorEastAsia"/>
          <w:b/>
          <w:bCs/>
          <w:color w:val="548DD4" w:themeColor="text2" w:themeTint="99"/>
          <w:sz w:val="22"/>
          <w:szCs w:val="22"/>
          <w:lang w:eastAsia="en-US"/>
        </w:rPr>
      </w:pPr>
      <w:r w:rsidRPr="00704DE3">
        <w:rPr>
          <w:rFonts w:eastAsiaTheme="minorEastAsia"/>
          <w:b/>
          <w:bCs/>
          <w:color w:val="548DD4" w:themeColor="text2" w:themeTint="99"/>
          <w:sz w:val="22"/>
          <w:szCs w:val="22"/>
          <w:lang w:eastAsia="en-US"/>
        </w:rPr>
        <w:t xml:space="preserve">           +msp,data=my_sample) </w:t>
      </w:r>
    </w:p>
    <w:p w14:paraId="26884AA5" w14:textId="59268C60" w:rsidR="00704DE3" w:rsidRPr="000B5765" w:rsidRDefault="00704DE3" w:rsidP="00704DE3">
      <w:pPr>
        <w:rPr>
          <w:rFonts w:eastAsiaTheme="minorEastAsia"/>
          <w:b/>
          <w:bCs/>
          <w:color w:val="548DD4" w:themeColor="text2" w:themeTint="99"/>
          <w:sz w:val="22"/>
          <w:szCs w:val="22"/>
          <w:lang w:eastAsia="en-US"/>
        </w:rPr>
      </w:pPr>
      <w:r w:rsidRPr="00704DE3">
        <w:rPr>
          <w:rFonts w:eastAsiaTheme="minorEastAsia"/>
          <w:b/>
          <w:bCs/>
          <w:color w:val="548DD4" w:themeColor="text2" w:themeTint="99"/>
          <w:sz w:val="22"/>
          <w:szCs w:val="22"/>
          <w:lang w:eastAsia="en-US"/>
        </w:rPr>
        <w:t>summary(output2)</w:t>
      </w:r>
    </w:p>
    <w:p w14:paraId="5A1C2713" w14:textId="3913FA2F" w:rsidR="00704DE3" w:rsidRDefault="00704DE3" w:rsidP="00205C36"/>
    <w:p w14:paraId="11E5F36B" w14:textId="77777777" w:rsidR="00704DE3" w:rsidRDefault="00704DE3" w:rsidP="00704DE3">
      <w:pPr>
        <w:rPr>
          <w:u w:val="single"/>
        </w:rPr>
      </w:pPr>
      <w:r>
        <w:rPr>
          <w:u w:val="single"/>
        </w:rPr>
        <w:t>Result in console window:</w:t>
      </w:r>
    </w:p>
    <w:p w14:paraId="3DB80B97" w14:textId="77777777" w:rsidR="00704DE3" w:rsidRDefault="00704DE3" w:rsidP="00704DE3">
      <w:pPr>
        <w:rPr>
          <w:rFonts w:eastAsiaTheme="minorEastAsia"/>
          <w:b/>
          <w:bCs/>
          <w:color w:val="00B050"/>
          <w:sz w:val="22"/>
          <w:szCs w:val="22"/>
          <w:lang w:eastAsia="en-US"/>
        </w:rPr>
      </w:pPr>
    </w:p>
    <w:p w14:paraId="58A170C7" w14:textId="66E951C4" w:rsidR="00704DE3" w:rsidRDefault="00704DE3" w:rsidP="00704DE3">
      <w:pPr>
        <w:rPr>
          <w:rFonts w:eastAsiaTheme="minorEastAsia"/>
          <w:b/>
          <w:bCs/>
          <w:color w:val="00B050"/>
          <w:sz w:val="22"/>
          <w:szCs w:val="22"/>
          <w:lang w:eastAsia="en-US"/>
        </w:rPr>
      </w:pPr>
      <w:r w:rsidRPr="00FC2CFE">
        <w:rPr>
          <w:rFonts w:eastAsiaTheme="minorEastAsia"/>
          <w:b/>
          <w:bCs/>
          <w:color w:val="00B050"/>
          <w:sz w:val="22"/>
          <w:szCs w:val="22"/>
          <w:lang w:eastAsia="en-US"/>
        </w:rPr>
        <w:t>&gt; #</w:t>
      </w:r>
      <w:r>
        <w:rPr>
          <w:rFonts w:eastAsiaTheme="minorEastAsia"/>
          <w:b/>
          <w:bCs/>
          <w:color w:val="00B050"/>
          <w:sz w:val="22"/>
          <w:szCs w:val="22"/>
          <w:lang w:eastAsia="en-US"/>
        </w:rPr>
        <w:t>7</w:t>
      </w:r>
    </w:p>
    <w:p w14:paraId="6DE21A1E"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#my_sample.relevel=my_sample </w:t>
      </w:r>
    </w:p>
    <w:p w14:paraId="1610EB2F"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&gt; #my_sample.relevel$destination=relevel(my_sample.relevel$destination,"MSP") </w:t>
      </w:r>
    </w:p>
    <w:p w14:paraId="221B2E56"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&gt; my_sample$msp=NA </w:t>
      </w:r>
    </w:p>
    <w:p w14:paraId="07CD5EEE"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&gt; for(i in 1:length(my_sample$destination)){ </w:t>
      </w:r>
    </w:p>
    <w:p w14:paraId="6CBF8116"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   if(my_sample$destination[i]=="MSP"){ </w:t>
      </w:r>
    </w:p>
    <w:p w14:paraId="09C824C7"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     my_sample$msp[i]="MSP"} </w:t>
      </w:r>
    </w:p>
    <w:p w14:paraId="5E379C77"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   else{ </w:t>
      </w:r>
    </w:p>
    <w:p w14:paraId="167A6796"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     my_sample$msp[i]="Other" </w:t>
      </w:r>
    </w:p>
    <w:p w14:paraId="70E49D9C"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   } </w:t>
      </w:r>
    </w:p>
    <w:p w14:paraId="0D7F6BC0"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 } </w:t>
      </w:r>
    </w:p>
    <w:p w14:paraId="6C5564D0"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&gt; output2=lm(price~average.fare+distance+avg.weekly.passengers+route.market.share</w:t>
      </w:r>
    </w:p>
    <w:p w14:paraId="23096504"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            +msp,data=my_sample) </w:t>
      </w:r>
    </w:p>
    <w:p w14:paraId="3A752232"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&gt; summary(output2)</w:t>
      </w:r>
    </w:p>
    <w:p w14:paraId="3AADA68A" w14:textId="77777777" w:rsidR="00704DE3" w:rsidRPr="00704DE3" w:rsidRDefault="00704DE3" w:rsidP="00704DE3">
      <w:pPr>
        <w:rPr>
          <w:rFonts w:eastAsiaTheme="minorEastAsia"/>
          <w:color w:val="00B050"/>
          <w:sz w:val="22"/>
          <w:szCs w:val="22"/>
          <w:lang w:eastAsia="en-US"/>
        </w:rPr>
      </w:pPr>
    </w:p>
    <w:p w14:paraId="32DAD5D3"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Call:</w:t>
      </w:r>
    </w:p>
    <w:p w14:paraId="1049C364"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lm(formula = price ~ average.fare + distance + avg.weekly.passengers + </w:t>
      </w:r>
    </w:p>
    <w:p w14:paraId="78D98E98"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lastRenderedPageBreak/>
        <w:t xml:space="preserve">    route.market.share + msp, data = my_sample)</w:t>
      </w:r>
    </w:p>
    <w:p w14:paraId="4D40510F" w14:textId="77777777" w:rsidR="00704DE3" w:rsidRPr="00704DE3" w:rsidRDefault="00704DE3" w:rsidP="00704DE3">
      <w:pPr>
        <w:rPr>
          <w:rFonts w:eastAsiaTheme="minorEastAsia"/>
          <w:color w:val="00B050"/>
          <w:sz w:val="22"/>
          <w:szCs w:val="22"/>
          <w:lang w:eastAsia="en-US"/>
        </w:rPr>
      </w:pPr>
    </w:p>
    <w:p w14:paraId="37727F65"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Residuals:</w:t>
      </w:r>
    </w:p>
    <w:p w14:paraId="3E8E2274"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    Min      1Q  Median      3Q     Max </w:t>
      </w:r>
    </w:p>
    <w:p w14:paraId="6DCC9108"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-65.950 -10.759   3.157  10.436  65.850 </w:t>
      </w:r>
    </w:p>
    <w:p w14:paraId="5BE4D864" w14:textId="77777777" w:rsidR="00704DE3" w:rsidRPr="00704DE3" w:rsidRDefault="00704DE3" w:rsidP="00704DE3">
      <w:pPr>
        <w:rPr>
          <w:rFonts w:eastAsiaTheme="minorEastAsia"/>
          <w:color w:val="00B050"/>
          <w:sz w:val="22"/>
          <w:szCs w:val="22"/>
          <w:lang w:eastAsia="en-US"/>
        </w:rPr>
      </w:pPr>
    </w:p>
    <w:p w14:paraId="754E5129"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Coefficients:</w:t>
      </w:r>
    </w:p>
    <w:p w14:paraId="588C941E"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                        Estimate Std. Error t value Pr(&gt;|t|)    </w:t>
      </w:r>
    </w:p>
    <w:p w14:paraId="241B376A"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(Intercept)           29.4013812 20.4104615   1.441   0.1568    </w:t>
      </w:r>
    </w:p>
    <w:p w14:paraId="4329A24B"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average.fare           0.6752996  0.0717472   9.412 4.18e-12 ***</w:t>
      </w:r>
    </w:p>
    <w:p w14:paraId="2F43E759"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distance               0.0150878  0.0075476   1.999   0.0518 .  </w:t>
      </w:r>
    </w:p>
    <w:p w14:paraId="5B0EFB7A"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avg.weekly.passengers -0.0008649  0.0028906  -0.299   0.7662    </w:t>
      </w:r>
    </w:p>
    <w:p w14:paraId="68D24F5C"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route.market.share    -0.2126052  0.2238395  -0.950   0.3474    </w:t>
      </w:r>
    </w:p>
    <w:p w14:paraId="673B66AB"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mspOther              -0.7110502 12.9712063  -0.055   0.9565    </w:t>
      </w:r>
    </w:p>
    <w:p w14:paraId="6CDE9DB0"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w:t>
      </w:r>
    </w:p>
    <w:p w14:paraId="33545489"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Signif. codes:  0 ‘***’ 0.001 ‘**’ 0.01 ‘*’ 0.05 ‘.’ 0.1 ‘ ’ 1</w:t>
      </w:r>
    </w:p>
    <w:p w14:paraId="453BDF51" w14:textId="77777777" w:rsidR="00704DE3" w:rsidRPr="00704DE3" w:rsidRDefault="00704DE3" w:rsidP="00704DE3">
      <w:pPr>
        <w:rPr>
          <w:rFonts w:eastAsiaTheme="minorEastAsia"/>
          <w:color w:val="00B050"/>
          <w:sz w:val="22"/>
          <w:szCs w:val="22"/>
          <w:lang w:eastAsia="en-US"/>
        </w:rPr>
      </w:pPr>
    </w:p>
    <w:p w14:paraId="24F2EE36"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Residual standard error: 23.83 on 44 degrees of freedom</w:t>
      </w:r>
    </w:p>
    <w:p w14:paraId="16A9418C"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Multiple R-squared:  0.8498,</w:t>
      </w:r>
      <w:r w:rsidRPr="00704DE3">
        <w:rPr>
          <w:rFonts w:eastAsiaTheme="minorEastAsia"/>
          <w:color w:val="00B050"/>
          <w:sz w:val="22"/>
          <w:szCs w:val="22"/>
          <w:lang w:eastAsia="en-US"/>
        </w:rPr>
        <w:tab/>
        <w:t xml:space="preserve">Adjusted R-squared:  0.8327 </w:t>
      </w:r>
    </w:p>
    <w:p w14:paraId="7644469D"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F-statistic: 49.77 on 5 and 44 DF,  p-value: &lt; 2.2e-16</w:t>
      </w:r>
    </w:p>
    <w:p w14:paraId="3455DC10" w14:textId="1F9253FD" w:rsidR="00704DE3" w:rsidRDefault="00704DE3" w:rsidP="00704DE3">
      <w:pPr>
        <w:rPr>
          <w:rFonts w:eastAsiaTheme="minorEastAsia"/>
          <w:color w:val="00B050"/>
          <w:sz w:val="22"/>
          <w:szCs w:val="22"/>
          <w:lang w:eastAsia="en-US"/>
        </w:rPr>
      </w:pPr>
    </w:p>
    <w:p w14:paraId="2CD9A530" w14:textId="05C49897" w:rsidR="00085640" w:rsidRDefault="00085640" w:rsidP="00085640">
      <w:r>
        <w:t>T</w:t>
      </w:r>
      <w:r w:rsidRPr="00FC2CFE">
        <w:t xml:space="preserve">he </w:t>
      </w:r>
      <w:r>
        <w:t xml:space="preserve">MSP </w:t>
      </w:r>
      <w:r w:rsidRPr="00FC2CFE">
        <w:t xml:space="preserve">destination </w:t>
      </w:r>
      <w:r>
        <w:t>is not</w:t>
      </w:r>
      <w:r w:rsidRPr="00FC2CFE">
        <w:t xml:space="preserve"> significant in my model</w:t>
      </w:r>
      <w:r>
        <w:t xml:space="preserve"> and the Beta coefficient is </w:t>
      </w:r>
    </w:p>
    <w:p w14:paraId="0FFE60F1" w14:textId="5C3F57E4" w:rsidR="00085640" w:rsidRDefault="00085640" w:rsidP="00085640">
      <w:pPr>
        <w:rPr>
          <w:rFonts w:eastAsiaTheme="minorEastAsia"/>
          <w:color w:val="00B050"/>
          <w:sz w:val="22"/>
          <w:szCs w:val="22"/>
          <w:lang w:eastAsia="en-US"/>
        </w:rPr>
      </w:pPr>
      <w:r w:rsidRPr="00704DE3">
        <w:rPr>
          <w:rFonts w:eastAsiaTheme="minorEastAsia"/>
          <w:color w:val="00B050"/>
          <w:sz w:val="22"/>
          <w:szCs w:val="22"/>
          <w:lang w:eastAsia="en-US"/>
        </w:rPr>
        <w:t>0.7110502</w:t>
      </w:r>
      <w:r>
        <w:rPr>
          <w:rFonts w:eastAsiaTheme="minorEastAsia"/>
          <w:color w:val="00B050"/>
          <w:sz w:val="22"/>
          <w:szCs w:val="22"/>
          <w:lang w:eastAsia="en-US"/>
        </w:rPr>
        <w:t>.</w:t>
      </w:r>
    </w:p>
    <w:p w14:paraId="5A4D22DD" w14:textId="77777777" w:rsidR="00085640" w:rsidRDefault="00085640" w:rsidP="00085640"/>
    <w:p w14:paraId="10D2357F" w14:textId="49E6F5D6" w:rsidR="00085640" w:rsidRPr="00FC2CFE" w:rsidRDefault="00085640" w:rsidP="00085640">
      <w:r w:rsidRPr="00FC2CFE">
        <w:t xml:space="preserve">I have tried to add the destination </w:t>
      </w:r>
      <w:r>
        <w:t>MSP</w:t>
      </w:r>
      <w:r w:rsidRPr="00FC2CFE">
        <w:t xml:space="preserve"> variable to the linear model with all the continuous variables. The Adjusted R-Squared value in 8</w:t>
      </w:r>
      <w:r>
        <w:t>3</w:t>
      </w:r>
      <w:r w:rsidRPr="00FC2CFE">
        <w:t>% which is less than the previous model</w:t>
      </w:r>
      <w:r>
        <w:t xml:space="preserve"> with all the continuous variables model</w:t>
      </w:r>
      <w:r w:rsidRPr="00FC2CFE">
        <w:t xml:space="preserve">. </w:t>
      </w:r>
    </w:p>
    <w:p w14:paraId="4BACE701" w14:textId="77777777" w:rsidR="00085640" w:rsidRPr="00704DE3" w:rsidRDefault="00085640" w:rsidP="00704DE3">
      <w:pPr>
        <w:rPr>
          <w:rFonts w:eastAsiaTheme="minorEastAsia"/>
          <w:color w:val="00B050"/>
          <w:sz w:val="22"/>
          <w:szCs w:val="22"/>
          <w:lang w:eastAsia="en-US"/>
        </w:rPr>
      </w:pPr>
    </w:p>
    <w:p w14:paraId="5CE8225C"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&gt; output2=lm(price~average.fare+distance</w:t>
      </w:r>
    </w:p>
    <w:p w14:paraId="507B0760"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            +msp,data=my_sample) </w:t>
      </w:r>
    </w:p>
    <w:p w14:paraId="1AD6D38E"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&gt; summary(output2)</w:t>
      </w:r>
    </w:p>
    <w:p w14:paraId="3E7EB4B8" w14:textId="77777777" w:rsidR="00704DE3" w:rsidRPr="00704DE3" w:rsidRDefault="00704DE3" w:rsidP="00704DE3">
      <w:pPr>
        <w:rPr>
          <w:rFonts w:eastAsiaTheme="minorEastAsia"/>
          <w:color w:val="00B050"/>
          <w:sz w:val="22"/>
          <w:szCs w:val="22"/>
          <w:lang w:eastAsia="en-US"/>
        </w:rPr>
      </w:pPr>
    </w:p>
    <w:p w14:paraId="1DE7D149"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Call:</w:t>
      </w:r>
    </w:p>
    <w:p w14:paraId="61549A36"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lm(formula = price ~ average.fare + distance + msp, data = my_sample)</w:t>
      </w:r>
    </w:p>
    <w:p w14:paraId="05ACE868" w14:textId="77777777" w:rsidR="00704DE3" w:rsidRPr="00704DE3" w:rsidRDefault="00704DE3" w:rsidP="00704DE3">
      <w:pPr>
        <w:rPr>
          <w:rFonts w:eastAsiaTheme="minorEastAsia"/>
          <w:color w:val="00B050"/>
          <w:sz w:val="22"/>
          <w:szCs w:val="22"/>
          <w:lang w:eastAsia="en-US"/>
        </w:rPr>
      </w:pPr>
    </w:p>
    <w:p w14:paraId="555C88A4"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Residuals:</w:t>
      </w:r>
    </w:p>
    <w:p w14:paraId="59F2D185"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    Min      1Q  Median      3Q     Max </w:t>
      </w:r>
    </w:p>
    <w:p w14:paraId="535CC244"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-69.032  -8.053   2.144  10.368  69.717 </w:t>
      </w:r>
    </w:p>
    <w:p w14:paraId="28959A93" w14:textId="77777777" w:rsidR="00704DE3" w:rsidRPr="00704DE3" w:rsidRDefault="00704DE3" w:rsidP="00704DE3">
      <w:pPr>
        <w:rPr>
          <w:rFonts w:eastAsiaTheme="minorEastAsia"/>
          <w:color w:val="00B050"/>
          <w:sz w:val="22"/>
          <w:szCs w:val="22"/>
          <w:lang w:eastAsia="en-US"/>
        </w:rPr>
      </w:pPr>
    </w:p>
    <w:p w14:paraId="0E57B426"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Coefficients:</w:t>
      </w:r>
    </w:p>
    <w:p w14:paraId="55A6D8DD"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              Estimate Std. Error t value Pr(&gt;|t|)    </w:t>
      </w:r>
    </w:p>
    <w:p w14:paraId="7CDA85ED"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(Intercept)  16.758156  15.367590   1.090   0.2812    </w:t>
      </w:r>
    </w:p>
    <w:p w14:paraId="6650C7A9"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average.fare  0.664954   0.069495   9.568 1.62e-12 ***</w:t>
      </w:r>
    </w:p>
    <w:p w14:paraId="44089442"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distance      0.017697   0.006969   2.539   0.0145 *  </w:t>
      </w:r>
    </w:p>
    <w:p w14:paraId="182C771B"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 xml:space="preserve">mspOther     -2.176929  12.719706  -0.171   0.8649    </w:t>
      </w:r>
    </w:p>
    <w:p w14:paraId="7CE1F316"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w:t>
      </w:r>
    </w:p>
    <w:p w14:paraId="0337A09C"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Signif. codes:  0 ‘***’ 0.001 ‘**’ 0.01 ‘*’ 0.05 ‘.’ 0.1 ‘ ’ 1</w:t>
      </w:r>
    </w:p>
    <w:p w14:paraId="08193FD7" w14:textId="77777777" w:rsidR="00704DE3" w:rsidRPr="00704DE3" w:rsidRDefault="00704DE3" w:rsidP="00704DE3">
      <w:pPr>
        <w:rPr>
          <w:rFonts w:eastAsiaTheme="minorEastAsia"/>
          <w:color w:val="00B050"/>
          <w:sz w:val="22"/>
          <w:szCs w:val="22"/>
          <w:lang w:eastAsia="en-US"/>
        </w:rPr>
      </w:pPr>
    </w:p>
    <w:p w14:paraId="4BB2D34E"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Residual standard error: 23.55 on 46 degrees of freedom</w:t>
      </w:r>
    </w:p>
    <w:p w14:paraId="26612AA6" w14:textId="77777777"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t>Multiple R-squared:  0.8465,</w:t>
      </w:r>
      <w:r w:rsidRPr="00704DE3">
        <w:rPr>
          <w:rFonts w:eastAsiaTheme="minorEastAsia"/>
          <w:color w:val="00B050"/>
          <w:sz w:val="22"/>
          <w:szCs w:val="22"/>
          <w:lang w:eastAsia="en-US"/>
        </w:rPr>
        <w:tab/>
        <w:t xml:space="preserve">Adjusted R-squared:  0.8365 </w:t>
      </w:r>
    </w:p>
    <w:p w14:paraId="1FF2B208" w14:textId="78ADEC41" w:rsidR="00704DE3" w:rsidRPr="00704DE3" w:rsidRDefault="00704DE3" w:rsidP="00704DE3">
      <w:pPr>
        <w:rPr>
          <w:rFonts w:eastAsiaTheme="minorEastAsia"/>
          <w:color w:val="00B050"/>
          <w:sz w:val="22"/>
          <w:szCs w:val="22"/>
          <w:lang w:eastAsia="en-US"/>
        </w:rPr>
      </w:pPr>
      <w:r w:rsidRPr="00704DE3">
        <w:rPr>
          <w:rFonts w:eastAsiaTheme="minorEastAsia"/>
          <w:color w:val="00B050"/>
          <w:sz w:val="22"/>
          <w:szCs w:val="22"/>
          <w:lang w:eastAsia="en-US"/>
        </w:rPr>
        <w:lastRenderedPageBreak/>
        <w:t>F-statistic: 84.59 on 3 and 46 DF,  p-value: &lt; 2.2e-16</w:t>
      </w:r>
    </w:p>
    <w:p w14:paraId="4E71BC62" w14:textId="3C72023C" w:rsidR="00704DE3" w:rsidRDefault="00704DE3" w:rsidP="00205C36"/>
    <w:p w14:paraId="5099D943" w14:textId="381ED3CF" w:rsidR="00085640" w:rsidRPr="00FC2CFE" w:rsidRDefault="00085640" w:rsidP="00085640">
      <w:r w:rsidRPr="00FC2CFE">
        <w:t>Here, I have removed the non significant continuous variables</w:t>
      </w:r>
      <w:r w:rsidR="00561B1F">
        <w:t xml:space="preserve"> along with MSP destination</w:t>
      </w:r>
      <w:r w:rsidRPr="00FC2CFE">
        <w:t>, to check whether there is an improvement in the model. But there is a very slight change in the Adjusted R-Squared value. There is no</w:t>
      </w:r>
      <w:r>
        <w:t>t much</w:t>
      </w:r>
      <w:r w:rsidRPr="00FC2CFE">
        <w:t xml:space="preserve"> improvement </w:t>
      </w:r>
      <w:r>
        <w:t>from the previous</w:t>
      </w:r>
      <w:r w:rsidRPr="00FC2CFE">
        <w:t xml:space="preserve"> model. </w:t>
      </w:r>
    </w:p>
    <w:p w14:paraId="7CCC9C6C" w14:textId="77777777" w:rsidR="00085640" w:rsidRPr="00205C36" w:rsidRDefault="00085640" w:rsidP="00205C36"/>
    <w:sectPr w:rsidR="00085640" w:rsidRPr="00205C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944598C"/>
    <w:multiLevelType w:val="hybridMultilevel"/>
    <w:tmpl w:val="E3084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57754"/>
    <w:multiLevelType w:val="hybridMultilevel"/>
    <w:tmpl w:val="E3084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1C52CA"/>
    <w:multiLevelType w:val="hybridMultilevel"/>
    <w:tmpl w:val="E3084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975B90"/>
    <w:multiLevelType w:val="multilevel"/>
    <w:tmpl w:val="9E26B4E8"/>
    <w:numStyleLink w:val="ArticleSection"/>
  </w:abstractNum>
  <w:abstractNum w:abstractNumId="16"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B960E42"/>
    <w:multiLevelType w:val="multilevel"/>
    <w:tmpl w:val="9E26B4E8"/>
    <w:numStyleLink w:val="ArticleSection"/>
  </w:abstractNum>
  <w:abstractNum w:abstractNumId="18"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588346295">
    <w:abstractNumId w:val="18"/>
  </w:num>
  <w:num w:numId="2" w16cid:durableId="644118792">
    <w:abstractNumId w:val="17"/>
  </w:num>
  <w:num w:numId="3" w16cid:durableId="3410890">
    <w:abstractNumId w:val="16"/>
  </w:num>
  <w:num w:numId="4" w16cid:durableId="1273394428">
    <w:abstractNumId w:val="10"/>
  </w:num>
  <w:num w:numId="5" w16cid:durableId="1507866664">
    <w:abstractNumId w:val="15"/>
  </w:num>
  <w:num w:numId="6" w16cid:durableId="1994064990">
    <w:abstractNumId w:val="9"/>
  </w:num>
  <w:num w:numId="7" w16cid:durableId="213810838">
    <w:abstractNumId w:val="7"/>
  </w:num>
  <w:num w:numId="8" w16cid:durableId="486286982">
    <w:abstractNumId w:val="6"/>
  </w:num>
  <w:num w:numId="9" w16cid:durableId="1853716455">
    <w:abstractNumId w:val="5"/>
  </w:num>
  <w:num w:numId="10" w16cid:durableId="1179730456">
    <w:abstractNumId w:val="4"/>
  </w:num>
  <w:num w:numId="11" w16cid:durableId="253980009">
    <w:abstractNumId w:val="8"/>
  </w:num>
  <w:num w:numId="12" w16cid:durableId="136532936">
    <w:abstractNumId w:val="3"/>
  </w:num>
  <w:num w:numId="13" w16cid:durableId="109712084">
    <w:abstractNumId w:val="2"/>
  </w:num>
  <w:num w:numId="14" w16cid:durableId="1501309072">
    <w:abstractNumId w:val="1"/>
  </w:num>
  <w:num w:numId="15" w16cid:durableId="1703431988">
    <w:abstractNumId w:val="0"/>
  </w:num>
  <w:num w:numId="16" w16cid:durableId="784622741">
    <w:abstractNumId w:val="12"/>
  </w:num>
  <w:num w:numId="17" w16cid:durableId="13612022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49796269">
    <w:abstractNumId w:val="11"/>
  </w:num>
  <w:num w:numId="19" w16cid:durableId="1720472526">
    <w:abstractNumId w:val="14"/>
  </w:num>
  <w:num w:numId="20" w16cid:durableId="3434394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8A"/>
    <w:rsid w:val="00023270"/>
    <w:rsid w:val="00064398"/>
    <w:rsid w:val="00085640"/>
    <w:rsid w:val="000B5765"/>
    <w:rsid w:val="000E2D0B"/>
    <w:rsid w:val="000F0050"/>
    <w:rsid w:val="00161743"/>
    <w:rsid w:val="00183988"/>
    <w:rsid w:val="001D1CA8"/>
    <w:rsid w:val="00205C36"/>
    <w:rsid w:val="00296700"/>
    <w:rsid w:val="002A291B"/>
    <w:rsid w:val="002B7431"/>
    <w:rsid w:val="00333147"/>
    <w:rsid w:val="003504F9"/>
    <w:rsid w:val="00394B98"/>
    <w:rsid w:val="003C18A3"/>
    <w:rsid w:val="00413E7E"/>
    <w:rsid w:val="0042608C"/>
    <w:rsid w:val="00453C88"/>
    <w:rsid w:val="0047394D"/>
    <w:rsid w:val="00490EF9"/>
    <w:rsid w:val="00561B1F"/>
    <w:rsid w:val="005D567A"/>
    <w:rsid w:val="00604922"/>
    <w:rsid w:val="006E3C19"/>
    <w:rsid w:val="00704DE3"/>
    <w:rsid w:val="0074203D"/>
    <w:rsid w:val="007A24CF"/>
    <w:rsid w:val="007B61BB"/>
    <w:rsid w:val="007D52BC"/>
    <w:rsid w:val="007E188E"/>
    <w:rsid w:val="007E5901"/>
    <w:rsid w:val="008702F4"/>
    <w:rsid w:val="008A765C"/>
    <w:rsid w:val="008C4BBD"/>
    <w:rsid w:val="00911770"/>
    <w:rsid w:val="00951EE6"/>
    <w:rsid w:val="0098655A"/>
    <w:rsid w:val="00993E6F"/>
    <w:rsid w:val="009D1211"/>
    <w:rsid w:val="009F25EE"/>
    <w:rsid w:val="009F7CD3"/>
    <w:rsid w:val="00A376FB"/>
    <w:rsid w:val="00AE5B46"/>
    <w:rsid w:val="00B36542"/>
    <w:rsid w:val="00B42E94"/>
    <w:rsid w:val="00BA42FA"/>
    <w:rsid w:val="00BD0EB3"/>
    <w:rsid w:val="00C11F48"/>
    <w:rsid w:val="00C12FBB"/>
    <w:rsid w:val="00C14605"/>
    <w:rsid w:val="00C35971"/>
    <w:rsid w:val="00C41088"/>
    <w:rsid w:val="00C4186B"/>
    <w:rsid w:val="00C759B0"/>
    <w:rsid w:val="00C87624"/>
    <w:rsid w:val="00CB34F9"/>
    <w:rsid w:val="00CD0053"/>
    <w:rsid w:val="00CF26C5"/>
    <w:rsid w:val="00D05C3C"/>
    <w:rsid w:val="00D20D62"/>
    <w:rsid w:val="00D56396"/>
    <w:rsid w:val="00DC1110"/>
    <w:rsid w:val="00DD58CE"/>
    <w:rsid w:val="00E0578A"/>
    <w:rsid w:val="00E06E83"/>
    <w:rsid w:val="00E44C12"/>
    <w:rsid w:val="00EC2FE6"/>
    <w:rsid w:val="00EC45B0"/>
    <w:rsid w:val="00F8749A"/>
    <w:rsid w:val="00FC2CFE"/>
    <w:rsid w:val="00FC5972"/>
    <w:rsid w:val="00FD2A9E"/>
    <w:rsid w:val="00FF4A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8131A54"/>
  <w15:docId w15:val="{9595F795-420B-4604-8C70-134645DE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style>
  <w:style w:type="paragraph" w:styleId="Header">
    <w:name w:val="header"/>
    <w:basedOn w:val="Normal"/>
    <w:uiPriority w:val="99"/>
    <w:semiHidden/>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paragraph" w:styleId="ListParagraph">
    <w:name w:val="List Paragraph"/>
    <w:basedOn w:val="Normal"/>
    <w:uiPriority w:val="34"/>
    <w:qFormat/>
    <w:rsid w:val="00E05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76037">
      <w:bodyDiv w:val="1"/>
      <w:marLeft w:val="0"/>
      <w:marRight w:val="0"/>
      <w:marTop w:val="0"/>
      <w:marBottom w:val="0"/>
      <w:divBdr>
        <w:top w:val="none" w:sz="0" w:space="0" w:color="auto"/>
        <w:left w:val="none" w:sz="0" w:space="0" w:color="auto"/>
        <w:bottom w:val="none" w:sz="0" w:space="0" w:color="auto"/>
        <w:right w:val="none" w:sz="0" w:space="0" w:color="auto"/>
      </w:divBdr>
    </w:div>
    <w:div w:id="346062484">
      <w:bodyDiv w:val="1"/>
      <w:marLeft w:val="0"/>
      <w:marRight w:val="0"/>
      <w:marTop w:val="0"/>
      <w:marBottom w:val="0"/>
      <w:divBdr>
        <w:top w:val="none" w:sz="0" w:space="0" w:color="auto"/>
        <w:left w:val="none" w:sz="0" w:space="0" w:color="auto"/>
        <w:bottom w:val="none" w:sz="0" w:space="0" w:color="auto"/>
        <w:right w:val="none" w:sz="0" w:space="0" w:color="auto"/>
      </w:divBdr>
    </w:div>
    <w:div w:id="857229994">
      <w:bodyDiv w:val="1"/>
      <w:marLeft w:val="0"/>
      <w:marRight w:val="0"/>
      <w:marTop w:val="0"/>
      <w:marBottom w:val="0"/>
      <w:divBdr>
        <w:top w:val="none" w:sz="0" w:space="0" w:color="auto"/>
        <w:left w:val="none" w:sz="0" w:space="0" w:color="auto"/>
        <w:bottom w:val="none" w:sz="0" w:space="0" w:color="auto"/>
        <w:right w:val="none" w:sz="0" w:space="0" w:color="auto"/>
      </w:divBdr>
    </w:div>
    <w:div w:id="14327017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E269B-E71E-4B7B-B780-82C286AB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 Word 2003 Look</Template>
  <TotalTime>162</TotalTime>
  <Pages>17</Pages>
  <Words>3799</Words>
  <Characters>21659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Gopal Maddipati</cp:lastModifiedBy>
  <cp:revision>46</cp:revision>
  <dcterms:created xsi:type="dcterms:W3CDTF">2019-09-23T10:16:00Z</dcterms:created>
  <dcterms:modified xsi:type="dcterms:W3CDTF">2022-10-17T16:00:00Z</dcterms:modified>
</cp:coreProperties>
</file>