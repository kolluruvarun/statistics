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1A23" w14:textId="77777777" w:rsidR="002F208E" w:rsidRDefault="002F208E" w:rsidP="002F208E">
      <w:pPr>
        <w:jc w:val="center"/>
        <w:rPr>
          <w:rFonts w:ascii="Times New Roman" w:hAnsi="Times New Roman"/>
          <w:b/>
          <w:sz w:val="28"/>
          <w:szCs w:val="28"/>
        </w:rPr>
      </w:pPr>
      <w:r>
        <w:rPr>
          <w:rFonts w:ascii="Times New Roman" w:hAnsi="Times New Roman"/>
          <w:b/>
          <w:sz w:val="28"/>
          <w:szCs w:val="28"/>
        </w:rPr>
        <w:t>QMB-6304 Analytical Methods for Business</w:t>
      </w:r>
    </w:p>
    <w:p w14:paraId="47836E61" w14:textId="77777777" w:rsidR="002F208E" w:rsidRPr="00F46CD5" w:rsidRDefault="00F46CD5" w:rsidP="00F46CD5">
      <w:pPr>
        <w:jc w:val="center"/>
        <w:rPr>
          <w:rFonts w:ascii="Times New Roman" w:hAnsi="Times New Roman"/>
          <w:b/>
          <w:sz w:val="28"/>
          <w:szCs w:val="28"/>
        </w:rPr>
      </w:pPr>
      <w:r>
        <w:rPr>
          <w:rFonts w:ascii="Times New Roman" w:hAnsi="Times New Roman"/>
          <w:b/>
          <w:sz w:val="28"/>
          <w:szCs w:val="28"/>
        </w:rPr>
        <w:t>Module 4 Assignment</w:t>
      </w:r>
    </w:p>
    <w:p w14:paraId="182E6BE3" w14:textId="77777777" w:rsidR="002F208E" w:rsidRDefault="002F208E" w:rsidP="002F208E">
      <w:pPr>
        <w:rPr>
          <w:rFonts w:ascii="Times New Roman" w:hAnsi="Times New Roman"/>
        </w:rPr>
      </w:pPr>
    </w:p>
    <w:p w14:paraId="47EDA57A" w14:textId="77777777" w:rsidR="002F208E" w:rsidRPr="002F208E" w:rsidRDefault="002F208E" w:rsidP="002F208E">
      <w:pPr>
        <w:rPr>
          <w:rFonts w:ascii="Times New Roman" w:hAnsi="Times New Roman"/>
        </w:rPr>
      </w:pPr>
      <w:r w:rsidRPr="002F208E">
        <w:rPr>
          <w:rFonts w:ascii="Times New Roman" w:hAnsi="Times New Roman"/>
          <w:noProof/>
        </w:rPr>
        <w:drawing>
          <wp:anchor distT="0" distB="0" distL="114300" distR="114300" simplePos="0" relativeHeight="251659264" behindDoc="1" locked="0" layoutInCell="1" allowOverlap="1" wp14:anchorId="1A06D144" wp14:editId="1296DAB3">
            <wp:simplePos x="0" y="0"/>
            <wp:positionH relativeFrom="column">
              <wp:posOffset>3097530</wp:posOffset>
            </wp:positionH>
            <wp:positionV relativeFrom="paragraph">
              <wp:posOffset>55245</wp:posOffset>
            </wp:positionV>
            <wp:extent cx="2757805" cy="1551940"/>
            <wp:effectExtent l="0" t="0" r="4445" b="0"/>
            <wp:wrapTight wrapText="bothSides">
              <wp:wrapPolygon edited="0">
                <wp:start x="0" y="0"/>
                <wp:lineTo x="0" y="21211"/>
                <wp:lineTo x="21486" y="21211"/>
                <wp:lineTo x="21486" y="0"/>
                <wp:lineTo x="0" y="0"/>
              </wp:wrapPolygon>
            </wp:wrapTight>
            <wp:docPr id="3" name="Picture 3" descr="Image result for junk cadill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k cadilla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7805" cy="155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208E">
        <w:rPr>
          <w:rFonts w:ascii="Times New Roman" w:hAnsi="Times New Roman"/>
        </w:rPr>
        <w:t>Write a simple R script to execute the following data preprocessing and statistical analysis.  Where required show analytical output and interpretations.</w:t>
      </w:r>
    </w:p>
    <w:p w14:paraId="02F21423" w14:textId="77777777" w:rsidR="002F208E" w:rsidRPr="002F208E" w:rsidRDefault="002F208E" w:rsidP="002F208E">
      <w:pPr>
        <w:rPr>
          <w:rFonts w:ascii="Times New Roman" w:hAnsi="Times New Roman"/>
        </w:rPr>
      </w:pPr>
    </w:p>
    <w:p w14:paraId="1BFB3BE3" w14:textId="77777777" w:rsidR="002F208E" w:rsidRPr="002F208E" w:rsidRDefault="002F208E" w:rsidP="002F208E">
      <w:pPr>
        <w:rPr>
          <w:rFonts w:ascii="Times New Roman" w:hAnsi="Times New Roman"/>
          <w:b/>
        </w:rPr>
      </w:pPr>
      <w:r w:rsidRPr="002F208E">
        <w:rPr>
          <w:rFonts w:ascii="Times New Roman" w:hAnsi="Times New Roman"/>
          <w:b/>
        </w:rPr>
        <w:t>Preprocessing</w:t>
      </w:r>
    </w:p>
    <w:p w14:paraId="10353DA6" w14:textId="77777777" w:rsidR="002F208E" w:rsidRPr="002F208E" w:rsidRDefault="002F208E" w:rsidP="002F208E">
      <w:pPr>
        <w:rPr>
          <w:rFonts w:ascii="Times New Roman" w:hAnsi="Times New Roman"/>
          <w:b/>
        </w:rPr>
      </w:pPr>
    </w:p>
    <w:p w14:paraId="658ACD0A" w14:textId="77777777" w:rsidR="002F208E" w:rsidRPr="002F208E" w:rsidRDefault="002F208E" w:rsidP="002F208E">
      <w:pPr>
        <w:pStyle w:val="ListParagraph"/>
        <w:numPr>
          <w:ilvl w:val="0"/>
          <w:numId w:val="16"/>
        </w:numPr>
        <w:rPr>
          <w:rFonts w:ascii="Times New Roman" w:hAnsi="Times New Roman"/>
        </w:rPr>
      </w:pPr>
      <w:r w:rsidRPr="002F208E">
        <w:rPr>
          <w:rFonts w:ascii="Times New Roman" w:hAnsi="Times New Roman"/>
        </w:rPr>
        <w:t>Load into an object the data from the "Craigs List Cars" worksheet in the "6304</w:t>
      </w:r>
      <w:r w:rsidR="00EE4A56">
        <w:rPr>
          <w:rFonts w:ascii="Times New Roman" w:hAnsi="Times New Roman"/>
        </w:rPr>
        <w:t xml:space="preserve"> Module 4 </w:t>
      </w:r>
      <w:r>
        <w:rPr>
          <w:rFonts w:ascii="Times New Roman" w:hAnsi="Times New Roman"/>
        </w:rPr>
        <w:t xml:space="preserve">Assignment </w:t>
      </w:r>
      <w:r w:rsidRPr="002F208E">
        <w:rPr>
          <w:rFonts w:ascii="Times New Roman" w:hAnsi="Times New Roman"/>
        </w:rPr>
        <w:t xml:space="preserve">Data.xlsx" spreadsheet file.  This file contains information on 46,484 </w:t>
      </w:r>
      <w:r w:rsidR="00EE4A56">
        <w:rPr>
          <w:rFonts w:ascii="Times New Roman" w:hAnsi="Times New Roman"/>
        </w:rPr>
        <w:t xml:space="preserve">vehicles in the United States </w:t>
      </w:r>
      <w:r w:rsidRPr="002F208E">
        <w:rPr>
          <w:rFonts w:ascii="Times New Roman" w:hAnsi="Times New Roman"/>
        </w:rPr>
        <w:t>listed for sale on Craig’s List.  This is the master data set.</w:t>
      </w:r>
    </w:p>
    <w:p w14:paraId="18E8DA44" w14:textId="02338313" w:rsidR="002F208E" w:rsidRPr="002F208E" w:rsidRDefault="002F208E" w:rsidP="002F208E">
      <w:pPr>
        <w:pStyle w:val="ListParagraph"/>
        <w:numPr>
          <w:ilvl w:val="0"/>
          <w:numId w:val="16"/>
        </w:numPr>
        <w:rPr>
          <w:rFonts w:ascii="Times New Roman" w:hAnsi="Times New Roman"/>
        </w:rPr>
      </w:pPr>
      <w:r w:rsidRPr="002F208E">
        <w:rPr>
          <w:rFonts w:ascii="Times New Roman" w:hAnsi="Times New Roman"/>
        </w:rPr>
        <w:t>Using the numerical portion of the U number as a random number seed, select a random sample of n=</w:t>
      </w:r>
      <w:r w:rsidR="002C7A42">
        <w:rPr>
          <w:rFonts w:ascii="Times New Roman" w:hAnsi="Times New Roman"/>
        </w:rPr>
        <w:t>2</w:t>
      </w:r>
      <w:r w:rsidRPr="002F208E">
        <w:rPr>
          <w:rFonts w:ascii="Times New Roman" w:hAnsi="Times New Roman"/>
        </w:rPr>
        <w:t xml:space="preserve">00 autos from the master data set.  Hold these observations in a separate data frame.  </w:t>
      </w:r>
    </w:p>
    <w:p w14:paraId="380A302E" w14:textId="77777777" w:rsidR="002F208E" w:rsidRPr="002F208E" w:rsidRDefault="002F208E" w:rsidP="002F208E">
      <w:pPr>
        <w:ind w:left="360"/>
        <w:rPr>
          <w:rFonts w:ascii="Times New Roman" w:hAnsi="Times New Roman"/>
        </w:rPr>
      </w:pPr>
    </w:p>
    <w:p w14:paraId="79E72781" w14:textId="77777777" w:rsidR="002F208E" w:rsidRPr="002F208E" w:rsidRDefault="002F208E" w:rsidP="002F208E">
      <w:pPr>
        <w:pStyle w:val="ListParagraph"/>
        <w:rPr>
          <w:rFonts w:ascii="Times New Roman" w:hAnsi="Times New Roman"/>
        </w:rPr>
      </w:pPr>
    </w:p>
    <w:p w14:paraId="33E3750D" w14:textId="77777777" w:rsidR="002F208E" w:rsidRPr="002F208E" w:rsidRDefault="002F208E" w:rsidP="002F208E">
      <w:pPr>
        <w:rPr>
          <w:rFonts w:ascii="Times New Roman" w:hAnsi="Times New Roman"/>
          <w:b/>
        </w:rPr>
      </w:pPr>
      <w:r w:rsidRPr="002F208E">
        <w:rPr>
          <w:rFonts w:ascii="Times New Roman" w:hAnsi="Times New Roman"/>
          <w:b/>
        </w:rPr>
        <w:t>Analysis</w:t>
      </w:r>
    </w:p>
    <w:p w14:paraId="380E50DC" w14:textId="77777777" w:rsidR="002F208E" w:rsidRPr="002F208E" w:rsidRDefault="002F208E" w:rsidP="002F208E">
      <w:pPr>
        <w:rPr>
          <w:rFonts w:ascii="Times New Roman" w:hAnsi="Times New Roman"/>
          <w:b/>
        </w:rPr>
      </w:pPr>
    </w:p>
    <w:p w14:paraId="1840D94C" w14:textId="77777777" w:rsidR="002F208E" w:rsidRPr="002F208E" w:rsidRDefault="002F208E" w:rsidP="002F208E">
      <w:pPr>
        <w:pStyle w:val="ListParagraph"/>
        <w:numPr>
          <w:ilvl w:val="0"/>
          <w:numId w:val="17"/>
        </w:numPr>
        <w:rPr>
          <w:rFonts w:ascii="Times New Roman" w:hAnsi="Times New Roman"/>
        </w:rPr>
      </w:pPr>
      <w:r w:rsidRPr="002F208E">
        <w:rPr>
          <w:rFonts w:ascii="Times New Roman" w:hAnsi="Times New Roman"/>
        </w:rPr>
        <w:t xml:space="preserve">Conduct a simple regression analysis using your sample data with the dependent variable being "price" and the independent variable being "odometer".  </w:t>
      </w:r>
    </w:p>
    <w:p w14:paraId="0ADCF621" w14:textId="77777777" w:rsidR="002F208E" w:rsidRPr="002F208E" w:rsidRDefault="002F208E" w:rsidP="002F208E">
      <w:pPr>
        <w:pStyle w:val="ListParagraph"/>
        <w:numPr>
          <w:ilvl w:val="0"/>
          <w:numId w:val="17"/>
        </w:numPr>
        <w:rPr>
          <w:rFonts w:ascii="Times New Roman" w:hAnsi="Times New Roman"/>
        </w:rPr>
      </w:pPr>
      <w:r w:rsidRPr="002F208E">
        <w:rPr>
          <w:rFonts w:ascii="Times New Roman" w:hAnsi="Times New Roman"/>
        </w:rPr>
        <w:t xml:space="preserve">Give verbal interpretations of </w:t>
      </w:r>
      <w:r w:rsidR="00EE4A56">
        <w:rPr>
          <w:rFonts w:ascii="Times New Roman" w:hAnsi="Times New Roman"/>
        </w:rPr>
        <w:t>all</w:t>
      </w:r>
      <w:r w:rsidRPr="002F208E">
        <w:rPr>
          <w:rFonts w:ascii="Times New Roman" w:hAnsi="Times New Roman"/>
        </w:rPr>
        <w:t xml:space="preserve"> beta coefficient</w:t>
      </w:r>
      <w:r w:rsidR="00EE4A56">
        <w:rPr>
          <w:rFonts w:ascii="Times New Roman" w:hAnsi="Times New Roman"/>
        </w:rPr>
        <w:t>s</w:t>
      </w:r>
      <w:r w:rsidRPr="002F208E">
        <w:rPr>
          <w:rFonts w:ascii="Times New Roman" w:hAnsi="Times New Roman"/>
        </w:rPr>
        <w:t xml:space="preserve"> in your regression model.  Make certain the language you use is understandable to a reasonably competent lay person shopping for a car on Craig's List.  </w:t>
      </w:r>
    </w:p>
    <w:p w14:paraId="59DB0855" w14:textId="77777777" w:rsidR="002F208E" w:rsidRPr="002F208E" w:rsidRDefault="002F208E" w:rsidP="002F208E">
      <w:pPr>
        <w:pStyle w:val="ListParagraph"/>
        <w:numPr>
          <w:ilvl w:val="0"/>
          <w:numId w:val="17"/>
        </w:numPr>
        <w:rPr>
          <w:rFonts w:ascii="Times New Roman" w:hAnsi="Times New Roman"/>
        </w:rPr>
      </w:pPr>
      <w:r w:rsidRPr="002F208E">
        <w:rPr>
          <w:rFonts w:ascii="Times New Roman" w:hAnsi="Times New Roman"/>
        </w:rPr>
        <w:t>Evaluate and interpret both the p value and the confidence interval on the "odometer" coefficient in your regression model.</w:t>
      </w:r>
    </w:p>
    <w:p w14:paraId="42DB957F" w14:textId="77777777" w:rsidR="002F208E" w:rsidRPr="002F208E" w:rsidRDefault="002F208E" w:rsidP="002F208E">
      <w:pPr>
        <w:pStyle w:val="ListParagraph"/>
        <w:numPr>
          <w:ilvl w:val="0"/>
          <w:numId w:val="17"/>
        </w:numPr>
        <w:rPr>
          <w:rFonts w:ascii="Times New Roman" w:hAnsi="Times New Roman"/>
        </w:rPr>
      </w:pPr>
      <w:r w:rsidRPr="002F208E">
        <w:rPr>
          <w:rFonts w:ascii="Times New Roman" w:hAnsi="Times New Roman"/>
        </w:rPr>
        <w:t>Run appropriate diagnostics on your regression model to determine if it is in conformity with the LINE assumptions of regression.</w:t>
      </w:r>
    </w:p>
    <w:p w14:paraId="7D030332" w14:textId="3F5773F7" w:rsidR="002F208E" w:rsidRPr="002F208E" w:rsidRDefault="002F208E" w:rsidP="002F208E">
      <w:pPr>
        <w:pStyle w:val="ListParagraph"/>
        <w:numPr>
          <w:ilvl w:val="0"/>
          <w:numId w:val="17"/>
        </w:numPr>
        <w:rPr>
          <w:rFonts w:ascii="Times New Roman" w:hAnsi="Times New Roman"/>
        </w:rPr>
      </w:pPr>
      <w:r w:rsidRPr="002F208E">
        <w:rPr>
          <w:rFonts w:ascii="Times New Roman" w:hAnsi="Times New Roman"/>
        </w:rPr>
        <w:t xml:space="preserve">Ms. Trayla Parks is considering offering her Toyota for sale on Craig's List.  The Toyota currently has an odometer reading of </w:t>
      </w:r>
      <w:r w:rsidR="002C7A42">
        <w:rPr>
          <w:rFonts w:ascii="Times New Roman" w:hAnsi="Times New Roman"/>
        </w:rPr>
        <w:t>7</w:t>
      </w:r>
      <w:r w:rsidRPr="002F208E">
        <w:rPr>
          <w:rFonts w:ascii="Times New Roman" w:hAnsi="Times New Roman"/>
        </w:rPr>
        <w:t>8,</w:t>
      </w:r>
      <w:r w:rsidR="002C7A42">
        <w:rPr>
          <w:rFonts w:ascii="Times New Roman" w:hAnsi="Times New Roman"/>
        </w:rPr>
        <w:t>521</w:t>
      </w:r>
      <w:r w:rsidRPr="002F208E">
        <w:rPr>
          <w:rFonts w:ascii="Times New Roman" w:hAnsi="Times New Roman"/>
        </w:rPr>
        <w:t xml:space="preserve"> miles.  Use your regression model to predict the price of the vehicle on Craig's List.  Determine and verbally interpret the appropriate confidence interval on this prediction. If Trayla kept her vehicle </w:t>
      </w:r>
      <w:r>
        <w:rPr>
          <w:rFonts w:ascii="Times New Roman" w:hAnsi="Times New Roman"/>
        </w:rPr>
        <w:t xml:space="preserve">one more year </w:t>
      </w:r>
      <w:r w:rsidRPr="002F208E">
        <w:rPr>
          <w:rFonts w:ascii="Times New Roman" w:hAnsi="Times New Roman"/>
        </w:rPr>
        <w:t xml:space="preserve">until the odometer showed </w:t>
      </w:r>
      <w:r w:rsidR="002C7A42">
        <w:rPr>
          <w:rFonts w:ascii="Times New Roman" w:hAnsi="Times New Roman"/>
        </w:rPr>
        <w:t>98</w:t>
      </w:r>
      <w:r w:rsidRPr="002F208E">
        <w:rPr>
          <w:rFonts w:ascii="Times New Roman" w:hAnsi="Times New Roman"/>
        </w:rPr>
        <w:t>,000 by how much would your model predict the price of her car would change?</w:t>
      </w:r>
    </w:p>
    <w:p w14:paraId="779EA21A" w14:textId="77777777" w:rsidR="002F208E" w:rsidRPr="002F208E" w:rsidRDefault="002F208E" w:rsidP="002F208E">
      <w:pPr>
        <w:rPr>
          <w:rFonts w:ascii="Times New Roman" w:hAnsi="Times New Roman"/>
        </w:rPr>
      </w:pPr>
    </w:p>
    <w:p w14:paraId="1BBDB2EA" w14:textId="77777777" w:rsidR="002F208E" w:rsidRPr="002F208E" w:rsidRDefault="002F208E" w:rsidP="002F208E">
      <w:pPr>
        <w:rPr>
          <w:rFonts w:ascii="Times New Roman" w:hAnsi="Times New Roman"/>
        </w:rPr>
      </w:pPr>
    </w:p>
    <w:p w14:paraId="57856B09" w14:textId="77777777" w:rsidR="00EE4A56" w:rsidRPr="00EE4A56" w:rsidRDefault="00EE4A56" w:rsidP="00EE4A56">
      <w:pPr>
        <w:rPr>
          <w:rFonts w:ascii="Times New Roman" w:hAnsi="Times New Roman"/>
        </w:rPr>
      </w:pPr>
      <w:r w:rsidRPr="00EE4A56">
        <w:rPr>
          <w:rFonts w:ascii="Times New Roman" w:hAnsi="Times New Roman"/>
        </w:rPr>
        <w:t xml:space="preserve">Your deliverable will be a single MS-Word file showing 1) the R script which executes the above instructions and 2) the results of those instructions.  The first line of your script file should be a “#” comment line showing your name as it appears in Canvas.  Results should be presented in the order in which they are listed here.  Deliverable due time will be announced in class and on Canvas.  </w:t>
      </w:r>
      <w:r w:rsidRPr="00EE4A56">
        <w:rPr>
          <w:rFonts w:ascii="Times New Roman" w:hAnsi="Times New Roman"/>
          <w:b/>
          <w:color w:val="FF0000"/>
        </w:rPr>
        <w:t>This is an individual assignment to be completed before you leave the classroom.  No collaboration of any sort is allowed on this assignment.</w:t>
      </w:r>
    </w:p>
    <w:p w14:paraId="346822AB" w14:textId="260187BB" w:rsidR="00F8684F" w:rsidRDefault="00F8684F">
      <w:pPr>
        <w:rPr>
          <w:rFonts w:ascii="Times New Roman" w:hAnsi="Times New Roman"/>
        </w:rPr>
      </w:pPr>
    </w:p>
    <w:p w14:paraId="23C0E00F" w14:textId="39607219" w:rsidR="005C68B9" w:rsidRDefault="005C68B9">
      <w:pPr>
        <w:rPr>
          <w:rFonts w:ascii="Times New Roman" w:hAnsi="Times New Roman"/>
        </w:rPr>
      </w:pPr>
    </w:p>
    <w:p w14:paraId="68B17F7E" w14:textId="585B216C" w:rsidR="005C68B9" w:rsidRPr="005C68B9" w:rsidRDefault="005C68B9">
      <w:pPr>
        <w:rPr>
          <w:rFonts w:ascii="Times New Roman" w:hAnsi="Times New Roman"/>
          <w:b/>
          <w:bCs/>
        </w:rPr>
      </w:pPr>
      <w:r w:rsidRPr="005C68B9">
        <w:rPr>
          <w:rFonts w:ascii="Times New Roman" w:hAnsi="Times New Roman"/>
          <w:b/>
          <w:bCs/>
        </w:rPr>
        <w:t>Preprocessing:</w:t>
      </w:r>
    </w:p>
    <w:p w14:paraId="3B1E040D" w14:textId="098E3C12" w:rsidR="005C68B9" w:rsidRDefault="005C68B9">
      <w:pPr>
        <w:rPr>
          <w:rFonts w:ascii="Times New Roman" w:hAnsi="Times New Roman"/>
        </w:rPr>
      </w:pPr>
    </w:p>
    <w:p w14:paraId="056DCB16" w14:textId="77777777" w:rsidR="005C68B9" w:rsidRPr="00EB72F7" w:rsidRDefault="005C68B9" w:rsidP="005C68B9">
      <w:pPr>
        <w:rPr>
          <w:rFonts w:cstheme="minorHAnsi"/>
          <w:sz w:val="22"/>
          <w:szCs w:val="22"/>
        </w:rPr>
      </w:pPr>
      <w:r w:rsidRPr="00EB72F7">
        <w:rPr>
          <w:rFonts w:cstheme="minorHAnsi"/>
          <w:sz w:val="22"/>
          <w:szCs w:val="22"/>
        </w:rPr>
        <w:t>#Varun Teja Kolluru</w:t>
      </w:r>
    </w:p>
    <w:p w14:paraId="6014C85B" w14:textId="77777777" w:rsidR="005C68B9" w:rsidRPr="00EB72F7" w:rsidRDefault="005C68B9" w:rsidP="005C68B9">
      <w:pPr>
        <w:rPr>
          <w:rFonts w:cstheme="minorHAnsi"/>
          <w:sz w:val="22"/>
          <w:szCs w:val="22"/>
        </w:rPr>
      </w:pPr>
      <w:r w:rsidRPr="00EB72F7">
        <w:rPr>
          <w:rFonts w:cstheme="minorHAnsi"/>
          <w:sz w:val="22"/>
          <w:szCs w:val="22"/>
        </w:rPr>
        <w:t>#Assignment 4</w:t>
      </w:r>
    </w:p>
    <w:p w14:paraId="18574233" w14:textId="77777777" w:rsidR="005C68B9" w:rsidRPr="00EB72F7" w:rsidRDefault="005C68B9" w:rsidP="005C68B9">
      <w:pPr>
        <w:rPr>
          <w:rFonts w:cstheme="minorHAnsi"/>
          <w:sz w:val="22"/>
          <w:szCs w:val="22"/>
        </w:rPr>
      </w:pPr>
    </w:p>
    <w:p w14:paraId="66934AA8" w14:textId="77777777" w:rsidR="005C68B9" w:rsidRPr="00EB72F7" w:rsidRDefault="005C68B9" w:rsidP="005C68B9">
      <w:pPr>
        <w:rPr>
          <w:rFonts w:cstheme="minorHAnsi"/>
          <w:sz w:val="22"/>
          <w:szCs w:val="22"/>
        </w:rPr>
      </w:pPr>
      <w:r w:rsidRPr="00EB72F7">
        <w:rPr>
          <w:rFonts w:cstheme="minorHAnsi"/>
          <w:sz w:val="22"/>
          <w:szCs w:val="22"/>
        </w:rPr>
        <w:t>#PREPROCESSING</w:t>
      </w:r>
    </w:p>
    <w:p w14:paraId="3BA40EB6" w14:textId="77777777" w:rsidR="005C68B9" w:rsidRPr="00EB72F7" w:rsidRDefault="005C68B9" w:rsidP="005C68B9">
      <w:pPr>
        <w:rPr>
          <w:rFonts w:cstheme="minorHAnsi"/>
          <w:sz w:val="22"/>
          <w:szCs w:val="22"/>
        </w:rPr>
      </w:pPr>
    </w:p>
    <w:p w14:paraId="1FD52360" w14:textId="77777777" w:rsidR="005C68B9" w:rsidRPr="00EB72F7" w:rsidRDefault="005C68B9" w:rsidP="005C68B9">
      <w:pPr>
        <w:rPr>
          <w:rFonts w:cstheme="minorHAnsi"/>
          <w:sz w:val="22"/>
          <w:szCs w:val="22"/>
        </w:rPr>
      </w:pPr>
      <w:r w:rsidRPr="00EB72F7">
        <w:rPr>
          <w:rFonts w:cstheme="minorHAnsi"/>
          <w:sz w:val="22"/>
          <w:szCs w:val="22"/>
        </w:rPr>
        <w:t>#remove all the variables in Environment window</w:t>
      </w:r>
    </w:p>
    <w:p w14:paraId="4EBAE9BF" w14:textId="77777777" w:rsidR="005C68B9" w:rsidRPr="00EB72F7" w:rsidRDefault="005C68B9" w:rsidP="005C68B9">
      <w:pPr>
        <w:rPr>
          <w:rFonts w:cstheme="minorHAnsi"/>
          <w:sz w:val="22"/>
          <w:szCs w:val="22"/>
        </w:rPr>
      </w:pPr>
      <w:r w:rsidRPr="00EB72F7">
        <w:rPr>
          <w:rFonts w:cstheme="minorHAnsi"/>
          <w:sz w:val="22"/>
          <w:szCs w:val="22"/>
        </w:rPr>
        <w:t>rm(list=ls())</w:t>
      </w:r>
    </w:p>
    <w:p w14:paraId="73A6365A" w14:textId="77777777" w:rsidR="005C68B9" w:rsidRPr="00EB72F7" w:rsidRDefault="005C68B9" w:rsidP="005C68B9">
      <w:pPr>
        <w:rPr>
          <w:rFonts w:cstheme="minorHAnsi"/>
          <w:sz w:val="22"/>
          <w:szCs w:val="22"/>
        </w:rPr>
      </w:pPr>
    </w:p>
    <w:p w14:paraId="4A7FFF19" w14:textId="77777777" w:rsidR="005C68B9" w:rsidRPr="00EB72F7" w:rsidRDefault="005C68B9" w:rsidP="005C68B9">
      <w:pPr>
        <w:rPr>
          <w:rFonts w:cstheme="minorHAnsi"/>
          <w:sz w:val="22"/>
          <w:szCs w:val="22"/>
        </w:rPr>
      </w:pPr>
      <w:r w:rsidRPr="00EB72F7">
        <w:rPr>
          <w:rFonts w:cstheme="minorHAnsi"/>
          <w:sz w:val="22"/>
          <w:szCs w:val="22"/>
        </w:rPr>
        <w:t>#Import the required libraries</w:t>
      </w:r>
    </w:p>
    <w:p w14:paraId="2B6A4B35" w14:textId="77777777" w:rsidR="005C68B9" w:rsidRPr="00EB72F7" w:rsidRDefault="005C68B9" w:rsidP="005C68B9">
      <w:pPr>
        <w:rPr>
          <w:rFonts w:cstheme="minorHAnsi"/>
          <w:sz w:val="22"/>
          <w:szCs w:val="22"/>
        </w:rPr>
      </w:pPr>
      <w:r w:rsidRPr="00EB72F7">
        <w:rPr>
          <w:rFonts w:cstheme="minorHAnsi"/>
          <w:sz w:val="22"/>
          <w:szCs w:val="22"/>
        </w:rPr>
        <w:t>library(rio)</w:t>
      </w:r>
    </w:p>
    <w:p w14:paraId="27D40407" w14:textId="77777777" w:rsidR="005C68B9" w:rsidRPr="00EB72F7" w:rsidRDefault="005C68B9" w:rsidP="005C68B9">
      <w:pPr>
        <w:rPr>
          <w:rFonts w:cstheme="minorHAnsi"/>
          <w:sz w:val="22"/>
          <w:szCs w:val="22"/>
        </w:rPr>
      </w:pPr>
    </w:p>
    <w:p w14:paraId="0BAB36DF" w14:textId="77777777" w:rsidR="005C68B9" w:rsidRPr="00EB72F7" w:rsidRDefault="005C68B9" w:rsidP="005C68B9">
      <w:pPr>
        <w:rPr>
          <w:rFonts w:cstheme="minorHAnsi"/>
          <w:sz w:val="22"/>
          <w:szCs w:val="22"/>
        </w:rPr>
      </w:pPr>
      <w:r w:rsidRPr="00EB72F7">
        <w:rPr>
          <w:rFonts w:cstheme="minorHAnsi"/>
          <w:sz w:val="22"/>
          <w:szCs w:val="22"/>
        </w:rPr>
        <w:t>#Load the data into R</w:t>
      </w:r>
    </w:p>
    <w:p w14:paraId="4264B093" w14:textId="77777777" w:rsidR="005C68B9" w:rsidRPr="00EB72F7" w:rsidRDefault="005C68B9" w:rsidP="005C68B9">
      <w:pPr>
        <w:rPr>
          <w:rFonts w:cstheme="minorHAnsi"/>
          <w:sz w:val="22"/>
          <w:szCs w:val="22"/>
        </w:rPr>
      </w:pPr>
      <w:r w:rsidRPr="00EB72F7">
        <w:rPr>
          <w:rFonts w:cstheme="minorHAnsi"/>
          <w:sz w:val="22"/>
          <w:szCs w:val="22"/>
        </w:rPr>
        <w:t>my_data=import('6304 Module 4 Assignment Data.xlsx')</w:t>
      </w:r>
    </w:p>
    <w:p w14:paraId="2BD6CDA5" w14:textId="77777777" w:rsidR="005C68B9" w:rsidRPr="00EB72F7" w:rsidRDefault="005C68B9" w:rsidP="005C68B9">
      <w:pPr>
        <w:rPr>
          <w:rFonts w:cstheme="minorHAnsi"/>
          <w:sz w:val="22"/>
          <w:szCs w:val="22"/>
        </w:rPr>
      </w:pPr>
      <w:r w:rsidRPr="00EB72F7">
        <w:rPr>
          <w:rFonts w:cstheme="minorHAnsi"/>
          <w:sz w:val="22"/>
          <w:szCs w:val="22"/>
        </w:rPr>
        <w:t>colnames(my_data)=tolower(make.names(colnames(my_data)))</w:t>
      </w:r>
    </w:p>
    <w:p w14:paraId="6A9C0F67" w14:textId="77777777" w:rsidR="005C68B9" w:rsidRPr="00EB72F7" w:rsidRDefault="005C68B9" w:rsidP="005C68B9">
      <w:pPr>
        <w:rPr>
          <w:rFonts w:cstheme="minorHAnsi"/>
          <w:sz w:val="22"/>
          <w:szCs w:val="22"/>
        </w:rPr>
      </w:pPr>
    </w:p>
    <w:p w14:paraId="0007C1CE" w14:textId="77777777" w:rsidR="005C68B9" w:rsidRPr="00EB72F7" w:rsidRDefault="005C68B9" w:rsidP="005C68B9">
      <w:pPr>
        <w:rPr>
          <w:rFonts w:cstheme="minorHAnsi"/>
          <w:sz w:val="22"/>
          <w:szCs w:val="22"/>
        </w:rPr>
      </w:pPr>
      <w:r w:rsidRPr="00EB72F7">
        <w:rPr>
          <w:rFonts w:cstheme="minorHAnsi"/>
          <w:sz w:val="22"/>
          <w:szCs w:val="22"/>
        </w:rPr>
        <w:t>#create sample data from the loaded data</w:t>
      </w:r>
    </w:p>
    <w:p w14:paraId="44A2B814" w14:textId="77777777" w:rsidR="005C68B9" w:rsidRPr="00EB72F7" w:rsidRDefault="005C68B9" w:rsidP="005C68B9">
      <w:pPr>
        <w:rPr>
          <w:rFonts w:cstheme="minorHAnsi"/>
          <w:sz w:val="22"/>
          <w:szCs w:val="22"/>
        </w:rPr>
      </w:pPr>
      <w:r w:rsidRPr="00EB72F7">
        <w:rPr>
          <w:rFonts w:cstheme="minorHAnsi"/>
          <w:sz w:val="22"/>
          <w:szCs w:val="22"/>
        </w:rPr>
        <w:t>set.seed(97)</w:t>
      </w:r>
    </w:p>
    <w:p w14:paraId="317CB29B" w14:textId="77777777" w:rsidR="005C68B9" w:rsidRPr="00EB72F7" w:rsidRDefault="005C68B9" w:rsidP="005C68B9">
      <w:pPr>
        <w:rPr>
          <w:rFonts w:cstheme="minorHAnsi"/>
          <w:sz w:val="22"/>
          <w:szCs w:val="22"/>
        </w:rPr>
      </w:pPr>
      <w:r w:rsidRPr="00EB72F7">
        <w:rPr>
          <w:rFonts w:cstheme="minorHAnsi"/>
          <w:sz w:val="22"/>
          <w:szCs w:val="22"/>
        </w:rPr>
        <w:t>my_sample=my_data[sample(1:nrow(my_data),200,</w:t>
      </w:r>
    </w:p>
    <w:p w14:paraId="17DCB589" w14:textId="77777777" w:rsidR="005C68B9" w:rsidRPr="00EB72F7" w:rsidRDefault="005C68B9" w:rsidP="005C68B9">
      <w:pPr>
        <w:rPr>
          <w:rFonts w:cstheme="minorHAnsi"/>
          <w:sz w:val="22"/>
          <w:szCs w:val="22"/>
        </w:rPr>
      </w:pPr>
      <w:r w:rsidRPr="00EB72F7">
        <w:rPr>
          <w:rFonts w:cstheme="minorHAnsi"/>
          <w:sz w:val="22"/>
          <w:szCs w:val="22"/>
        </w:rPr>
        <w:t xml:space="preserve">                     replace=FALSE),]</w:t>
      </w:r>
    </w:p>
    <w:p w14:paraId="30A32DBF" w14:textId="40461625" w:rsidR="005C68B9" w:rsidRPr="00EB72F7" w:rsidRDefault="005C68B9" w:rsidP="005C68B9">
      <w:pPr>
        <w:rPr>
          <w:rFonts w:cstheme="minorHAnsi"/>
          <w:sz w:val="22"/>
          <w:szCs w:val="22"/>
        </w:rPr>
      </w:pPr>
      <w:r w:rsidRPr="00EB72F7">
        <w:rPr>
          <w:rFonts w:cstheme="minorHAnsi"/>
          <w:sz w:val="22"/>
          <w:szCs w:val="22"/>
        </w:rPr>
        <w:t>attach(my_sample)</w:t>
      </w:r>
    </w:p>
    <w:p w14:paraId="5BCC5A23" w14:textId="49AAE29B" w:rsidR="005C68B9" w:rsidRDefault="005C68B9" w:rsidP="005C68B9">
      <w:pPr>
        <w:rPr>
          <w:rFonts w:cstheme="minorHAnsi"/>
        </w:rPr>
      </w:pPr>
    </w:p>
    <w:p w14:paraId="11234468" w14:textId="3BA387CF" w:rsidR="005C68B9" w:rsidRPr="006C55E0" w:rsidRDefault="005C68B9" w:rsidP="005C68B9">
      <w:pPr>
        <w:rPr>
          <w:rFonts w:ascii="Times New Roman" w:hAnsi="Times New Roman"/>
        </w:rPr>
      </w:pPr>
      <w:r w:rsidRPr="006C55E0">
        <w:rPr>
          <w:rFonts w:ascii="Times New Roman" w:hAnsi="Times New Roman"/>
        </w:rPr>
        <w:t>Using rm</w:t>
      </w:r>
      <w:r w:rsidRPr="006C55E0">
        <w:rPr>
          <w:rFonts w:ascii="Times New Roman" w:hAnsi="Times New Roman"/>
        </w:rPr>
        <w:t xml:space="preserve"> statement</w:t>
      </w:r>
      <w:r w:rsidRPr="006C55E0">
        <w:rPr>
          <w:rFonts w:ascii="Times New Roman" w:hAnsi="Times New Roman"/>
        </w:rPr>
        <w:t xml:space="preserve">, we can clear all the variables in the environment window. All the useful libraries are imported and using the import statement the data is </w:t>
      </w:r>
      <w:r w:rsidRPr="006C55E0">
        <w:rPr>
          <w:rFonts w:ascii="Times New Roman" w:hAnsi="Times New Roman"/>
        </w:rPr>
        <w:t>loaded</w:t>
      </w:r>
      <w:r w:rsidRPr="006C55E0">
        <w:rPr>
          <w:rFonts w:ascii="Times New Roman" w:hAnsi="Times New Roman"/>
        </w:rPr>
        <w:t xml:space="preserve"> </w:t>
      </w:r>
      <w:r w:rsidRPr="006C55E0">
        <w:rPr>
          <w:rFonts w:ascii="Times New Roman" w:hAnsi="Times New Roman"/>
        </w:rPr>
        <w:t>in</w:t>
      </w:r>
      <w:r w:rsidRPr="006C55E0">
        <w:rPr>
          <w:rFonts w:ascii="Times New Roman" w:hAnsi="Times New Roman"/>
        </w:rPr>
        <w:t xml:space="preserve">to R. As per the given steps data is split and a seed is set with my last 2 digits of U number and a random sample of </w:t>
      </w:r>
      <w:r w:rsidRPr="006C55E0">
        <w:rPr>
          <w:rFonts w:ascii="Times New Roman" w:hAnsi="Times New Roman"/>
        </w:rPr>
        <w:t>200 observations</w:t>
      </w:r>
      <w:r w:rsidRPr="006C55E0">
        <w:rPr>
          <w:rFonts w:ascii="Times New Roman" w:hAnsi="Times New Roman"/>
        </w:rPr>
        <w:t xml:space="preserve"> are taken for the analysis part.</w:t>
      </w:r>
      <w:r w:rsidR="006C55E0" w:rsidRPr="006C55E0">
        <w:rPr>
          <w:rFonts w:ascii="Times New Roman" w:hAnsi="Times New Roman"/>
        </w:rPr>
        <w:t xml:space="preserve"> Proceeding to the analysis part.</w:t>
      </w:r>
    </w:p>
    <w:p w14:paraId="0B9DE911" w14:textId="4402F4FC" w:rsidR="006C55E0" w:rsidRDefault="006C55E0" w:rsidP="005C68B9">
      <w:pPr>
        <w:rPr>
          <w:rFonts w:cstheme="minorHAnsi"/>
        </w:rPr>
      </w:pPr>
    </w:p>
    <w:p w14:paraId="407D5026" w14:textId="2F45097C" w:rsidR="006C55E0" w:rsidRPr="006C55E0" w:rsidRDefault="006C55E0" w:rsidP="005C68B9">
      <w:pPr>
        <w:rPr>
          <w:rFonts w:ascii="Times New Roman" w:hAnsi="Times New Roman"/>
          <w:b/>
          <w:bCs/>
        </w:rPr>
      </w:pPr>
      <w:r w:rsidRPr="006C55E0">
        <w:rPr>
          <w:rFonts w:ascii="Times New Roman" w:hAnsi="Times New Roman"/>
          <w:b/>
          <w:bCs/>
        </w:rPr>
        <w:t>Analysis:</w:t>
      </w:r>
    </w:p>
    <w:p w14:paraId="3BC431BF" w14:textId="55D6BC65" w:rsidR="005C68B9" w:rsidRDefault="005C68B9" w:rsidP="005C68B9">
      <w:pPr>
        <w:rPr>
          <w:rFonts w:cstheme="minorHAnsi"/>
        </w:rPr>
      </w:pPr>
    </w:p>
    <w:p w14:paraId="62A58382" w14:textId="77777777" w:rsidR="008F6C73" w:rsidRPr="002F208E" w:rsidRDefault="008F6C73" w:rsidP="008F6C73">
      <w:pPr>
        <w:pStyle w:val="ListParagraph"/>
        <w:numPr>
          <w:ilvl w:val="0"/>
          <w:numId w:val="18"/>
        </w:numPr>
        <w:rPr>
          <w:rFonts w:ascii="Times New Roman" w:hAnsi="Times New Roman"/>
        </w:rPr>
      </w:pPr>
      <w:r w:rsidRPr="002F208E">
        <w:rPr>
          <w:rFonts w:ascii="Times New Roman" w:hAnsi="Times New Roman"/>
        </w:rPr>
        <w:t xml:space="preserve">Conduct a simple regression analysis using your sample data with the dependent variable being "price" and the independent variable being "odometer".  </w:t>
      </w:r>
    </w:p>
    <w:p w14:paraId="2A065E90" w14:textId="78E4922A" w:rsidR="008F6C73" w:rsidRDefault="008F6C73" w:rsidP="005C68B9">
      <w:pPr>
        <w:rPr>
          <w:rFonts w:cstheme="minorHAnsi"/>
        </w:rPr>
      </w:pPr>
    </w:p>
    <w:p w14:paraId="73C85229" w14:textId="74866476" w:rsidR="008F6C73" w:rsidRPr="008F6C73" w:rsidRDefault="008F6C73" w:rsidP="005C68B9">
      <w:pPr>
        <w:rPr>
          <w:rFonts w:ascii="Times New Roman" w:hAnsi="Times New Roman"/>
          <w:u w:val="single"/>
        </w:rPr>
      </w:pPr>
      <w:r w:rsidRPr="008F6C73">
        <w:rPr>
          <w:rFonts w:ascii="Times New Roman" w:hAnsi="Times New Roman"/>
          <w:u w:val="single"/>
        </w:rPr>
        <w:t>Rcode:</w:t>
      </w:r>
    </w:p>
    <w:p w14:paraId="5FA0A9E5" w14:textId="31A2AB28" w:rsidR="008F6C73" w:rsidRDefault="008F6C73" w:rsidP="005C68B9">
      <w:pPr>
        <w:rPr>
          <w:rFonts w:cstheme="minorHAnsi"/>
        </w:rPr>
      </w:pPr>
    </w:p>
    <w:p w14:paraId="06E2FC3B" w14:textId="627F8A52" w:rsidR="008F6C73" w:rsidRPr="00EB72F7" w:rsidRDefault="008F6C73" w:rsidP="008F6C73">
      <w:pPr>
        <w:rPr>
          <w:rFonts w:cstheme="minorHAnsi"/>
          <w:sz w:val="22"/>
          <w:szCs w:val="22"/>
        </w:rPr>
      </w:pPr>
      <w:r w:rsidRPr="00EB72F7">
        <w:rPr>
          <w:rFonts w:cstheme="minorHAnsi"/>
          <w:sz w:val="22"/>
          <w:szCs w:val="22"/>
        </w:rPr>
        <w:t>#1</w:t>
      </w:r>
    </w:p>
    <w:p w14:paraId="4CF317BC" w14:textId="77777777" w:rsidR="008F6C73" w:rsidRPr="00EB72F7" w:rsidRDefault="008F6C73" w:rsidP="008F6C73">
      <w:pPr>
        <w:rPr>
          <w:rFonts w:cstheme="minorHAnsi"/>
          <w:sz w:val="22"/>
          <w:szCs w:val="22"/>
        </w:rPr>
      </w:pPr>
      <w:r w:rsidRPr="00EB72F7">
        <w:rPr>
          <w:rFonts w:cstheme="minorHAnsi"/>
          <w:sz w:val="22"/>
          <w:szCs w:val="22"/>
        </w:rPr>
        <w:t>plot(odometer,price,pch=19,</w:t>
      </w:r>
    </w:p>
    <w:p w14:paraId="1A791B9D" w14:textId="647A4F5E" w:rsidR="008F6C73" w:rsidRPr="00EB72F7" w:rsidRDefault="008F6C73" w:rsidP="008F6C73">
      <w:pPr>
        <w:rPr>
          <w:rFonts w:cstheme="minorHAnsi"/>
          <w:sz w:val="22"/>
          <w:szCs w:val="22"/>
        </w:rPr>
      </w:pPr>
      <w:r w:rsidRPr="00EB72F7">
        <w:rPr>
          <w:rFonts w:cstheme="minorHAnsi"/>
          <w:sz w:val="22"/>
          <w:szCs w:val="22"/>
        </w:rPr>
        <w:t xml:space="preserve">     main="Odometer &amp; Price Raw Data Plot")</w:t>
      </w:r>
    </w:p>
    <w:p w14:paraId="4343C0BC" w14:textId="77777777" w:rsidR="008F6C73" w:rsidRPr="00EB72F7" w:rsidRDefault="008F6C73" w:rsidP="008F6C73">
      <w:pPr>
        <w:rPr>
          <w:rFonts w:cstheme="minorHAnsi"/>
          <w:sz w:val="22"/>
          <w:szCs w:val="22"/>
        </w:rPr>
      </w:pPr>
    </w:p>
    <w:p w14:paraId="488CE5C3" w14:textId="1945C23E" w:rsidR="008F6C73" w:rsidRPr="00EB72F7" w:rsidRDefault="008F6C73" w:rsidP="008F6C73">
      <w:pPr>
        <w:rPr>
          <w:rFonts w:cstheme="minorHAnsi"/>
          <w:sz w:val="22"/>
          <w:szCs w:val="22"/>
        </w:rPr>
      </w:pPr>
      <w:r w:rsidRPr="00EB72F7">
        <w:rPr>
          <w:rFonts w:cstheme="minorHAnsi"/>
          <w:sz w:val="22"/>
          <w:szCs w:val="22"/>
        </w:rPr>
        <w:t>output=lm(price~odometer,data=my_sample)</w:t>
      </w:r>
    </w:p>
    <w:p w14:paraId="2439851D" w14:textId="620D67D9" w:rsidR="008F6C73" w:rsidRDefault="008F6C73" w:rsidP="008F6C73">
      <w:pPr>
        <w:rPr>
          <w:rFonts w:cstheme="minorHAnsi"/>
        </w:rPr>
      </w:pPr>
    </w:p>
    <w:p w14:paraId="3755E71E" w14:textId="75904A54" w:rsidR="004E456F" w:rsidRDefault="004E456F" w:rsidP="008F6C73">
      <w:pPr>
        <w:rPr>
          <w:rFonts w:cstheme="minorHAnsi"/>
        </w:rPr>
      </w:pPr>
    </w:p>
    <w:p w14:paraId="3B806FF4" w14:textId="77777777" w:rsidR="004E456F" w:rsidRDefault="004E456F" w:rsidP="008F6C73">
      <w:pPr>
        <w:rPr>
          <w:rFonts w:cstheme="minorHAnsi"/>
        </w:rPr>
      </w:pPr>
    </w:p>
    <w:p w14:paraId="29F287E1" w14:textId="522B9910" w:rsidR="004E456F" w:rsidRDefault="004E456F" w:rsidP="008F6C73">
      <w:pPr>
        <w:rPr>
          <w:rFonts w:cstheme="minorHAnsi"/>
          <w:u w:val="single"/>
        </w:rPr>
      </w:pPr>
      <w:r>
        <w:rPr>
          <w:noProof/>
        </w:rPr>
        <w:lastRenderedPageBreak/>
        <w:drawing>
          <wp:inline distT="0" distB="0" distL="0" distR="0" wp14:anchorId="378C95B6" wp14:editId="27583126">
            <wp:extent cx="4942857" cy="3428571"/>
            <wp:effectExtent l="0" t="0" r="0"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4942857" cy="3428571"/>
                    </a:xfrm>
                    <a:prstGeom prst="rect">
                      <a:avLst/>
                    </a:prstGeom>
                  </pic:spPr>
                </pic:pic>
              </a:graphicData>
            </a:graphic>
          </wp:inline>
        </w:drawing>
      </w:r>
    </w:p>
    <w:p w14:paraId="6D9BE13D" w14:textId="0B86BB75" w:rsidR="004E456F" w:rsidRDefault="00720F8A" w:rsidP="008F6C73">
      <w:pPr>
        <w:rPr>
          <w:rFonts w:ascii="Times New Roman" w:hAnsi="Times New Roman"/>
        </w:rPr>
      </w:pPr>
      <w:r>
        <w:rPr>
          <w:rFonts w:ascii="Times New Roman" w:hAnsi="Times New Roman"/>
        </w:rPr>
        <w:t>From the sample data, I have plotted the basic scatter plot for the initial analysis and from the graph we can observe that there is a lot of distribution, and this might be a linear relationship but with a lot of outliers and we can assume that the slope might be negative for the given dataset.</w:t>
      </w:r>
    </w:p>
    <w:p w14:paraId="2F041533" w14:textId="4AAE0C7C" w:rsidR="00720F8A" w:rsidRDefault="00720F8A" w:rsidP="008F6C73">
      <w:pPr>
        <w:rPr>
          <w:rFonts w:ascii="Times New Roman" w:hAnsi="Times New Roman"/>
        </w:rPr>
      </w:pPr>
    </w:p>
    <w:p w14:paraId="1221CB6A" w14:textId="39188C24" w:rsidR="00720F8A" w:rsidRDefault="00720F8A" w:rsidP="008F6C73">
      <w:pPr>
        <w:rPr>
          <w:rFonts w:ascii="Times New Roman" w:hAnsi="Times New Roman"/>
        </w:rPr>
      </w:pPr>
      <w:r>
        <w:rPr>
          <w:rFonts w:ascii="Times New Roman" w:hAnsi="Times New Roman"/>
        </w:rPr>
        <w:t>Here I have conducted a simple linear model using ‘lm’ statement in R studios, with price as DV and odometer as IV with tilda operator by giving the sample data.</w:t>
      </w:r>
    </w:p>
    <w:p w14:paraId="7DC52195" w14:textId="0EA64F89" w:rsidR="00720F8A" w:rsidRDefault="00720F8A" w:rsidP="008F6C73">
      <w:pPr>
        <w:rPr>
          <w:rFonts w:ascii="Times New Roman" w:hAnsi="Times New Roman"/>
        </w:rPr>
      </w:pPr>
    </w:p>
    <w:p w14:paraId="1D45FEBB" w14:textId="322E0771" w:rsidR="00720F8A" w:rsidRDefault="00720F8A" w:rsidP="008F6C73">
      <w:pPr>
        <w:rPr>
          <w:rFonts w:ascii="Times New Roman" w:hAnsi="Times New Roman"/>
        </w:rPr>
      </w:pPr>
    </w:p>
    <w:p w14:paraId="77C348BE" w14:textId="7F7B01A3" w:rsidR="00720F8A" w:rsidRDefault="00720F8A" w:rsidP="00720F8A">
      <w:pPr>
        <w:pStyle w:val="ListParagraph"/>
        <w:numPr>
          <w:ilvl w:val="0"/>
          <w:numId w:val="18"/>
        </w:numPr>
        <w:rPr>
          <w:rFonts w:ascii="Times New Roman" w:hAnsi="Times New Roman"/>
        </w:rPr>
      </w:pPr>
      <w:r w:rsidRPr="00720F8A">
        <w:rPr>
          <w:rFonts w:ascii="Times New Roman" w:hAnsi="Times New Roman"/>
        </w:rPr>
        <w:t xml:space="preserve">Give verbal interpretations of all beta coefficients in your regression model.  Make certain the language you use is understandable to a reasonably competent lay person shopping for a car on Craig's List.  </w:t>
      </w:r>
    </w:p>
    <w:p w14:paraId="2CFAB4D7" w14:textId="136CD31F" w:rsidR="00720F8A" w:rsidRDefault="00720F8A" w:rsidP="00720F8A">
      <w:pPr>
        <w:rPr>
          <w:rFonts w:ascii="Times New Roman" w:hAnsi="Times New Roman"/>
        </w:rPr>
      </w:pPr>
    </w:p>
    <w:p w14:paraId="062B9004" w14:textId="59278FC3" w:rsidR="00720F8A" w:rsidRDefault="00720F8A" w:rsidP="00720F8A">
      <w:pPr>
        <w:rPr>
          <w:rFonts w:ascii="Times New Roman" w:hAnsi="Times New Roman"/>
        </w:rPr>
      </w:pPr>
      <w:r w:rsidRPr="00720F8A">
        <w:rPr>
          <w:rFonts w:ascii="Times New Roman" w:hAnsi="Times New Roman"/>
          <w:u w:val="single"/>
        </w:rPr>
        <w:t>Rcode</w:t>
      </w:r>
      <w:r>
        <w:rPr>
          <w:rFonts w:ascii="Times New Roman" w:hAnsi="Times New Roman"/>
        </w:rPr>
        <w:t>:</w:t>
      </w:r>
    </w:p>
    <w:p w14:paraId="049E99DD" w14:textId="05E7A0CB" w:rsidR="00720F8A" w:rsidRDefault="00720F8A" w:rsidP="00720F8A">
      <w:pPr>
        <w:rPr>
          <w:rFonts w:cstheme="minorHAnsi"/>
          <w:sz w:val="22"/>
          <w:szCs w:val="22"/>
        </w:rPr>
      </w:pPr>
      <w:r w:rsidRPr="00EB72F7">
        <w:rPr>
          <w:rFonts w:cstheme="minorHAnsi"/>
          <w:sz w:val="22"/>
          <w:szCs w:val="22"/>
        </w:rPr>
        <w:t>output=lm(price~odometer,data=my_sample)</w:t>
      </w:r>
    </w:p>
    <w:p w14:paraId="22104152" w14:textId="6B7DDA90" w:rsidR="004D1724" w:rsidRPr="00EB72F7" w:rsidRDefault="004D1724" w:rsidP="00720F8A">
      <w:pPr>
        <w:rPr>
          <w:rFonts w:cstheme="minorHAnsi"/>
          <w:sz w:val="22"/>
          <w:szCs w:val="22"/>
        </w:rPr>
      </w:pPr>
      <w:r>
        <w:rPr>
          <w:rFonts w:cstheme="minorHAnsi"/>
          <w:sz w:val="22"/>
          <w:szCs w:val="22"/>
        </w:rPr>
        <w:t>#2</w:t>
      </w:r>
    </w:p>
    <w:p w14:paraId="5DC31231" w14:textId="53817260" w:rsidR="00720F8A" w:rsidRPr="00EB72F7" w:rsidRDefault="00720F8A" w:rsidP="00720F8A">
      <w:pPr>
        <w:rPr>
          <w:rFonts w:cstheme="minorHAnsi"/>
          <w:sz w:val="22"/>
          <w:szCs w:val="22"/>
        </w:rPr>
      </w:pPr>
      <w:r w:rsidRPr="00EB72F7">
        <w:rPr>
          <w:rFonts w:cstheme="minorHAnsi"/>
          <w:sz w:val="22"/>
          <w:szCs w:val="22"/>
        </w:rPr>
        <w:t>summary(output)</w:t>
      </w:r>
    </w:p>
    <w:p w14:paraId="2AE03E50" w14:textId="77777777" w:rsidR="00720F8A" w:rsidRPr="00720F8A" w:rsidRDefault="00720F8A" w:rsidP="008F6C73">
      <w:pPr>
        <w:rPr>
          <w:rFonts w:ascii="Times New Roman" w:hAnsi="Times New Roman"/>
        </w:rPr>
      </w:pPr>
    </w:p>
    <w:p w14:paraId="1EAE27BE" w14:textId="4953ABCC" w:rsidR="008F6C73" w:rsidRPr="00720F8A" w:rsidRDefault="008F6C73" w:rsidP="008F6C73">
      <w:pPr>
        <w:rPr>
          <w:rFonts w:ascii="Times New Roman" w:hAnsi="Times New Roman"/>
          <w:u w:val="single"/>
        </w:rPr>
      </w:pPr>
      <w:r w:rsidRPr="00720F8A">
        <w:rPr>
          <w:rFonts w:ascii="Times New Roman" w:hAnsi="Times New Roman"/>
          <w:u w:val="single"/>
        </w:rPr>
        <w:t>Result in console window:</w:t>
      </w:r>
    </w:p>
    <w:p w14:paraId="51D34C45" w14:textId="3221DCCB" w:rsidR="004E456F" w:rsidRDefault="004E456F" w:rsidP="008F6C73">
      <w:pPr>
        <w:rPr>
          <w:rFonts w:cstheme="minorHAnsi"/>
          <w:u w:val="single"/>
        </w:rPr>
      </w:pPr>
    </w:p>
    <w:p w14:paraId="6CE95EA6" w14:textId="77777777" w:rsidR="00720F8A" w:rsidRPr="00EB72F7" w:rsidRDefault="00720F8A" w:rsidP="00720F8A">
      <w:pPr>
        <w:rPr>
          <w:rFonts w:cstheme="minorHAnsi"/>
          <w:sz w:val="22"/>
          <w:szCs w:val="22"/>
        </w:rPr>
      </w:pPr>
      <w:r w:rsidRPr="00EB72F7">
        <w:rPr>
          <w:rFonts w:cstheme="minorHAnsi"/>
          <w:sz w:val="22"/>
          <w:szCs w:val="22"/>
        </w:rPr>
        <w:t>&gt; #1</w:t>
      </w:r>
    </w:p>
    <w:p w14:paraId="4FE0F3A0" w14:textId="77777777" w:rsidR="00720F8A" w:rsidRPr="00EB72F7" w:rsidRDefault="00720F8A" w:rsidP="00720F8A">
      <w:pPr>
        <w:rPr>
          <w:rFonts w:cstheme="minorHAnsi"/>
          <w:sz w:val="22"/>
          <w:szCs w:val="22"/>
        </w:rPr>
      </w:pPr>
      <w:r w:rsidRPr="00EB72F7">
        <w:rPr>
          <w:rFonts w:cstheme="minorHAnsi"/>
          <w:sz w:val="22"/>
          <w:szCs w:val="22"/>
        </w:rPr>
        <w:t>&gt; output=lm(price~odometer,data=my_sample)</w:t>
      </w:r>
    </w:p>
    <w:p w14:paraId="03EF1B91" w14:textId="77777777" w:rsidR="00720F8A" w:rsidRPr="00EB72F7" w:rsidRDefault="00720F8A" w:rsidP="00720F8A">
      <w:pPr>
        <w:rPr>
          <w:rFonts w:cstheme="minorHAnsi"/>
          <w:sz w:val="22"/>
          <w:szCs w:val="22"/>
        </w:rPr>
      </w:pPr>
      <w:r w:rsidRPr="00EB72F7">
        <w:rPr>
          <w:rFonts w:cstheme="minorHAnsi"/>
          <w:sz w:val="22"/>
          <w:szCs w:val="22"/>
        </w:rPr>
        <w:t>&gt; summary(output)</w:t>
      </w:r>
    </w:p>
    <w:p w14:paraId="0701465F" w14:textId="77777777" w:rsidR="00720F8A" w:rsidRPr="00EB72F7" w:rsidRDefault="00720F8A" w:rsidP="00720F8A">
      <w:pPr>
        <w:rPr>
          <w:rFonts w:cstheme="minorHAnsi"/>
          <w:sz w:val="22"/>
          <w:szCs w:val="22"/>
        </w:rPr>
      </w:pPr>
    </w:p>
    <w:p w14:paraId="56F562EF" w14:textId="77777777" w:rsidR="00720F8A" w:rsidRPr="00EB72F7" w:rsidRDefault="00720F8A" w:rsidP="00720F8A">
      <w:pPr>
        <w:rPr>
          <w:rFonts w:cstheme="minorHAnsi"/>
          <w:sz w:val="22"/>
          <w:szCs w:val="22"/>
        </w:rPr>
      </w:pPr>
      <w:r w:rsidRPr="00EB72F7">
        <w:rPr>
          <w:rFonts w:cstheme="minorHAnsi"/>
          <w:sz w:val="22"/>
          <w:szCs w:val="22"/>
        </w:rPr>
        <w:t>Call:</w:t>
      </w:r>
    </w:p>
    <w:p w14:paraId="1EE13C0D" w14:textId="77777777" w:rsidR="00720F8A" w:rsidRPr="00EB72F7" w:rsidRDefault="00720F8A" w:rsidP="00720F8A">
      <w:pPr>
        <w:rPr>
          <w:rFonts w:cstheme="minorHAnsi"/>
          <w:sz w:val="22"/>
          <w:szCs w:val="22"/>
        </w:rPr>
      </w:pPr>
      <w:r w:rsidRPr="00EB72F7">
        <w:rPr>
          <w:rFonts w:cstheme="minorHAnsi"/>
          <w:sz w:val="22"/>
          <w:szCs w:val="22"/>
        </w:rPr>
        <w:t>lm(formula = price ~ odometer, data = my_sample)</w:t>
      </w:r>
    </w:p>
    <w:p w14:paraId="41C96E4D" w14:textId="1956862E" w:rsidR="00720F8A" w:rsidRPr="00EB72F7" w:rsidRDefault="00720F8A" w:rsidP="00720F8A">
      <w:pPr>
        <w:rPr>
          <w:rFonts w:cstheme="minorHAnsi"/>
          <w:sz w:val="22"/>
          <w:szCs w:val="22"/>
        </w:rPr>
      </w:pPr>
    </w:p>
    <w:p w14:paraId="27664870" w14:textId="77777777" w:rsidR="00720F8A" w:rsidRPr="00EB72F7" w:rsidRDefault="00720F8A" w:rsidP="00720F8A">
      <w:pPr>
        <w:rPr>
          <w:rFonts w:cstheme="minorHAnsi"/>
          <w:sz w:val="22"/>
          <w:szCs w:val="22"/>
        </w:rPr>
      </w:pPr>
    </w:p>
    <w:p w14:paraId="679966EC" w14:textId="77777777" w:rsidR="00720F8A" w:rsidRPr="00EB72F7" w:rsidRDefault="00720F8A" w:rsidP="00720F8A">
      <w:pPr>
        <w:rPr>
          <w:rFonts w:cstheme="minorHAnsi"/>
          <w:sz w:val="22"/>
          <w:szCs w:val="22"/>
        </w:rPr>
      </w:pPr>
      <w:r w:rsidRPr="00EB72F7">
        <w:rPr>
          <w:rFonts w:cstheme="minorHAnsi"/>
          <w:sz w:val="22"/>
          <w:szCs w:val="22"/>
        </w:rPr>
        <w:lastRenderedPageBreak/>
        <w:t>Residuals:</w:t>
      </w:r>
    </w:p>
    <w:p w14:paraId="030E5B9B" w14:textId="77777777" w:rsidR="00720F8A" w:rsidRPr="00EB72F7" w:rsidRDefault="00720F8A" w:rsidP="00720F8A">
      <w:pPr>
        <w:rPr>
          <w:rFonts w:cstheme="minorHAnsi"/>
          <w:sz w:val="22"/>
          <w:szCs w:val="22"/>
        </w:rPr>
      </w:pPr>
      <w:r w:rsidRPr="00EB72F7">
        <w:rPr>
          <w:rFonts w:cstheme="minorHAnsi"/>
          <w:sz w:val="22"/>
          <w:szCs w:val="22"/>
        </w:rPr>
        <w:t xml:space="preserve">   Min     1Q Median     3Q    Max </w:t>
      </w:r>
    </w:p>
    <w:p w14:paraId="58DD040D" w14:textId="77777777" w:rsidR="00720F8A" w:rsidRPr="00EB72F7" w:rsidRDefault="00720F8A" w:rsidP="00720F8A">
      <w:pPr>
        <w:rPr>
          <w:rFonts w:cstheme="minorHAnsi"/>
          <w:sz w:val="22"/>
          <w:szCs w:val="22"/>
        </w:rPr>
      </w:pPr>
      <w:r w:rsidRPr="00EB72F7">
        <w:rPr>
          <w:rFonts w:cstheme="minorHAnsi"/>
          <w:sz w:val="22"/>
          <w:szCs w:val="22"/>
        </w:rPr>
        <w:t xml:space="preserve">-16211  -5501  -2009   3717  31936 </w:t>
      </w:r>
    </w:p>
    <w:p w14:paraId="31F15026" w14:textId="77777777" w:rsidR="00720F8A" w:rsidRPr="00EB72F7" w:rsidRDefault="00720F8A" w:rsidP="00720F8A">
      <w:pPr>
        <w:rPr>
          <w:rFonts w:cstheme="minorHAnsi"/>
          <w:sz w:val="22"/>
          <w:szCs w:val="22"/>
        </w:rPr>
      </w:pPr>
    </w:p>
    <w:p w14:paraId="119CA217" w14:textId="77777777" w:rsidR="00720F8A" w:rsidRPr="00EB72F7" w:rsidRDefault="00720F8A" w:rsidP="00720F8A">
      <w:pPr>
        <w:rPr>
          <w:rFonts w:cstheme="minorHAnsi"/>
          <w:sz w:val="22"/>
          <w:szCs w:val="22"/>
        </w:rPr>
      </w:pPr>
      <w:r w:rsidRPr="00EB72F7">
        <w:rPr>
          <w:rFonts w:cstheme="minorHAnsi"/>
          <w:sz w:val="22"/>
          <w:szCs w:val="22"/>
        </w:rPr>
        <w:t>Coefficients:</w:t>
      </w:r>
    </w:p>
    <w:p w14:paraId="41030F7E" w14:textId="77777777" w:rsidR="00720F8A" w:rsidRPr="00EB72F7" w:rsidRDefault="00720F8A" w:rsidP="00720F8A">
      <w:pPr>
        <w:rPr>
          <w:rFonts w:cstheme="minorHAnsi"/>
          <w:sz w:val="22"/>
          <w:szCs w:val="22"/>
        </w:rPr>
      </w:pPr>
      <w:r w:rsidRPr="00EB72F7">
        <w:rPr>
          <w:rFonts w:cstheme="minorHAnsi"/>
          <w:sz w:val="22"/>
          <w:szCs w:val="22"/>
        </w:rPr>
        <w:t xml:space="preserve">              Estimate Std. Error t value Pr(&gt;|t|)    </w:t>
      </w:r>
    </w:p>
    <w:p w14:paraId="2D762506" w14:textId="77777777" w:rsidR="00720F8A" w:rsidRPr="00EB72F7" w:rsidRDefault="00720F8A" w:rsidP="00720F8A">
      <w:pPr>
        <w:rPr>
          <w:rFonts w:cstheme="minorHAnsi"/>
          <w:sz w:val="22"/>
          <w:szCs w:val="22"/>
        </w:rPr>
      </w:pPr>
      <w:r w:rsidRPr="00EB72F7">
        <w:rPr>
          <w:rFonts w:cstheme="minorHAnsi"/>
          <w:sz w:val="22"/>
          <w:szCs w:val="22"/>
        </w:rPr>
        <w:t>(Intercept)  1.851e+04  1.163e+03  15.923  &lt; 2e-16 ***</w:t>
      </w:r>
    </w:p>
    <w:p w14:paraId="28771F43" w14:textId="77777777" w:rsidR="00720F8A" w:rsidRPr="00EB72F7" w:rsidRDefault="00720F8A" w:rsidP="00720F8A">
      <w:pPr>
        <w:rPr>
          <w:rFonts w:cstheme="minorHAnsi"/>
          <w:sz w:val="22"/>
          <w:szCs w:val="22"/>
        </w:rPr>
      </w:pPr>
      <w:r w:rsidRPr="00EB72F7">
        <w:rPr>
          <w:rFonts w:cstheme="minorHAnsi"/>
          <w:sz w:val="22"/>
          <w:szCs w:val="22"/>
        </w:rPr>
        <w:t>odometer    -5.723e-02  8.884e-03  -6.443 8.74e-10 ***</w:t>
      </w:r>
    </w:p>
    <w:p w14:paraId="7CF71D23" w14:textId="77777777" w:rsidR="00720F8A" w:rsidRPr="00EB72F7" w:rsidRDefault="00720F8A" w:rsidP="00720F8A">
      <w:pPr>
        <w:rPr>
          <w:rFonts w:cstheme="minorHAnsi"/>
          <w:sz w:val="22"/>
          <w:szCs w:val="22"/>
        </w:rPr>
      </w:pPr>
      <w:r w:rsidRPr="00EB72F7">
        <w:rPr>
          <w:rFonts w:cstheme="minorHAnsi"/>
          <w:sz w:val="22"/>
          <w:szCs w:val="22"/>
        </w:rPr>
        <w:t>---</w:t>
      </w:r>
    </w:p>
    <w:p w14:paraId="2F25B2B7" w14:textId="77777777" w:rsidR="00720F8A" w:rsidRPr="00EB72F7" w:rsidRDefault="00720F8A" w:rsidP="00720F8A">
      <w:pPr>
        <w:rPr>
          <w:rFonts w:cstheme="minorHAnsi"/>
          <w:sz w:val="22"/>
          <w:szCs w:val="22"/>
        </w:rPr>
      </w:pPr>
      <w:r w:rsidRPr="00EB72F7">
        <w:rPr>
          <w:rFonts w:cstheme="minorHAnsi"/>
          <w:sz w:val="22"/>
          <w:szCs w:val="22"/>
        </w:rPr>
        <w:t>Signif. codes:  0 ‘***’ 0.001 ‘**’ 0.01 ‘*’ 0.05 ‘.’ 0.1 ‘ ’ 1</w:t>
      </w:r>
    </w:p>
    <w:p w14:paraId="5445D8A4" w14:textId="77777777" w:rsidR="00720F8A" w:rsidRPr="00EB72F7" w:rsidRDefault="00720F8A" w:rsidP="00720F8A">
      <w:pPr>
        <w:rPr>
          <w:rFonts w:cstheme="minorHAnsi"/>
          <w:sz w:val="22"/>
          <w:szCs w:val="22"/>
        </w:rPr>
      </w:pPr>
    </w:p>
    <w:p w14:paraId="1694F455" w14:textId="77777777" w:rsidR="00720F8A" w:rsidRPr="00EB72F7" w:rsidRDefault="00720F8A" w:rsidP="00720F8A">
      <w:pPr>
        <w:rPr>
          <w:rFonts w:cstheme="minorHAnsi"/>
          <w:sz w:val="22"/>
          <w:szCs w:val="22"/>
        </w:rPr>
      </w:pPr>
      <w:r w:rsidRPr="00EB72F7">
        <w:rPr>
          <w:rFonts w:cstheme="minorHAnsi"/>
          <w:sz w:val="22"/>
          <w:szCs w:val="22"/>
        </w:rPr>
        <w:t>Residual standard error: 8042 on 198 degrees of freedom</w:t>
      </w:r>
    </w:p>
    <w:p w14:paraId="6B6E11CE" w14:textId="77777777" w:rsidR="00720F8A" w:rsidRPr="00EB72F7" w:rsidRDefault="00720F8A" w:rsidP="00720F8A">
      <w:pPr>
        <w:rPr>
          <w:rFonts w:cstheme="minorHAnsi"/>
          <w:sz w:val="22"/>
          <w:szCs w:val="22"/>
        </w:rPr>
      </w:pPr>
      <w:r w:rsidRPr="00EB72F7">
        <w:rPr>
          <w:rFonts w:cstheme="minorHAnsi"/>
          <w:sz w:val="22"/>
          <w:szCs w:val="22"/>
        </w:rPr>
        <w:t>Multiple R-squared:  0.1733,</w:t>
      </w:r>
      <w:r w:rsidRPr="00EB72F7">
        <w:rPr>
          <w:rFonts w:cstheme="minorHAnsi"/>
          <w:sz w:val="22"/>
          <w:szCs w:val="22"/>
        </w:rPr>
        <w:tab/>
        <w:t xml:space="preserve">Adjusted R-squared:  0.1691 </w:t>
      </w:r>
    </w:p>
    <w:p w14:paraId="3EB1339A" w14:textId="3802E1CC" w:rsidR="008F6C73" w:rsidRPr="00EB72F7" w:rsidRDefault="00720F8A" w:rsidP="00720F8A">
      <w:pPr>
        <w:rPr>
          <w:rFonts w:cstheme="minorHAnsi"/>
          <w:sz w:val="22"/>
          <w:szCs w:val="22"/>
        </w:rPr>
      </w:pPr>
      <w:r w:rsidRPr="00EB72F7">
        <w:rPr>
          <w:rFonts w:cstheme="minorHAnsi"/>
          <w:sz w:val="22"/>
          <w:szCs w:val="22"/>
        </w:rPr>
        <w:t>F-statistic: 41.51 on 1 and 198 DF,  p-value: 8.736e-10</w:t>
      </w:r>
    </w:p>
    <w:p w14:paraId="619D33E3" w14:textId="66DC7111" w:rsidR="0034106F" w:rsidRDefault="0034106F" w:rsidP="00720F8A">
      <w:pPr>
        <w:rPr>
          <w:rFonts w:cstheme="minorHAnsi"/>
        </w:rPr>
      </w:pPr>
    </w:p>
    <w:p w14:paraId="614441B8" w14:textId="77777777" w:rsidR="0034106F" w:rsidRPr="00063C9D" w:rsidRDefault="0034106F" w:rsidP="00720F8A">
      <w:pPr>
        <w:rPr>
          <w:rFonts w:ascii="Times New Roman" w:hAnsi="Times New Roman"/>
        </w:rPr>
      </w:pPr>
      <w:r w:rsidRPr="00063C9D">
        <w:rPr>
          <w:rFonts w:ascii="Times New Roman" w:hAnsi="Times New Roman"/>
        </w:rPr>
        <w:t xml:space="preserve">Here, the output of the linear regression can be viewed using ‘summary’ statement in R studios. </w:t>
      </w:r>
    </w:p>
    <w:p w14:paraId="3A5B5148" w14:textId="5C4A0B26" w:rsidR="0034106F" w:rsidRPr="00063C9D" w:rsidRDefault="0034106F" w:rsidP="00720F8A">
      <w:pPr>
        <w:rPr>
          <w:rFonts w:ascii="Times New Roman" w:hAnsi="Times New Roman"/>
        </w:rPr>
      </w:pPr>
    </w:p>
    <w:p w14:paraId="1F9AA266" w14:textId="4F4F9DE2" w:rsidR="0034106F" w:rsidRPr="00063C9D" w:rsidRDefault="0034106F" w:rsidP="00720F8A">
      <w:pPr>
        <w:rPr>
          <w:rFonts w:ascii="Times New Roman" w:hAnsi="Times New Roman"/>
        </w:rPr>
      </w:pPr>
      <w:r w:rsidRPr="00063C9D">
        <w:rPr>
          <w:rFonts w:ascii="Times New Roman" w:hAnsi="Times New Roman"/>
        </w:rPr>
        <w:t>Explaining call part:</w:t>
      </w:r>
    </w:p>
    <w:p w14:paraId="0E7DE1AA" w14:textId="3C68B421" w:rsidR="0034106F" w:rsidRPr="00063C9D" w:rsidRDefault="0034106F" w:rsidP="00720F8A">
      <w:pPr>
        <w:rPr>
          <w:rFonts w:ascii="Times New Roman" w:hAnsi="Times New Roman"/>
        </w:rPr>
      </w:pPr>
      <w:r w:rsidRPr="00063C9D">
        <w:rPr>
          <w:rFonts w:ascii="Times New Roman" w:hAnsi="Times New Roman"/>
        </w:rPr>
        <w:t xml:space="preserve">So from the start, call is the statement tells that we have used linear regression model with the dependent and independent variables. </w:t>
      </w:r>
    </w:p>
    <w:p w14:paraId="17D330CE" w14:textId="1C040802" w:rsidR="0034106F" w:rsidRPr="00063C9D" w:rsidRDefault="0034106F" w:rsidP="00720F8A">
      <w:pPr>
        <w:rPr>
          <w:rFonts w:ascii="Times New Roman" w:hAnsi="Times New Roman"/>
        </w:rPr>
      </w:pPr>
    </w:p>
    <w:p w14:paraId="61B3FEE7" w14:textId="5E7533AA" w:rsidR="0034106F" w:rsidRPr="00063C9D" w:rsidRDefault="0034106F" w:rsidP="00720F8A">
      <w:pPr>
        <w:rPr>
          <w:rFonts w:ascii="Times New Roman" w:hAnsi="Times New Roman"/>
        </w:rPr>
      </w:pPr>
      <w:r w:rsidRPr="00063C9D">
        <w:rPr>
          <w:rFonts w:ascii="Times New Roman" w:hAnsi="Times New Roman"/>
        </w:rPr>
        <w:t>Explaining residuals part:</w:t>
      </w:r>
    </w:p>
    <w:p w14:paraId="514BD966" w14:textId="66ACD832" w:rsidR="0034106F" w:rsidRPr="00063C9D" w:rsidRDefault="003458CB" w:rsidP="00720F8A">
      <w:pPr>
        <w:rPr>
          <w:rFonts w:ascii="Times New Roman" w:hAnsi="Times New Roman"/>
        </w:rPr>
      </w:pPr>
      <w:r w:rsidRPr="00063C9D">
        <w:rPr>
          <w:rFonts w:ascii="Times New Roman" w:hAnsi="Times New Roman"/>
        </w:rPr>
        <w:t>Here, we have the min residual value as -16211 and the maximum residual value is 31936 and the median is -2009. 1Q is the 25% quartile and it is around -5501 and 3Q indicates 75% quartile and it is around 3717.</w:t>
      </w:r>
    </w:p>
    <w:p w14:paraId="0FEEE74F" w14:textId="3F987BC3" w:rsidR="00363E7C" w:rsidRPr="00063C9D" w:rsidRDefault="00363E7C" w:rsidP="00720F8A">
      <w:pPr>
        <w:rPr>
          <w:rFonts w:ascii="Times New Roman" w:hAnsi="Times New Roman"/>
        </w:rPr>
      </w:pPr>
    </w:p>
    <w:p w14:paraId="57D0C02E" w14:textId="46D9C9C0" w:rsidR="00363E7C" w:rsidRPr="00063C9D" w:rsidRDefault="00363E7C" w:rsidP="00720F8A">
      <w:pPr>
        <w:rPr>
          <w:rFonts w:ascii="Times New Roman" w:hAnsi="Times New Roman"/>
        </w:rPr>
      </w:pPr>
      <w:r w:rsidRPr="00063C9D">
        <w:rPr>
          <w:rFonts w:ascii="Times New Roman" w:hAnsi="Times New Roman"/>
        </w:rPr>
        <w:t>Explaining Coefficients part:</w:t>
      </w:r>
    </w:p>
    <w:p w14:paraId="55303EA7" w14:textId="1695B71A" w:rsidR="00363E7C" w:rsidRPr="00063C9D" w:rsidRDefault="00363E7C" w:rsidP="00720F8A">
      <w:pPr>
        <w:rPr>
          <w:rFonts w:ascii="Times New Roman" w:hAnsi="Times New Roman"/>
        </w:rPr>
      </w:pPr>
      <w:r w:rsidRPr="00063C9D">
        <w:rPr>
          <w:rFonts w:ascii="Times New Roman" w:hAnsi="Times New Roman"/>
        </w:rPr>
        <w:t>The Beta coefficients are B0(Intercept) is 1.851e+04 and B1(Slope) is -5.723e-02. We can derive the equation as below with these coefficients.</w:t>
      </w:r>
    </w:p>
    <w:p w14:paraId="089E1FC3" w14:textId="353541F9" w:rsidR="00363E7C" w:rsidRPr="00063C9D" w:rsidRDefault="00363E7C" w:rsidP="00720F8A">
      <w:pPr>
        <w:rPr>
          <w:rFonts w:ascii="Times New Roman" w:hAnsi="Times New Roman"/>
        </w:rPr>
      </w:pPr>
    </w:p>
    <w:p w14:paraId="5730C7E5" w14:textId="2C1D9FDF" w:rsidR="00363E7C" w:rsidRPr="00063C9D" w:rsidRDefault="00363E7C" w:rsidP="00720F8A">
      <w:pPr>
        <w:rPr>
          <w:rFonts w:ascii="Times New Roman" w:hAnsi="Times New Roman"/>
        </w:rPr>
      </w:pPr>
      <w:r w:rsidRPr="00063C9D">
        <w:rPr>
          <w:rFonts w:ascii="Times New Roman" w:hAnsi="Times New Roman"/>
        </w:rPr>
        <w:t>Estimated Y = (1.851e+04) – (5.723e-02)X.</w:t>
      </w:r>
    </w:p>
    <w:p w14:paraId="078AEEAE" w14:textId="77F33351" w:rsidR="00363E7C" w:rsidRPr="00063C9D" w:rsidRDefault="00363E7C" w:rsidP="00720F8A">
      <w:pPr>
        <w:rPr>
          <w:rFonts w:ascii="Times New Roman" w:hAnsi="Times New Roman"/>
        </w:rPr>
      </w:pPr>
    </w:p>
    <w:p w14:paraId="4804ADC6" w14:textId="3C6589BB" w:rsidR="00363E7C" w:rsidRPr="00063C9D" w:rsidRDefault="00363E7C" w:rsidP="00720F8A">
      <w:pPr>
        <w:rPr>
          <w:rFonts w:ascii="Times New Roman" w:hAnsi="Times New Roman"/>
        </w:rPr>
      </w:pPr>
      <w:r w:rsidRPr="00063C9D">
        <w:rPr>
          <w:rFonts w:ascii="Times New Roman" w:hAnsi="Times New Roman"/>
        </w:rPr>
        <w:t>And the p values(significance) for both the coefficients is less than 5 percent and we reject the null hypothesis and accept the alternate saying that the beta coefficients are not ‘zero’.</w:t>
      </w:r>
    </w:p>
    <w:p w14:paraId="1E61AC91" w14:textId="24260427" w:rsidR="00973F01" w:rsidRPr="00063C9D" w:rsidRDefault="00973F01" w:rsidP="00720F8A">
      <w:pPr>
        <w:rPr>
          <w:rFonts w:ascii="Times New Roman" w:hAnsi="Times New Roman"/>
        </w:rPr>
      </w:pPr>
    </w:p>
    <w:p w14:paraId="617A1EF6" w14:textId="2C1CB151" w:rsidR="00973F01" w:rsidRPr="00063C9D" w:rsidRDefault="00F0150C" w:rsidP="00720F8A">
      <w:pPr>
        <w:rPr>
          <w:rFonts w:ascii="Times New Roman" w:hAnsi="Times New Roman"/>
        </w:rPr>
      </w:pPr>
      <w:r w:rsidRPr="00063C9D">
        <w:rPr>
          <w:rFonts w:ascii="Times New Roman" w:hAnsi="Times New Roman"/>
        </w:rPr>
        <w:t>Residual standard error is the standard deviation</w:t>
      </w:r>
      <w:r w:rsidR="00FF6FDC" w:rsidRPr="00063C9D">
        <w:rPr>
          <w:rFonts w:ascii="Times New Roman" w:hAnsi="Times New Roman"/>
        </w:rPr>
        <w:t>,</w:t>
      </w:r>
      <w:r w:rsidRPr="00063C9D">
        <w:rPr>
          <w:rFonts w:ascii="Times New Roman" w:hAnsi="Times New Roman"/>
        </w:rPr>
        <w:t xml:space="preserve"> and the SD is around 8042 with 198 degree of freedom.</w:t>
      </w:r>
    </w:p>
    <w:p w14:paraId="514532A2" w14:textId="66B4582D" w:rsidR="00F0150C" w:rsidRPr="00063C9D" w:rsidRDefault="00F0150C" w:rsidP="00720F8A">
      <w:pPr>
        <w:rPr>
          <w:rFonts w:ascii="Times New Roman" w:hAnsi="Times New Roman"/>
        </w:rPr>
      </w:pPr>
    </w:p>
    <w:p w14:paraId="2FA7A2B2" w14:textId="68DEE5E1" w:rsidR="00F0150C" w:rsidRPr="00063C9D" w:rsidRDefault="00FF6FDC" w:rsidP="00720F8A">
      <w:pPr>
        <w:rPr>
          <w:rFonts w:ascii="Times New Roman" w:hAnsi="Times New Roman"/>
        </w:rPr>
      </w:pPr>
      <w:r w:rsidRPr="00063C9D">
        <w:rPr>
          <w:rFonts w:ascii="Times New Roman" w:hAnsi="Times New Roman"/>
        </w:rPr>
        <w:t>Multiple R-Squared value tells us how well the linear regression model is fit.</w:t>
      </w:r>
      <w:r w:rsidR="00227278">
        <w:rPr>
          <w:rFonts w:ascii="Times New Roman" w:hAnsi="Times New Roman"/>
        </w:rPr>
        <w:t xml:space="preserve"> A</w:t>
      </w:r>
      <w:r w:rsidR="00227278" w:rsidRPr="00227278">
        <w:rPr>
          <w:rFonts w:ascii="Times New Roman" w:hAnsi="Times New Roman"/>
        </w:rPr>
        <w:t>ny number close to 0 means not identifiable linear relationship</w:t>
      </w:r>
      <w:r w:rsidR="00227278">
        <w:rPr>
          <w:rFonts w:ascii="Times New Roman" w:hAnsi="Times New Roman"/>
        </w:rPr>
        <w:t>.</w:t>
      </w:r>
      <w:r w:rsidRPr="00063C9D">
        <w:rPr>
          <w:rFonts w:ascii="Times New Roman" w:hAnsi="Times New Roman"/>
        </w:rPr>
        <w:t xml:space="preserve"> If the value is equals to 1 then it is a best fit and if the value is 0 then it is a worst fit. From the above data we got R-Squared value is 0.1733, which is not so good.</w:t>
      </w:r>
    </w:p>
    <w:p w14:paraId="009BCE2A" w14:textId="7440BF9A" w:rsidR="00FF6FDC" w:rsidRPr="00063C9D" w:rsidRDefault="00FF6FDC" w:rsidP="00720F8A">
      <w:pPr>
        <w:rPr>
          <w:rFonts w:ascii="Times New Roman" w:hAnsi="Times New Roman"/>
        </w:rPr>
      </w:pPr>
    </w:p>
    <w:p w14:paraId="73036670" w14:textId="5270DD4F" w:rsidR="00FF6FDC" w:rsidRPr="00063C9D" w:rsidRDefault="00FF6FDC" w:rsidP="00720F8A">
      <w:pPr>
        <w:rPr>
          <w:rFonts w:ascii="Times New Roman" w:hAnsi="Times New Roman"/>
        </w:rPr>
      </w:pPr>
      <w:r w:rsidRPr="00063C9D">
        <w:rPr>
          <w:rFonts w:ascii="Times New Roman" w:hAnsi="Times New Roman"/>
        </w:rPr>
        <w:t>Adjusted R-Squares is also called as coefficient of determination and the value we got is 0.1691, which is also not good.</w:t>
      </w:r>
    </w:p>
    <w:p w14:paraId="100F8928" w14:textId="77777777" w:rsidR="008D4DD2" w:rsidRPr="00063C9D" w:rsidRDefault="008D4DD2" w:rsidP="008D4DD2">
      <w:pPr>
        <w:rPr>
          <w:rFonts w:ascii="Times New Roman" w:hAnsi="Times New Roman"/>
        </w:rPr>
      </w:pPr>
      <w:r w:rsidRPr="00063C9D">
        <w:rPr>
          <w:rFonts w:ascii="Times New Roman" w:hAnsi="Times New Roman"/>
        </w:rPr>
        <w:t>Estimated Y = (1.851e+04) – (5.723e-02)X.</w:t>
      </w:r>
    </w:p>
    <w:p w14:paraId="4B2CC85E" w14:textId="77777777" w:rsidR="008D4DD2" w:rsidRPr="00063C9D" w:rsidRDefault="008D4DD2" w:rsidP="00720F8A">
      <w:pPr>
        <w:rPr>
          <w:rFonts w:ascii="Times New Roman" w:hAnsi="Times New Roman"/>
        </w:rPr>
      </w:pPr>
    </w:p>
    <w:p w14:paraId="4EE6F0FF" w14:textId="637F4851" w:rsidR="008D4DD2" w:rsidRPr="00063C9D" w:rsidRDefault="008D4DD2" w:rsidP="00720F8A">
      <w:pPr>
        <w:rPr>
          <w:rFonts w:ascii="Times New Roman" w:hAnsi="Times New Roman"/>
        </w:rPr>
      </w:pPr>
      <w:r w:rsidRPr="00063C9D">
        <w:rPr>
          <w:rFonts w:ascii="Times New Roman" w:hAnsi="Times New Roman"/>
        </w:rPr>
        <w:lastRenderedPageBreak/>
        <w:t>From the linear regression model equation, we can say that if the odometer reading is increased by 1 mile, then there is a significant decrease in price with 5.723e-02 value.</w:t>
      </w:r>
    </w:p>
    <w:p w14:paraId="2506402B" w14:textId="7BD864F2" w:rsidR="00860EC9" w:rsidRDefault="00860EC9" w:rsidP="00720F8A">
      <w:pPr>
        <w:rPr>
          <w:rFonts w:cstheme="minorHAnsi"/>
        </w:rPr>
      </w:pPr>
    </w:p>
    <w:p w14:paraId="37A58203" w14:textId="77777777" w:rsidR="00860EC9" w:rsidRDefault="00860EC9" w:rsidP="00720F8A">
      <w:pPr>
        <w:rPr>
          <w:rFonts w:cstheme="minorHAnsi"/>
        </w:rPr>
      </w:pPr>
    </w:p>
    <w:p w14:paraId="32452B30" w14:textId="22109DC0" w:rsidR="00860EC9" w:rsidRDefault="00860EC9" w:rsidP="00860EC9">
      <w:pPr>
        <w:pStyle w:val="ListParagraph"/>
        <w:numPr>
          <w:ilvl w:val="0"/>
          <w:numId w:val="18"/>
        </w:numPr>
        <w:rPr>
          <w:rFonts w:ascii="Times New Roman" w:hAnsi="Times New Roman"/>
        </w:rPr>
      </w:pPr>
      <w:r w:rsidRPr="00860EC9">
        <w:rPr>
          <w:rFonts w:ascii="Times New Roman" w:hAnsi="Times New Roman"/>
        </w:rPr>
        <w:t>Evaluate and interpret both the p value and the confidence interval on the "odometer" coefficient in your regression model.</w:t>
      </w:r>
    </w:p>
    <w:p w14:paraId="72809554" w14:textId="77777777" w:rsidR="00860EC9" w:rsidRDefault="00860EC9" w:rsidP="00860EC9">
      <w:pPr>
        <w:pStyle w:val="ListParagraph"/>
        <w:rPr>
          <w:rFonts w:ascii="Times New Roman" w:hAnsi="Times New Roman"/>
        </w:rPr>
      </w:pPr>
    </w:p>
    <w:p w14:paraId="65B32F18" w14:textId="2A0B6A49" w:rsidR="00860EC9" w:rsidRDefault="00860EC9" w:rsidP="00860EC9">
      <w:pPr>
        <w:rPr>
          <w:rFonts w:ascii="Times New Roman" w:hAnsi="Times New Roman"/>
        </w:rPr>
      </w:pPr>
      <w:r w:rsidRPr="00860EC9">
        <w:rPr>
          <w:rFonts w:ascii="Times New Roman" w:hAnsi="Times New Roman"/>
          <w:u w:val="single"/>
        </w:rPr>
        <w:t>Rcode</w:t>
      </w:r>
      <w:r>
        <w:rPr>
          <w:rFonts w:ascii="Times New Roman" w:hAnsi="Times New Roman"/>
        </w:rPr>
        <w:t>:</w:t>
      </w:r>
    </w:p>
    <w:p w14:paraId="12F9362F" w14:textId="7DA05D5F" w:rsidR="00860EC9" w:rsidRDefault="00860EC9" w:rsidP="00860EC9">
      <w:pPr>
        <w:rPr>
          <w:rFonts w:ascii="Times New Roman" w:hAnsi="Times New Roman"/>
        </w:rPr>
      </w:pPr>
    </w:p>
    <w:p w14:paraId="0C2AFD7A" w14:textId="7CCC43C2" w:rsidR="00860EC9" w:rsidRPr="00860EC9" w:rsidRDefault="00860EC9" w:rsidP="00860EC9">
      <w:pPr>
        <w:rPr>
          <w:rFonts w:cstheme="minorHAnsi"/>
          <w:sz w:val="22"/>
          <w:szCs w:val="22"/>
        </w:rPr>
      </w:pPr>
      <w:r w:rsidRPr="00860EC9">
        <w:rPr>
          <w:rFonts w:cstheme="minorHAnsi"/>
          <w:sz w:val="22"/>
          <w:szCs w:val="22"/>
        </w:rPr>
        <w:t>confint(output)</w:t>
      </w:r>
    </w:p>
    <w:p w14:paraId="43505FB7" w14:textId="7D74BB3B" w:rsidR="00860EC9" w:rsidRDefault="00860EC9" w:rsidP="00860EC9">
      <w:pPr>
        <w:rPr>
          <w:rFonts w:ascii="Times New Roman" w:hAnsi="Times New Roman"/>
        </w:rPr>
      </w:pPr>
    </w:p>
    <w:p w14:paraId="0B5B6A0F" w14:textId="77777777" w:rsidR="00860EC9" w:rsidRPr="00720F8A" w:rsidRDefault="00860EC9" w:rsidP="00860EC9">
      <w:pPr>
        <w:rPr>
          <w:rFonts w:ascii="Times New Roman" w:hAnsi="Times New Roman"/>
          <w:u w:val="single"/>
        </w:rPr>
      </w:pPr>
      <w:r w:rsidRPr="00720F8A">
        <w:rPr>
          <w:rFonts w:ascii="Times New Roman" w:hAnsi="Times New Roman"/>
          <w:u w:val="single"/>
        </w:rPr>
        <w:t>Result in console window:</w:t>
      </w:r>
    </w:p>
    <w:p w14:paraId="023FB8C7" w14:textId="4D008436" w:rsidR="00860EC9" w:rsidRDefault="00860EC9" w:rsidP="00860EC9">
      <w:pPr>
        <w:rPr>
          <w:rFonts w:ascii="Times New Roman" w:hAnsi="Times New Roman"/>
        </w:rPr>
      </w:pPr>
    </w:p>
    <w:p w14:paraId="0168643C" w14:textId="77777777" w:rsidR="00860EC9" w:rsidRPr="00860EC9" w:rsidRDefault="00860EC9" w:rsidP="00860EC9">
      <w:pPr>
        <w:rPr>
          <w:rFonts w:cstheme="minorHAnsi"/>
          <w:sz w:val="22"/>
          <w:szCs w:val="22"/>
        </w:rPr>
      </w:pPr>
      <w:r w:rsidRPr="00860EC9">
        <w:rPr>
          <w:rFonts w:cstheme="minorHAnsi"/>
          <w:sz w:val="22"/>
          <w:szCs w:val="22"/>
        </w:rPr>
        <w:t>&gt; confint(output)</w:t>
      </w:r>
    </w:p>
    <w:p w14:paraId="1CDA1562" w14:textId="77777777" w:rsidR="00860EC9" w:rsidRPr="00860EC9" w:rsidRDefault="00860EC9" w:rsidP="00860EC9">
      <w:pPr>
        <w:rPr>
          <w:rFonts w:cstheme="minorHAnsi"/>
          <w:sz w:val="22"/>
          <w:szCs w:val="22"/>
        </w:rPr>
      </w:pPr>
      <w:r w:rsidRPr="00860EC9">
        <w:rPr>
          <w:rFonts w:cstheme="minorHAnsi"/>
          <w:sz w:val="22"/>
          <w:szCs w:val="22"/>
        </w:rPr>
        <w:t xml:space="preserve">                    2.5 %        97.5 %</w:t>
      </w:r>
    </w:p>
    <w:p w14:paraId="7573244B" w14:textId="77777777" w:rsidR="00860EC9" w:rsidRPr="00860EC9" w:rsidRDefault="00860EC9" w:rsidP="00860EC9">
      <w:pPr>
        <w:rPr>
          <w:rFonts w:cstheme="minorHAnsi"/>
          <w:sz w:val="22"/>
          <w:szCs w:val="22"/>
        </w:rPr>
      </w:pPr>
      <w:r w:rsidRPr="00860EC9">
        <w:rPr>
          <w:rFonts w:cstheme="minorHAnsi"/>
          <w:sz w:val="22"/>
          <w:szCs w:val="22"/>
        </w:rPr>
        <w:t>(Intercept) 16221.8912986 20808.0492893</w:t>
      </w:r>
    </w:p>
    <w:p w14:paraId="27DCDF64" w14:textId="2031E7A9" w:rsidR="00860EC9" w:rsidRDefault="00860EC9" w:rsidP="00860EC9">
      <w:pPr>
        <w:rPr>
          <w:rFonts w:cstheme="minorHAnsi"/>
          <w:sz w:val="22"/>
          <w:szCs w:val="22"/>
        </w:rPr>
      </w:pPr>
      <w:r w:rsidRPr="00860EC9">
        <w:rPr>
          <w:rFonts w:cstheme="minorHAnsi"/>
          <w:sz w:val="22"/>
          <w:szCs w:val="22"/>
        </w:rPr>
        <w:t>odometer       -0.0747512    -0.0397142</w:t>
      </w:r>
    </w:p>
    <w:p w14:paraId="3590F59E" w14:textId="152B8338" w:rsidR="00437361" w:rsidRDefault="00437361" w:rsidP="00860EC9">
      <w:pPr>
        <w:rPr>
          <w:rFonts w:cstheme="minorHAnsi"/>
          <w:sz w:val="22"/>
          <w:szCs w:val="22"/>
        </w:rPr>
      </w:pPr>
    </w:p>
    <w:p w14:paraId="3B89D62B" w14:textId="7D48B84C" w:rsidR="00437361" w:rsidRDefault="00437361" w:rsidP="00437361">
      <w:pPr>
        <w:rPr>
          <w:rFonts w:ascii="Times New Roman" w:hAnsi="Times New Roman"/>
        </w:rPr>
      </w:pPr>
      <w:r w:rsidRPr="00063C9D">
        <w:rPr>
          <w:rFonts w:ascii="Times New Roman" w:hAnsi="Times New Roman"/>
        </w:rPr>
        <w:t xml:space="preserve">As explained above from the summary of the linear regression model, </w:t>
      </w:r>
      <w:r w:rsidRPr="00063C9D">
        <w:rPr>
          <w:rFonts w:ascii="Times New Roman" w:hAnsi="Times New Roman"/>
        </w:rPr>
        <w:t>the p values for both the coefficients is less than 5 percent and we reject the null hypothesis and accept the alternate saying that the beta coefficients are not ‘zero’.</w:t>
      </w:r>
    </w:p>
    <w:p w14:paraId="69D32A93" w14:textId="65154A0D" w:rsidR="00063C9D" w:rsidRDefault="00063C9D" w:rsidP="00437361">
      <w:pPr>
        <w:rPr>
          <w:rFonts w:ascii="Times New Roman" w:hAnsi="Times New Roman"/>
        </w:rPr>
      </w:pPr>
    </w:p>
    <w:p w14:paraId="7CC6D033" w14:textId="7D59170F" w:rsidR="00063C9D" w:rsidRDefault="00063C9D" w:rsidP="00437361">
      <w:pPr>
        <w:rPr>
          <w:rFonts w:ascii="Times New Roman" w:hAnsi="Times New Roman"/>
        </w:rPr>
      </w:pPr>
      <w:r>
        <w:rPr>
          <w:rFonts w:ascii="Times New Roman" w:hAnsi="Times New Roman"/>
        </w:rPr>
        <w:t>The 95% confidence intervals for the intercept are, lower interval is 16221.89 and higher interval is 20808.04.</w:t>
      </w:r>
    </w:p>
    <w:p w14:paraId="5DD69482" w14:textId="0C0C1506" w:rsidR="00063C9D" w:rsidRDefault="00063C9D" w:rsidP="00437361">
      <w:pPr>
        <w:rPr>
          <w:rFonts w:ascii="Times New Roman" w:hAnsi="Times New Roman"/>
        </w:rPr>
      </w:pPr>
    </w:p>
    <w:p w14:paraId="468F39D5" w14:textId="4CA09102" w:rsidR="00063C9D" w:rsidRDefault="00063C9D" w:rsidP="00437361">
      <w:pPr>
        <w:rPr>
          <w:rFonts w:ascii="Times New Roman" w:hAnsi="Times New Roman"/>
        </w:rPr>
      </w:pPr>
      <w:r>
        <w:rPr>
          <w:rFonts w:ascii="Times New Roman" w:hAnsi="Times New Roman"/>
        </w:rPr>
        <w:t>The 95% confidence intervals for the slope are, lower interval is -0.074 and higher interval is -0.039.</w:t>
      </w:r>
    </w:p>
    <w:p w14:paraId="46E7E121" w14:textId="48B47BF0" w:rsidR="00063C9D" w:rsidRDefault="00063C9D" w:rsidP="00437361">
      <w:pPr>
        <w:rPr>
          <w:rFonts w:ascii="Times New Roman" w:hAnsi="Times New Roman"/>
        </w:rPr>
      </w:pPr>
    </w:p>
    <w:p w14:paraId="4F0394EE" w14:textId="1C2EF2D3" w:rsidR="00063C9D" w:rsidRDefault="00063C9D" w:rsidP="00437361">
      <w:pPr>
        <w:rPr>
          <w:rFonts w:ascii="Times New Roman" w:hAnsi="Times New Roman"/>
        </w:rPr>
      </w:pPr>
      <w:r>
        <w:rPr>
          <w:rFonts w:ascii="Times New Roman" w:hAnsi="Times New Roman"/>
        </w:rPr>
        <w:t>We are 95% confident that our intercept and slope values are in between these lower and higher intervals.</w:t>
      </w:r>
    </w:p>
    <w:p w14:paraId="50265527" w14:textId="77777777" w:rsidR="00723461" w:rsidRDefault="00723461" w:rsidP="00437361">
      <w:pPr>
        <w:rPr>
          <w:rFonts w:ascii="Times New Roman" w:hAnsi="Times New Roman"/>
        </w:rPr>
      </w:pPr>
    </w:p>
    <w:p w14:paraId="3280D548" w14:textId="138303F3" w:rsidR="00227278" w:rsidRDefault="00227278" w:rsidP="00437361">
      <w:pPr>
        <w:rPr>
          <w:rFonts w:ascii="Times New Roman" w:hAnsi="Times New Roman"/>
        </w:rPr>
      </w:pPr>
    </w:p>
    <w:p w14:paraId="0FCAF19F" w14:textId="2D3BD4CB" w:rsidR="00227278" w:rsidRPr="00227278" w:rsidRDefault="00227278" w:rsidP="00227278">
      <w:pPr>
        <w:pStyle w:val="ListParagraph"/>
        <w:numPr>
          <w:ilvl w:val="0"/>
          <w:numId w:val="18"/>
        </w:numPr>
        <w:rPr>
          <w:rFonts w:ascii="Times New Roman" w:hAnsi="Times New Roman"/>
        </w:rPr>
      </w:pPr>
      <w:r w:rsidRPr="00227278">
        <w:rPr>
          <w:rFonts w:ascii="Times New Roman" w:hAnsi="Times New Roman"/>
        </w:rPr>
        <w:t>Run appropriate diagnostics on your regression model to determine if it is in conformity with the LINE assumptions of regression.</w:t>
      </w:r>
    </w:p>
    <w:p w14:paraId="243B3E1F" w14:textId="38931F36" w:rsidR="00227278" w:rsidRDefault="00227278" w:rsidP="00437361">
      <w:pPr>
        <w:rPr>
          <w:rFonts w:ascii="Times New Roman" w:hAnsi="Times New Roman"/>
        </w:rPr>
      </w:pPr>
    </w:p>
    <w:p w14:paraId="365C6FE5" w14:textId="77777777" w:rsidR="00227278" w:rsidRDefault="00227278" w:rsidP="00227278">
      <w:pPr>
        <w:rPr>
          <w:rFonts w:ascii="Times New Roman" w:hAnsi="Times New Roman"/>
        </w:rPr>
      </w:pPr>
      <w:r w:rsidRPr="00860EC9">
        <w:rPr>
          <w:rFonts w:ascii="Times New Roman" w:hAnsi="Times New Roman"/>
          <w:u w:val="single"/>
        </w:rPr>
        <w:t>Rcode</w:t>
      </w:r>
      <w:r>
        <w:rPr>
          <w:rFonts w:ascii="Times New Roman" w:hAnsi="Times New Roman"/>
        </w:rPr>
        <w:t>:</w:t>
      </w:r>
    </w:p>
    <w:p w14:paraId="66FC11E9" w14:textId="77777777" w:rsidR="00227278" w:rsidRDefault="00227278" w:rsidP="00227278">
      <w:pPr>
        <w:rPr>
          <w:rFonts w:ascii="Times New Roman" w:hAnsi="Times New Roman"/>
        </w:rPr>
      </w:pPr>
    </w:p>
    <w:p w14:paraId="2A703D00" w14:textId="67BD5F40" w:rsidR="00227278" w:rsidRPr="00227278" w:rsidRDefault="00227278" w:rsidP="00227278">
      <w:pPr>
        <w:rPr>
          <w:rFonts w:cstheme="minorHAnsi"/>
          <w:sz w:val="22"/>
          <w:szCs w:val="22"/>
        </w:rPr>
      </w:pPr>
      <w:r w:rsidRPr="00227278">
        <w:rPr>
          <w:rFonts w:cstheme="minorHAnsi"/>
          <w:sz w:val="22"/>
          <w:szCs w:val="22"/>
        </w:rPr>
        <w:t>#4</w:t>
      </w:r>
    </w:p>
    <w:p w14:paraId="2EE103BD" w14:textId="77777777" w:rsidR="00227278" w:rsidRPr="00227278" w:rsidRDefault="00227278" w:rsidP="00227278">
      <w:pPr>
        <w:rPr>
          <w:rFonts w:cstheme="minorHAnsi"/>
          <w:sz w:val="22"/>
          <w:szCs w:val="22"/>
        </w:rPr>
      </w:pPr>
      <w:r w:rsidRPr="00227278">
        <w:rPr>
          <w:rFonts w:cstheme="minorHAnsi"/>
          <w:sz w:val="22"/>
          <w:szCs w:val="22"/>
        </w:rPr>
        <w:t># Linearity</w:t>
      </w:r>
    </w:p>
    <w:p w14:paraId="0959423B" w14:textId="77777777" w:rsidR="00227278" w:rsidRPr="00227278" w:rsidRDefault="00227278" w:rsidP="00227278">
      <w:pPr>
        <w:rPr>
          <w:rFonts w:cstheme="minorHAnsi"/>
          <w:sz w:val="22"/>
          <w:szCs w:val="22"/>
        </w:rPr>
      </w:pPr>
      <w:r w:rsidRPr="00227278">
        <w:rPr>
          <w:rFonts w:cstheme="minorHAnsi"/>
          <w:sz w:val="22"/>
          <w:szCs w:val="22"/>
        </w:rPr>
        <w:t>plot(my_sample$price,output$fitted.values,</w:t>
      </w:r>
    </w:p>
    <w:p w14:paraId="404E795F" w14:textId="77777777" w:rsidR="00227278" w:rsidRPr="00227278" w:rsidRDefault="00227278" w:rsidP="00227278">
      <w:pPr>
        <w:rPr>
          <w:rFonts w:cstheme="minorHAnsi"/>
          <w:sz w:val="22"/>
          <w:szCs w:val="22"/>
        </w:rPr>
      </w:pPr>
      <w:r w:rsidRPr="00227278">
        <w:rPr>
          <w:rFonts w:cstheme="minorHAnsi"/>
          <w:sz w:val="22"/>
          <w:szCs w:val="22"/>
        </w:rPr>
        <w:t xml:space="preserve">     pch=19,main="Odometer&amp;Price Actual v. Fitted Values")</w:t>
      </w:r>
    </w:p>
    <w:p w14:paraId="1D93043C" w14:textId="77777777" w:rsidR="00227278" w:rsidRPr="00227278" w:rsidRDefault="00227278" w:rsidP="00227278">
      <w:pPr>
        <w:rPr>
          <w:rFonts w:cstheme="minorHAnsi"/>
          <w:sz w:val="22"/>
          <w:szCs w:val="22"/>
        </w:rPr>
      </w:pPr>
      <w:r w:rsidRPr="00227278">
        <w:rPr>
          <w:rFonts w:cstheme="minorHAnsi"/>
          <w:sz w:val="22"/>
          <w:szCs w:val="22"/>
        </w:rPr>
        <w:t>abline(0,1,col="red",lwd=3)</w:t>
      </w:r>
    </w:p>
    <w:p w14:paraId="2C1639A8" w14:textId="77777777" w:rsidR="00227278" w:rsidRPr="00227278" w:rsidRDefault="00227278" w:rsidP="00227278">
      <w:pPr>
        <w:rPr>
          <w:rFonts w:cstheme="minorHAnsi"/>
          <w:sz w:val="22"/>
          <w:szCs w:val="22"/>
        </w:rPr>
      </w:pPr>
      <w:r w:rsidRPr="00227278">
        <w:rPr>
          <w:rFonts w:cstheme="minorHAnsi"/>
          <w:sz w:val="22"/>
          <w:szCs w:val="22"/>
        </w:rPr>
        <w:t>plot(my_sample$price,output$fitted.values,</w:t>
      </w:r>
    </w:p>
    <w:p w14:paraId="6BAE9CEC" w14:textId="77777777" w:rsidR="00227278" w:rsidRPr="00227278" w:rsidRDefault="00227278" w:rsidP="00227278">
      <w:pPr>
        <w:rPr>
          <w:rFonts w:cstheme="minorHAnsi"/>
          <w:sz w:val="22"/>
          <w:szCs w:val="22"/>
        </w:rPr>
      </w:pPr>
      <w:r w:rsidRPr="00227278">
        <w:rPr>
          <w:rFonts w:cstheme="minorHAnsi"/>
          <w:sz w:val="22"/>
          <w:szCs w:val="22"/>
        </w:rPr>
        <w:t xml:space="preserve">     pch=19,</w:t>
      </w:r>
    </w:p>
    <w:p w14:paraId="24C70119" w14:textId="77777777" w:rsidR="00227278" w:rsidRPr="00227278" w:rsidRDefault="00227278" w:rsidP="00227278">
      <w:pPr>
        <w:rPr>
          <w:rFonts w:cstheme="minorHAnsi"/>
          <w:sz w:val="22"/>
          <w:szCs w:val="22"/>
        </w:rPr>
      </w:pPr>
      <w:r w:rsidRPr="00227278">
        <w:rPr>
          <w:rFonts w:cstheme="minorHAnsi"/>
          <w:sz w:val="22"/>
          <w:szCs w:val="22"/>
        </w:rPr>
        <w:t xml:space="preserve">     xlim=c(0,60000),ylim=c(0,30000),</w:t>
      </w:r>
    </w:p>
    <w:p w14:paraId="0181DD33" w14:textId="77777777" w:rsidR="00227278" w:rsidRPr="00227278" w:rsidRDefault="00227278" w:rsidP="00227278">
      <w:pPr>
        <w:rPr>
          <w:rFonts w:cstheme="minorHAnsi"/>
          <w:sz w:val="22"/>
          <w:szCs w:val="22"/>
        </w:rPr>
      </w:pPr>
      <w:r w:rsidRPr="00227278">
        <w:rPr>
          <w:rFonts w:cstheme="minorHAnsi"/>
          <w:sz w:val="22"/>
          <w:szCs w:val="22"/>
        </w:rPr>
        <w:t xml:space="preserve">     main="Odometer&amp;Price Actual v. Fitted Values")</w:t>
      </w:r>
    </w:p>
    <w:p w14:paraId="1B5C4E73" w14:textId="6E0F9B15" w:rsidR="00227278" w:rsidRPr="00860EC9" w:rsidRDefault="00227278" w:rsidP="00227278">
      <w:pPr>
        <w:rPr>
          <w:rFonts w:cstheme="minorHAnsi"/>
          <w:sz w:val="22"/>
          <w:szCs w:val="22"/>
        </w:rPr>
      </w:pPr>
      <w:r w:rsidRPr="00227278">
        <w:rPr>
          <w:rFonts w:cstheme="minorHAnsi"/>
          <w:sz w:val="22"/>
          <w:szCs w:val="22"/>
        </w:rPr>
        <w:t>abline(0,1,col="red",lwd=3)</w:t>
      </w:r>
    </w:p>
    <w:p w14:paraId="69DE5D8E" w14:textId="77777777" w:rsidR="00227278" w:rsidRDefault="00227278" w:rsidP="00227278">
      <w:pPr>
        <w:rPr>
          <w:rFonts w:ascii="Times New Roman" w:hAnsi="Times New Roman"/>
        </w:rPr>
      </w:pPr>
    </w:p>
    <w:p w14:paraId="7F212A30" w14:textId="69D29A49" w:rsidR="00227278" w:rsidRDefault="00227278" w:rsidP="00437361">
      <w:pPr>
        <w:rPr>
          <w:rFonts w:ascii="Times New Roman" w:hAnsi="Times New Roman"/>
        </w:rPr>
      </w:pPr>
      <w:r>
        <w:rPr>
          <w:noProof/>
        </w:rPr>
        <w:drawing>
          <wp:inline distT="0" distB="0" distL="0" distR="0" wp14:anchorId="781EB125" wp14:editId="4C7EC008">
            <wp:extent cx="4942857" cy="3428571"/>
            <wp:effectExtent l="0" t="0" r="0" b="63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stretch>
                      <a:fillRect/>
                    </a:stretch>
                  </pic:blipFill>
                  <pic:spPr>
                    <a:xfrm>
                      <a:off x="0" y="0"/>
                      <a:ext cx="4942857" cy="3428571"/>
                    </a:xfrm>
                    <a:prstGeom prst="rect">
                      <a:avLst/>
                    </a:prstGeom>
                  </pic:spPr>
                </pic:pic>
              </a:graphicData>
            </a:graphic>
          </wp:inline>
        </w:drawing>
      </w:r>
    </w:p>
    <w:p w14:paraId="4F75DD2D" w14:textId="547460F0" w:rsidR="00227278" w:rsidRDefault="00227278" w:rsidP="00437361">
      <w:pPr>
        <w:rPr>
          <w:rFonts w:ascii="Times New Roman" w:hAnsi="Times New Roman"/>
        </w:rPr>
      </w:pPr>
      <w:r>
        <w:rPr>
          <w:noProof/>
        </w:rPr>
        <w:drawing>
          <wp:inline distT="0" distB="0" distL="0" distR="0" wp14:anchorId="108A85FC" wp14:editId="2D42D62F">
            <wp:extent cx="4942857" cy="3428571"/>
            <wp:effectExtent l="0" t="0" r="0" b="63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4942857" cy="3428571"/>
                    </a:xfrm>
                    <a:prstGeom prst="rect">
                      <a:avLst/>
                    </a:prstGeom>
                  </pic:spPr>
                </pic:pic>
              </a:graphicData>
            </a:graphic>
          </wp:inline>
        </w:drawing>
      </w:r>
    </w:p>
    <w:p w14:paraId="0FB7BEF7" w14:textId="7816D45C" w:rsidR="00227278" w:rsidRPr="00063C9D" w:rsidRDefault="009B236E" w:rsidP="00437361">
      <w:pPr>
        <w:rPr>
          <w:rFonts w:ascii="Times New Roman" w:hAnsi="Times New Roman"/>
        </w:rPr>
      </w:pPr>
      <w:r>
        <w:rPr>
          <w:rFonts w:ascii="Times New Roman" w:hAnsi="Times New Roman"/>
        </w:rPr>
        <w:t>We check the sample price with the fitted values to check the linearity and</w:t>
      </w:r>
      <w:r w:rsidR="00227278">
        <w:rPr>
          <w:rFonts w:ascii="Times New Roman" w:hAnsi="Times New Roman"/>
        </w:rPr>
        <w:t xml:space="preserve"> </w:t>
      </w:r>
      <w:r>
        <w:rPr>
          <w:rFonts w:ascii="Times New Roman" w:hAnsi="Times New Roman"/>
        </w:rPr>
        <w:t>f</w:t>
      </w:r>
      <w:r>
        <w:rPr>
          <w:rFonts w:ascii="Times New Roman" w:hAnsi="Times New Roman"/>
        </w:rPr>
        <w:t xml:space="preserve">rom the above graph, </w:t>
      </w:r>
      <w:r>
        <w:rPr>
          <w:rFonts w:ascii="Times New Roman" w:hAnsi="Times New Roman"/>
        </w:rPr>
        <w:t>we can say that the data doesn’t follow linearity, because below the red line there are a lot of errors or residuals far from the line, which doesn’t look good. To satisfy the linearity the sum of errors should be equals to zero or the summed squared errors value should be minimum.</w:t>
      </w:r>
    </w:p>
    <w:p w14:paraId="4155C67F" w14:textId="31E9F1C9" w:rsidR="00437361" w:rsidRPr="00860EC9" w:rsidRDefault="00437361" w:rsidP="00860EC9">
      <w:pPr>
        <w:rPr>
          <w:rFonts w:cstheme="minorHAnsi"/>
          <w:sz w:val="22"/>
          <w:szCs w:val="22"/>
        </w:rPr>
      </w:pPr>
    </w:p>
    <w:p w14:paraId="55A2A91C" w14:textId="5C3E6878" w:rsidR="008D4DD2" w:rsidRDefault="008D4DD2" w:rsidP="00720F8A">
      <w:pPr>
        <w:rPr>
          <w:rFonts w:cstheme="minorHAnsi"/>
        </w:rPr>
      </w:pPr>
    </w:p>
    <w:p w14:paraId="613AA081" w14:textId="2ACF2215" w:rsidR="008D4DD2" w:rsidRDefault="008D4DD2" w:rsidP="00720F8A">
      <w:pPr>
        <w:rPr>
          <w:rFonts w:cstheme="minorHAnsi"/>
        </w:rPr>
      </w:pPr>
    </w:p>
    <w:p w14:paraId="7BC10169" w14:textId="77777777" w:rsidR="009B236E" w:rsidRDefault="009B236E" w:rsidP="009B236E">
      <w:pPr>
        <w:rPr>
          <w:rFonts w:ascii="Times New Roman" w:hAnsi="Times New Roman"/>
        </w:rPr>
      </w:pPr>
      <w:r w:rsidRPr="00860EC9">
        <w:rPr>
          <w:rFonts w:ascii="Times New Roman" w:hAnsi="Times New Roman"/>
          <w:u w:val="single"/>
        </w:rPr>
        <w:t>Rcode</w:t>
      </w:r>
      <w:r>
        <w:rPr>
          <w:rFonts w:ascii="Times New Roman" w:hAnsi="Times New Roman"/>
        </w:rPr>
        <w:t>:</w:t>
      </w:r>
    </w:p>
    <w:p w14:paraId="1F6BA07F" w14:textId="746B8CB8" w:rsidR="009B236E" w:rsidRPr="00227278" w:rsidRDefault="009B236E" w:rsidP="009B236E">
      <w:pPr>
        <w:rPr>
          <w:rFonts w:cstheme="minorHAnsi"/>
          <w:sz w:val="22"/>
          <w:szCs w:val="22"/>
        </w:rPr>
      </w:pPr>
    </w:p>
    <w:p w14:paraId="7DC9CC0F" w14:textId="554D41A6" w:rsidR="009B236E" w:rsidRPr="002067C0" w:rsidRDefault="009B236E" w:rsidP="002067C0">
      <w:pPr>
        <w:rPr>
          <w:rFonts w:cstheme="minorHAnsi"/>
          <w:sz w:val="22"/>
          <w:szCs w:val="22"/>
        </w:rPr>
      </w:pPr>
      <w:r w:rsidRPr="002067C0">
        <w:rPr>
          <w:rFonts w:cstheme="minorHAnsi"/>
          <w:sz w:val="22"/>
          <w:szCs w:val="22"/>
        </w:rPr>
        <w:t># Normality</w:t>
      </w:r>
    </w:p>
    <w:p w14:paraId="41A64818" w14:textId="77777777" w:rsidR="009B236E" w:rsidRPr="002067C0" w:rsidRDefault="009B236E" w:rsidP="009B236E">
      <w:pPr>
        <w:rPr>
          <w:rFonts w:cstheme="minorHAnsi"/>
          <w:sz w:val="22"/>
          <w:szCs w:val="22"/>
        </w:rPr>
      </w:pPr>
      <w:r w:rsidRPr="002067C0">
        <w:rPr>
          <w:rFonts w:cstheme="minorHAnsi"/>
          <w:sz w:val="22"/>
          <w:szCs w:val="22"/>
        </w:rPr>
        <w:t>qqnorm(output$residuals,pch=19,main="O&amp;P Normality Plot")</w:t>
      </w:r>
    </w:p>
    <w:p w14:paraId="4735F33B" w14:textId="5D026022" w:rsidR="009B236E" w:rsidRPr="002067C0" w:rsidRDefault="009B236E" w:rsidP="009B236E">
      <w:pPr>
        <w:rPr>
          <w:rFonts w:cstheme="minorHAnsi"/>
          <w:sz w:val="22"/>
          <w:szCs w:val="22"/>
        </w:rPr>
      </w:pPr>
      <w:r w:rsidRPr="002067C0">
        <w:rPr>
          <w:rFonts w:cstheme="minorHAnsi"/>
          <w:sz w:val="22"/>
          <w:szCs w:val="22"/>
        </w:rPr>
        <w:t>qqline(output$residuals,col="red",lwd=3)</w:t>
      </w:r>
    </w:p>
    <w:p w14:paraId="3F2EEAC4" w14:textId="05F1490F" w:rsidR="009B236E" w:rsidRDefault="009B236E" w:rsidP="009B236E">
      <w:pPr>
        <w:rPr>
          <w:rFonts w:cstheme="minorHAnsi"/>
        </w:rPr>
      </w:pPr>
    </w:p>
    <w:p w14:paraId="148C6E7D" w14:textId="57757513" w:rsidR="009B236E" w:rsidRDefault="009B236E" w:rsidP="009B236E">
      <w:pPr>
        <w:rPr>
          <w:rFonts w:cstheme="minorHAnsi"/>
        </w:rPr>
      </w:pPr>
      <w:r>
        <w:rPr>
          <w:noProof/>
        </w:rPr>
        <w:drawing>
          <wp:inline distT="0" distB="0" distL="0" distR="0" wp14:anchorId="4BCAAEF4" wp14:editId="39A69FF5">
            <wp:extent cx="4942857" cy="3428571"/>
            <wp:effectExtent l="0" t="0" r="0" b="63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4942857" cy="3428571"/>
                    </a:xfrm>
                    <a:prstGeom prst="rect">
                      <a:avLst/>
                    </a:prstGeom>
                  </pic:spPr>
                </pic:pic>
              </a:graphicData>
            </a:graphic>
          </wp:inline>
        </w:drawing>
      </w:r>
    </w:p>
    <w:p w14:paraId="50193072" w14:textId="77777777" w:rsidR="009B236E" w:rsidRDefault="009B236E" w:rsidP="009B236E">
      <w:pPr>
        <w:rPr>
          <w:rFonts w:cstheme="minorHAnsi"/>
        </w:rPr>
      </w:pPr>
    </w:p>
    <w:p w14:paraId="0506DF16" w14:textId="572E2F99" w:rsidR="008D4DD2" w:rsidRPr="002067C0" w:rsidRDefault="00542D28" w:rsidP="00720F8A">
      <w:pPr>
        <w:rPr>
          <w:rFonts w:ascii="Times New Roman" w:hAnsi="Times New Roman"/>
        </w:rPr>
      </w:pPr>
      <w:r w:rsidRPr="002067C0">
        <w:rPr>
          <w:rFonts w:ascii="Times New Roman" w:hAnsi="Times New Roman"/>
        </w:rPr>
        <w:t>QQ plot is one of way t</w:t>
      </w:r>
      <w:r w:rsidRPr="002067C0">
        <w:rPr>
          <w:rFonts w:ascii="Times New Roman" w:hAnsi="Times New Roman"/>
        </w:rPr>
        <w:t>o check the Normality</w:t>
      </w:r>
      <w:r w:rsidRPr="002067C0">
        <w:rPr>
          <w:rFonts w:ascii="Times New Roman" w:hAnsi="Times New Roman"/>
        </w:rPr>
        <w:t>. We give the residuals as the input for the qq plot and check the data is follow</w:t>
      </w:r>
      <w:r w:rsidR="00424C37" w:rsidRPr="002067C0">
        <w:rPr>
          <w:rFonts w:ascii="Times New Roman" w:hAnsi="Times New Roman"/>
        </w:rPr>
        <w:t>ing</w:t>
      </w:r>
      <w:r w:rsidRPr="002067C0">
        <w:rPr>
          <w:rFonts w:ascii="Times New Roman" w:hAnsi="Times New Roman"/>
        </w:rPr>
        <w:t xml:space="preserve"> normality</w:t>
      </w:r>
      <w:r w:rsidR="00424C37" w:rsidRPr="002067C0">
        <w:rPr>
          <w:rFonts w:ascii="Times New Roman" w:hAnsi="Times New Roman"/>
        </w:rPr>
        <w:t>.</w:t>
      </w:r>
      <w:r w:rsidR="007D5676" w:rsidRPr="002067C0">
        <w:rPr>
          <w:rFonts w:ascii="Times New Roman" w:hAnsi="Times New Roman"/>
        </w:rPr>
        <w:t xml:space="preserve"> </w:t>
      </w:r>
      <w:r w:rsidR="000125C9" w:rsidRPr="002067C0">
        <w:rPr>
          <w:rFonts w:ascii="Times New Roman" w:hAnsi="Times New Roman"/>
        </w:rPr>
        <w:t>From the graph we can say that, the data is follows normality( its good ), because the residuals follow the standard line( red line ).</w:t>
      </w:r>
    </w:p>
    <w:p w14:paraId="21E4E8BC" w14:textId="65C13A34" w:rsidR="002067C0" w:rsidRDefault="002067C0" w:rsidP="00720F8A">
      <w:pPr>
        <w:rPr>
          <w:rFonts w:cstheme="minorHAnsi"/>
        </w:rPr>
      </w:pPr>
    </w:p>
    <w:p w14:paraId="573DB670" w14:textId="77777777" w:rsidR="002067C0" w:rsidRDefault="002067C0" w:rsidP="002067C0">
      <w:pPr>
        <w:rPr>
          <w:rFonts w:ascii="Times New Roman" w:hAnsi="Times New Roman"/>
        </w:rPr>
      </w:pPr>
      <w:r w:rsidRPr="00860EC9">
        <w:rPr>
          <w:rFonts w:ascii="Times New Roman" w:hAnsi="Times New Roman"/>
          <w:u w:val="single"/>
        </w:rPr>
        <w:t>Rcode</w:t>
      </w:r>
      <w:r>
        <w:rPr>
          <w:rFonts w:ascii="Times New Roman" w:hAnsi="Times New Roman"/>
        </w:rPr>
        <w:t>:</w:t>
      </w:r>
    </w:p>
    <w:p w14:paraId="758CC458" w14:textId="77777777" w:rsidR="002067C0" w:rsidRPr="00227278" w:rsidRDefault="002067C0" w:rsidP="002067C0">
      <w:pPr>
        <w:rPr>
          <w:rFonts w:cstheme="minorHAnsi"/>
          <w:sz w:val="22"/>
          <w:szCs w:val="22"/>
        </w:rPr>
      </w:pPr>
    </w:p>
    <w:p w14:paraId="28E5A4D4" w14:textId="77777777" w:rsidR="002067C0" w:rsidRPr="002067C0" w:rsidRDefault="002067C0" w:rsidP="002067C0">
      <w:pPr>
        <w:rPr>
          <w:rFonts w:cstheme="minorHAnsi"/>
          <w:sz w:val="22"/>
          <w:szCs w:val="22"/>
        </w:rPr>
      </w:pPr>
      <w:r w:rsidRPr="002067C0">
        <w:rPr>
          <w:rFonts w:cstheme="minorHAnsi"/>
          <w:sz w:val="22"/>
          <w:szCs w:val="22"/>
        </w:rPr>
        <w:t># Equality of Variances</w:t>
      </w:r>
    </w:p>
    <w:p w14:paraId="642C424D" w14:textId="77777777" w:rsidR="007E0532" w:rsidRPr="007E0532" w:rsidRDefault="007E0532" w:rsidP="007E0532">
      <w:pPr>
        <w:rPr>
          <w:rFonts w:cstheme="minorHAnsi"/>
          <w:sz w:val="22"/>
          <w:szCs w:val="22"/>
        </w:rPr>
      </w:pPr>
      <w:r w:rsidRPr="007E0532">
        <w:rPr>
          <w:rFonts w:cstheme="minorHAnsi"/>
          <w:sz w:val="22"/>
          <w:szCs w:val="22"/>
        </w:rPr>
        <w:t>plot(output$fitted.values,scale(output$residuals),</w:t>
      </w:r>
    </w:p>
    <w:p w14:paraId="10F86C20" w14:textId="77777777" w:rsidR="007E0532" w:rsidRPr="007E0532" w:rsidRDefault="007E0532" w:rsidP="007E0532">
      <w:pPr>
        <w:rPr>
          <w:rFonts w:cstheme="minorHAnsi"/>
          <w:sz w:val="22"/>
          <w:szCs w:val="22"/>
        </w:rPr>
      </w:pPr>
      <w:r w:rsidRPr="007E0532">
        <w:rPr>
          <w:rFonts w:cstheme="minorHAnsi"/>
          <w:sz w:val="22"/>
          <w:szCs w:val="22"/>
        </w:rPr>
        <w:t xml:space="preserve">     pch=19,main="O&amp;P Standardized Residuals",</w:t>
      </w:r>
    </w:p>
    <w:p w14:paraId="2558CD89" w14:textId="77777777" w:rsidR="007E0532" w:rsidRPr="007E0532" w:rsidRDefault="007E0532" w:rsidP="007E0532">
      <w:pPr>
        <w:rPr>
          <w:rFonts w:cstheme="minorHAnsi"/>
          <w:sz w:val="22"/>
          <w:szCs w:val="22"/>
        </w:rPr>
      </w:pPr>
      <w:r w:rsidRPr="007E0532">
        <w:rPr>
          <w:rFonts w:cstheme="minorHAnsi"/>
          <w:sz w:val="22"/>
          <w:szCs w:val="22"/>
        </w:rPr>
        <w:t xml:space="preserve">     xlab=c("Fitted Values"),ylab=c("Residuals"))</w:t>
      </w:r>
    </w:p>
    <w:p w14:paraId="113A479F" w14:textId="5AD1C64D" w:rsidR="007E0532" w:rsidRDefault="007E0532" w:rsidP="007E0532">
      <w:pPr>
        <w:rPr>
          <w:rFonts w:cstheme="minorHAnsi"/>
          <w:sz w:val="22"/>
          <w:szCs w:val="22"/>
        </w:rPr>
      </w:pPr>
      <w:r w:rsidRPr="007E0532">
        <w:rPr>
          <w:rFonts w:cstheme="minorHAnsi"/>
          <w:sz w:val="22"/>
          <w:szCs w:val="22"/>
        </w:rPr>
        <w:t>abline(0,0,col="red",lwd=3)</w:t>
      </w:r>
    </w:p>
    <w:p w14:paraId="56E9AD33" w14:textId="5DA6509F" w:rsidR="00F26319" w:rsidRDefault="00F26319" w:rsidP="002067C0">
      <w:pPr>
        <w:rPr>
          <w:rFonts w:cstheme="minorHAnsi"/>
          <w:sz w:val="22"/>
          <w:szCs w:val="22"/>
        </w:rPr>
      </w:pPr>
    </w:p>
    <w:p w14:paraId="506FCE75" w14:textId="08CF80EC" w:rsidR="00F26319" w:rsidRDefault="007E0532" w:rsidP="002067C0">
      <w:pPr>
        <w:rPr>
          <w:rFonts w:cstheme="minorHAnsi"/>
          <w:sz w:val="22"/>
          <w:szCs w:val="22"/>
        </w:rPr>
      </w:pPr>
      <w:r>
        <w:rPr>
          <w:noProof/>
        </w:rPr>
        <w:lastRenderedPageBreak/>
        <w:drawing>
          <wp:inline distT="0" distB="0" distL="0" distR="0" wp14:anchorId="1B919050" wp14:editId="3A5A17D7">
            <wp:extent cx="4942857" cy="3428571"/>
            <wp:effectExtent l="0" t="0" r="0" b="63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stretch>
                      <a:fillRect/>
                    </a:stretch>
                  </pic:blipFill>
                  <pic:spPr>
                    <a:xfrm>
                      <a:off x="0" y="0"/>
                      <a:ext cx="4942857" cy="3428571"/>
                    </a:xfrm>
                    <a:prstGeom prst="rect">
                      <a:avLst/>
                    </a:prstGeom>
                  </pic:spPr>
                </pic:pic>
              </a:graphicData>
            </a:graphic>
          </wp:inline>
        </w:drawing>
      </w:r>
    </w:p>
    <w:p w14:paraId="22BF38BE" w14:textId="4BF2243A" w:rsidR="00F26319" w:rsidRPr="00F26319" w:rsidRDefault="00F26319" w:rsidP="00F26319">
      <w:pPr>
        <w:rPr>
          <w:rFonts w:ascii="Times New Roman" w:hAnsi="Times New Roman"/>
        </w:rPr>
      </w:pPr>
      <w:r w:rsidRPr="00F26319">
        <w:rPr>
          <w:rFonts w:ascii="Times New Roman" w:hAnsi="Times New Roman"/>
        </w:rPr>
        <w:t>We check the Equality of variance plotting fitted values and residuals. W</w:t>
      </w:r>
      <w:r w:rsidRPr="00F26319">
        <w:rPr>
          <w:rFonts w:ascii="Times New Roman" w:hAnsi="Times New Roman"/>
        </w:rPr>
        <w:t xml:space="preserve">e </w:t>
      </w:r>
      <w:r w:rsidRPr="00F26319">
        <w:rPr>
          <w:rFonts w:ascii="Times New Roman" w:hAnsi="Times New Roman"/>
        </w:rPr>
        <w:t>will be</w:t>
      </w:r>
      <w:r w:rsidRPr="00F26319">
        <w:rPr>
          <w:rFonts w:ascii="Times New Roman" w:hAnsi="Times New Roman"/>
        </w:rPr>
        <w:t xml:space="preserve"> looking for </w:t>
      </w:r>
      <w:r w:rsidRPr="00F26319">
        <w:rPr>
          <w:rFonts w:ascii="Times New Roman" w:hAnsi="Times New Roman"/>
        </w:rPr>
        <w:t>patterns</w:t>
      </w:r>
      <w:r w:rsidRPr="00F26319">
        <w:rPr>
          <w:rFonts w:ascii="Times New Roman" w:hAnsi="Times New Roman"/>
        </w:rPr>
        <w:t xml:space="preserve"> in those dot</w:t>
      </w:r>
      <w:r w:rsidRPr="00F26319">
        <w:rPr>
          <w:rFonts w:ascii="Times New Roman" w:hAnsi="Times New Roman"/>
        </w:rPr>
        <w:t>s</w:t>
      </w:r>
      <w:r w:rsidRPr="00F26319">
        <w:rPr>
          <w:rFonts w:ascii="Times New Roman" w:hAnsi="Times New Roman"/>
        </w:rPr>
        <w:t xml:space="preserve"> relative to the horizontal line. If we find a pattern, then the residuals are not </w:t>
      </w:r>
    </w:p>
    <w:p w14:paraId="5A39C5C3" w14:textId="52EA3D85" w:rsidR="00F26319" w:rsidRPr="00F26319" w:rsidRDefault="00F26319" w:rsidP="00F26319">
      <w:pPr>
        <w:rPr>
          <w:rFonts w:ascii="Times New Roman" w:hAnsi="Times New Roman"/>
        </w:rPr>
      </w:pPr>
      <w:r w:rsidRPr="00F26319">
        <w:rPr>
          <w:rFonts w:ascii="Times New Roman" w:hAnsi="Times New Roman"/>
        </w:rPr>
        <w:t>equally</w:t>
      </w:r>
      <w:r w:rsidRPr="00F26319">
        <w:rPr>
          <w:rFonts w:ascii="Times New Roman" w:hAnsi="Times New Roman"/>
        </w:rPr>
        <w:t xml:space="preserve"> distributed.</w:t>
      </w:r>
    </w:p>
    <w:p w14:paraId="7F46FA71" w14:textId="40DABC90" w:rsidR="00F26319" w:rsidRDefault="00F26319" w:rsidP="00F26319">
      <w:pPr>
        <w:rPr>
          <w:rFonts w:ascii="Times New Roman" w:hAnsi="Times New Roman"/>
        </w:rPr>
      </w:pPr>
      <w:r w:rsidRPr="00F26319">
        <w:rPr>
          <w:rFonts w:ascii="Times New Roman" w:hAnsi="Times New Roman"/>
        </w:rPr>
        <w:t>From the above graph, we don’t see any patterns but there are some outlines above far from the horizontal line which are fine, and we can conclude that the data follows Equality of variance.</w:t>
      </w:r>
    </w:p>
    <w:p w14:paraId="2280CA7D" w14:textId="41E4DFA6" w:rsidR="00364467" w:rsidRDefault="00364467" w:rsidP="00F26319">
      <w:pPr>
        <w:rPr>
          <w:rFonts w:ascii="Times New Roman" w:hAnsi="Times New Roman"/>
        </w:rPr>
      </w:pPr>
    </w:p>
    <w:p w14:paraId="2540A291" w14:textId="0CDC34A1" w:rsidR="00364467" w:rsidRDefault="00364467" w:rsidP="00364467">
      <w:pPr>
        <w:pStyle w:val="ListParagraph"/>
        <w:numPr>
          <w:ilvl w:val="0"/>
          <w:numId w:val="18"/>
        </w:numPr>
        <w:rPr>
          <w:rFonts w:ascii="Times New Roman" w:hAnsi="Times New Roman"/>
        </w:rPr>
      </w:pPr>
      <w:r w:rsidRPr="00364467">
        <w:rPr>
          <w:rFonts w:ascii="Times New Roman" w:hAnsi="Times New Roman"/>
        </w:rPr>
        <w:t>Ms. Trayla Parks is considering offering her Toyota for sale on Craig's List.  The Toyota currently has an odometer reading of 78,521 miles.  Use your regression model to predict the price of the vehicle on Craig's List.  Determine and verbally interpret the appropriate confidence interval on this prediction. If Trayla kept her vehicle one more year until the odometer showed 98,000 by how much would your model predict the price of her car would change?</w:t>
      </w:r>
    </w:p>
    <w:p w14:paraId="76DBB6FD" w14:textId="079E6B84" w:rsidR="00FA1234" w:rsidRDefault="00FA1234" w:rsidP="00FA1234">
      <w:pPr>
        <w:rPr>
          <w:rFonts w:ascii="Times New Roman" w:hAnsi="Times New Roman"/>
        </w:rPr>
      </w:pPr>
    </w:p>
    <w:p w14:paraId="638F4BAB" w14:textId="77777777" w:rsidR="00E047D2" w:rsidRPr="00FA1234" w:rsidRDefault="00E047D2" w:rsidP="00FA1234">
      <w:pPr>
        <w:rPr>
          <w:rFonts w:ascii="Times New Roman" w:hAnsi="Times New Roman"/>
        </w:rPr>
      </w:pPr>
    </w:p>
    <w:p w14:paraId="7EACC037" w14:textId="77777777" w:rsidR="00861F9B" w:rsidRDefault="00861F9B" w:rsidP="00861F9B">
      <w:pPr>
        <w:rPr>
          <w:rFonts w:ascii="Times New Roman" w:hAnsi="Times New Roman"/>
        </w:rPr>
      </w:pPr>
      <w:r w:rsidRPr="00860EC9">
        <w:rPr>
          <w:rFonts w:ascii="Times New Roman" w:hAnsi="Times New Roman"/>
          <w:u w:val="single"/>
        </w:rPr>
        <w:t>Rcode</w:t>
      </w:r>
      <w:r>
        <w:rPr>
          <w:rFonts w:ascii="Times New Roman" w:hAnsi="Times New Roman"/>
        </w:rPr>
        <w:t>:</w:t>
      </w:r>
    </w:p>
    <w:p w14:paraId="7604D1A8" w14:textId="77777777" w:rsidR="00861F9B" w:rsidRDefault="00861F9B" w:rsidP="00861F9B">
      <w:pPr>
        <w:rPr>
          <w:rFonts w:ascii="Times New Roman" w:hAnsi="Times New Roman"/>
        </w:rPr>
      </w:pPr>
    </w:p>
    <w:p w14:paraId="4644E0FA" w14:textId="6716F012" w:rsidR="00861F9B" w:rsidRPr="00861F9B" w:rsidRDefault="00861F9B" w:rsidP="00861F9B">
      <w:pPr>
        <w:rPr>
          <w:rFonts w:cstheme="minorHAnsi"/>
          <w:sz w:val="22"/>
          <w:szCs w:val="22"/>
        </w:rPr>
      </w:pPr>
      <w:r w:rsidRPr="00861F9B">
        <w:rPr>
          <w:rFonts w:cstheme="minorHAnsi"/>
          <w:sz w:val="22"/>
          <w:szCs w:val="22"/>
        </w:rPr>
        <w:t>#5</w:t>
      </w:r>
    </w:p>
    <w:p w14:paraId="5B77BBF9" w14:textId="77777777" w:rsidR="00861F9B" w:rsidRPr="00861F9B" w:rsidRDefault="00861F9B" w:rsidP="00861F9B">
      <w:pPr>
        <w:rPr>
          <w:rFonts w:cstheme="minorHAnsi"/>
          <w:sz w:val="22"/>
          <w:szCs w:val="22"/>
        </w:rPr>
      </w:pPr>
      <w:r w:rsidRPr="00861F9B">
        <w:rPr>
          <w:rFonts w:cstheme="minorHAnsi"/>
          <w:sz w:val="22"/>
          <w:szCs w:val="22"/>
        </w:rPr>
        <w:t># predicting what the price of car would be if odometer reading was 78,521 miles</w:t>
      </w:r>
    </w:p>
    <w:p w14:paraId="1B73218A" w14:textId="77777777" w:rsidR="00861F9B" w:rsidRPr="00861F9B" w:rsidRDefault="00861F9B" w:rsidP="00861F9B">
      <w:pPr>
        <w:rPr>
          <w:rFonts w:cstheme="minorHAnsi"/>
          <w:sz w:val="22"/>
          <w:szCs w:val="22"/>
        </w:rPr>
      </w:pPr>
      <w:r w:rsidRPr="00861F9B">
        <w:rPr>
          <w:rFonts w:cstheme="minorHAnsi"/>
          <w:sz w:val="22"/>
          <w:szCs w:val="22"/>
        </w:rPr>
        <w:t>newdata=data.frame(odometer=78521)</w:t>
      </w:r>
    </w:p>
    <w:p w14:paraId="2ADA7C0F" w14:textId="77777777" w:rsidR="00861F9B" w:rsidRPr="00861F9B" w:rsidRDefault="00861F9B" w:rsidP="00861F9B">
      <w:pPr>
        <w:rPr>
          <w:rFonts w:cstheme="minorHAnsi"/>
          <w:sz w:val="22"/>
          <w:szCs w:val="22"/>
        </w:rPr>
      </w:pPr>
      <w:r w:rsidRPr="00861F9B">
        <w:rPr>
          <w:rFonts w:cstheme="minorHAnsi"/>
          <w:sz w:val="22"/>
          <w:szCs w:val="22"/>
        </w:rPr>
        <w:t># predict is a point in time</w:t>
      </w:r>
    </w:p>
    <w:p w14:paraId="1AD60585" w14:textId="77777777" w:rsidR="00861F9B" w:rsidRPr="00861F9B" w:rsidRDefault="00861F9B" w:rsidP="00861F9B">
      <w:pPr>
        <w:rPr>
          <w:rFonts w:cstheme="minorHAnsi"/>
          <w:sz w:val="22"/>
          <w:szCs w:val="22"/>
        </w:rPr>
      </w:pPr>
      <w:r w:rsidRPr="00861F9B">
        <w:rPr>
          <w:rFonts w:cstheme="minorHAnsi"/>
          <w:sz w:val="22"/>
          <w:szCs w:val="22"/>
        </w:rPr>
        <w:t>predict(output,newdata,interval="predict")</w:t>
      </w:r>
    </w:p>
    <w:p w14:paraId="1F9E9064" w14:textId="77777777" w:rsidR="00861F9B" w:rsidRPr="00861F9B" w:rsidRDefault="00861F9B" w:rsidP="00861F9B">
      <w:pPr>
        <w:rPr>
          <w:rFonts w:cstheme="minorHAnsi"/>
          <w:sz w:val="22"/>
          <w:szCs w:val="22"/>
        </w:rPr>
      </w:pPr>
      <w:r w:rsidRPr="00861F9B">
        <w:rPr>
          <w:rFonts w:cstheme="minorHAnsi"/>
          <w:sz w:val="22"/>
          <w:szCs w:val="22"/>
        </w:rPr>
        <w:t># confidence is a long term average</w:t>
      </w:r>
    </w:p>
    <w:p w14:paraId="23253C29" w14:textId="21161456" w:rsidR="00861F9B" w:rsidRPr="00860EC9" w:rsidRDefault="00861F9B" w:rsidP="00861F9B">
      <w:pPr>
        <w:rPr>
          <w:rFonts w:cstheme="minorHAnsi"/>
          <w:sz w:val="22"/>
          <w:szCs w:val="22"/>
        </w:rPr>
      </w:pPr>
      <w:r w:rsidRPr="00861F9B">
        <w:rPr>
          <w:rFonts w:cstheme="minorHAnsi"/>
          <w:sz w:val="22"/>
          <w:szCs w:val="22"/>
        </w:rPr>
        <w:t>predict(output,newdata,interval="confidence")</w:t>
      </w:r>
    </w:p>
    <w:p w14:paraId="3254748A" w14:textId="1687C8F6" w:rsidR="00861F9B" w:rsidRDefault="00861F9B" w:rsidP="00861F9B">
      <w:pPr>
        <w:rPr>
          <w:rFonts w:ascii="Times New Roman" w:hAnsi="Times New Roman"/>
        </w:rPr>
      </w:pPr>
    </w:p>
    <w:p w14:paraId="723540A2" w14:textId="7FFD7AB0" w:rsidR="00B661B8" w:rsidRDefault="00B661B8" w:rsidP="00861F9B">
      <w:pPr>
        <w:rPr>
          <w:rFonts w:ascii="Times New Roman" w:hAnsi="Times New Roman"/>
        </w:rPr>
      </w:pPr>
    </w:p>
    <w:p w14:paraId="3A58AB3F" w14:textId="76AE6CB8" w:rsidR="00B661B8" w:rsidRDefault="00B661B8" w:rsidP="00861F9B">
      <w:pPr>
        <w:rPr>
          <w:rFonts w:ascii="Times New Roman" w:hAnsi="Times New Roman"/>
        </w:rPr>
      </w:pPr>
    </w:p>
    <w:p w14:paraId="1C8DD112" w14:textId="77777777" w:rsidR="00B661B8" w:rsidRDefault="00B661B8" w:rsidP="00861F9B">
      <w:pPr>
        <w:rPr>
          <w:rFonts w:ascii="Times New Roman" w:hAnsi="Times New Roman"/>
        </w:rPr>
      </w:pPr>
    </w:p>
    <w:p w14:paraId="6D07AC1F" w14:textId="77777777" w:rsidR="00861F9B" w:rsidRPr="00720F8A" w:rsidRDefault="00861F9B" w:rsidP="00861F9B">
      <w:pPr>
        <w:rPr>
          <w:rFonts w:ascii="Times New Roman" w:hAnsi="Times New Roman"/>
          <w:u w:val="single"/>
        </w:rPr>
      </w:pPr>
      <w:r w:rsidRPr="00720F8A">
        <w:rPr>
          <w:rFonts w:ascii="Times New Roman" w:hAnsi="Times New Roman"/>
          <w:u w:val="single"/>
        </w:rPr>
        <w:lastRenderedPageBreak/>
        <w:t>Result in console window:</w:t>
      </w:r>
    </w:p>
    <w:p w14:paraId="119931FF" w14:textId="77777777" w:rsidR="00861F9B" w:rsidRDefault="00861F9B" w:rsidP="00720F8A">
      <w:pPr>
        <w:rPr>
          <w:rFonts w:cstheme="minorHAnsi"/>
        </w:rPr>
      </w:pPr>
    </w:p>
    <w:p w14:paraId="45E18F52" w14:textId="77777777" w:rsidR="00B661B8" w:rsidRPr="006607C3" w:rsidRDefault="00B661B8" w:rsidP="00B661B8">
      <w:pPr>
        <w:rPr>
          <w:rFonts w:cstheme="minorHAnsi"/>
          <w:sz w:val="22"/>
          <w:szCs w:val="22"/>
        </w:rPr>
      </w:pPr>
      <w:r w:rsidRPr="006607C3">
        <w:rPr>
          <w:rFonts w:cstheme="minorHAnsi"/>
          <w:sz w:val="22"/>
          <w:szCs w:val="22"/>
        </w:rPr>
        <w:t>&gt; #5</w:t>
      </w:r>
    </w:p>
    <w:p w14:paraId="7944277C" w14:textId="77777777" w:rsidR="00B661B8" w:rsidRPr="006607C3" w:rsidRDefault="00B661B8" w:rsidP="00B661B8">
      <w:pPr>
        <w:rPr>
          <w:rFonts w:cstheme="minorHAnsi"/>
          <w:sz w:val="22"/>
          <w:szCs w:val="22"/>
        </w:rPr>
      </w:pPr>
      <w:r w:rsidRPr="006607C3">
        <w:rPr>
          <w:rFonts w:cstheme="minorHAnsi"/>
          <w:sz w:val="22"/>
          <w:szCs w:val="22"/>
        </w:rPr>
        <w:t>&gt; # predicting what the price of car would be if odometer reading was 78,521 miles</w:t>
      </w:r>
    </w:p>
    <w:p w14:paraId="46ABB310" w14:textId="77777777" w:rsidR="00B661B8" w:rsidRPr="006607C3" w:rsidRDefault="00B661B8" w:rsidP="00B661B8">
      <w:pPr>
        <w:rPr>
          <w:rFonts w:cstheme="minorHAnsi"/>
          <w:sz w:val="22"/>
          <w:szCs w:val="22"/>
        </w:rPr>
      </w:pPr>
      <w:r w:rsidRPr="006607C3">
        <w:rPr>
          <w:rFonts w:cstheme="minorHAnsi"/>
          <w:sz w:val="22"/>
          <w:szCs w:val="22"/>
        </w:rPr>
        <w:t>&gt; newdata=data.frame(odometer=78521)</w:t>
      </w:r>
    </w:p>
    <w:p w14:paraId="44013FC2" w14:textId="77777777" w:rsidR="00B661B8" w:rsidRPr="006607C3" w:rsidRDefault="00B661B8" w:rsidP="00B661B8">
      <w:pPr>
        <w:rPr>
          <w:rFonts w:cstheme="minorHAnsi"/>
          <w:sz w:val="22"/>
          <w:szCs w:val="22"/>
        </w:rPr>
      </w:pPr>
      <w:r w:rsidRPr="006607C3">
        <w:rPr>
          <w:rFonts w:cstheme="minorHAnsi"/>
          <w:sz w:val="22"/>
          <w:szCs w:val="22"/>
        </w:rPr>
        <w:t>&gt; # predict is a point in time</w:t>
      </w:r>
    </w:p>
    <w:p w14:paraId="7EF7D23C" w14:textId="77777777" w:rsidR="00B661B8" w:rsidRPr="006607C3" w:rsidRDefault="00B661B8" w:rsidP="00B661B8">
      <w:pPr>
        <w:rPr>
          <w:rFonts w:cstheme="minorHAnsi"/>
          <w:sz w:val="22"/>
          <w:szCs w:val="22"/>
        </w:rPr>
      </w:pPr>
      <w:r w:rsidRPr="006607C3">
        <w:rPr>
          <w:rFonts w:cstheme="minorHAnsi"/>
          <w:sz w:val="22"/>
          <w:szCs w:val="22"/>
        </w:rPr>
        <w:t>&gt; predict(output,newdata,interval="predict")</w:t>
      </w:r>
    </w:p>
    <w:p w14:paraId="0449430F" w14:textId="77777777" w:rsidR="00B661B8" w:rsidRPr="006607C3" w:rsidRDefault="00B661B8" w:rsidP="00B661B8">
      <w:pPr>
        <w:rPr>
          <w:rFonts w:cstheme="minorHAnsi"/>
          <w:sz w:val="22"/>
          <w:szCs w:val="22"/>
        </w:rPr>
      </w:pPr>
      <w:r w:rsidRPr="006607C3">
        <w:rPr>
          <w:rFonts w:cstheme="minorHAnsi"/>
          <w:sz w:val="22"/>
          <w:szCs w:val="22"/>
        </w:rPr>
        <w:t xml:space="preserve">    fit       lwr      upr</w:t>
      </w:r>
    </w:p>
    <w:p w14:paraId="099E4249" w14:textId="77777777" w:rsidR="00B661B8" w:rsidRPr="006607C3" w:rsidRDefault="00B661B8" w:rsidP="00B661B8">
      <w:pPr>
        <w:rPr>
          <w:rFonts w:cstheme="minorHAnsi"/>
          <w:sz w:val="22"/>
          <w:szCs w:val="22"/>
        </w:rPr>
      </w:pPr>
      <w:r w:rsidRPr="006607C3">
        <w:rPr>
          <w:rFonts w:cstheme="minorHAnsi"/>
          <w:sz w:val="22"/>
          <w:szCs w:val="22"/>
        </w:rPr>
        <w:t>1 14021 -1889.866 29931.87</w:t>
      </w:r>
    </w:p>
    <w:p w14:paraId="1761A7F7" w14:textId="77777777" w:rsidR="00B661B8" w:rsidRPr="006607C3" w:rsidRDefault="00B661B8" w:rsidP="00B661B8">
      <w:pPr>
        <w:rPr>
          <w:rFonts w:cstheme="minorHAnsi"/>
          <w:sz w:val="22"/>
          <w:szCs w:val="22"/>
        </w:rPr>
      </w:pPr>
      <w:r w:rsidRPr="006607C3">
        <w:rPr>
          <w:rFonts w:cstheme="minorHAnsi"/>
          <w:sz w:val="22"/>
          <w:szCs w:val="22"/>
        </w:rPr>
        <w:t>&gt; # confidence is a long term average</w:t>
      </w:r>
    </w:p>
    <w:p w14:paraId="1875601C" w14:textId="77777777" w:rsidR="00B661B8" w:rsidRPr="006607C3" w:rsidRDefault="00B661B8" w:rsidP="00B661B8">
      <w:pPr>
        <w:rPr>
          <w:rFonts w:cstheme="minorHAnsi"/>
          <w:sz w:val="22"/>
          <w:szCs w:val="22"/>
        </w:rPr>
      </w:pPr>
      <w:r w:rsidRPr="006607C3">
        <w:rPr>
          <w:rFonts w:cstheme="minorHAnsi"/>
          <w:sz w:val="22"/>
          <w:szCs w:val="22"/>
        </w:rPr>
        <w:t>&gt; predict(output,newdata,interval="confidence")</w:t>
      </w:r>
    </w:p>
    <w:p w14:paraId="69F4E08B" w14:textId="77777777" w:rsidR="00B661B8" w:rsidRPr="006607C3" w:rsidRDefault="00B661B8" w:rsidP="00B661B8">
      <w:pPr>
        <w:rPr>
          <w:rFonts w:cstheme="minorHAnsi"/>
          <w:sz w:val="22"/>
          <w:szCs w:val="22"/>
        </w:rPr>
      </w:pPr>
      <w:r w:rsidRPr="006607C3">
        <w:rPr>
          <w:rFonts w:cstheme="minorHAnsi"/>
          <w:sz w:val="22"/>
          <w:szCs w:val="22"/>
        </w:rPr>
        <w:t xml:space="preserve">    fit      lwr      upr</w:t>
      </w:r>
    </w:p>
    <w:p w14:paraId="7A184D87" w14:textId="3501E1DA" w:rsidR="000125C9" w:rsidRPr="006607C3" w:rsidRDefault="00B661B8" w:rsidP="00B661B8">
      <w:pPr>
        <w:rPr>
          <w:rFonts w:cstheme="minorHAnsi"/>
          <w:sz w:val="22"/>
          <w:szCs w:val="22"/>
        </w:rPr>
      </w:pPr>
      <w:r w:rsidRPr="006607C3">
        <w:rPr>
          <w:rFonts w:cstheme="minorHAnsi"/>
          <w:sz w:val="22"/>
          <w:szCs w:val="22"/>
        </w:rPr>
        <w:t>1 14021 12737.39 15304.61</w:t>
      </w:r>
    </w:p>
    <w:p w14:paraId="24423A05" w14:textId="1BB892C8" w:rsidR="00D12961" w:rsidRDefault="00D12961" w:rsidP="00B661B8">
      <w:pPr>
        <w:rPr>
          <w:rFonts w:cstheme="minorHAnsi"/>
        </w:rPr>
      </w:pPr>
    </w:p>
    <w:p w14:paraId="12E3C8A4" w14:textId="32B4D93C" w:rsidR="00D12961" w:rsidRDefault="00D0524B" w:rsidP="00B661B8">
      <w:pPr>
        <w:rPr>
          <w:rFonts w:cstheme="minorHAnsi"/>
        </w:rPr>
      </w:pPr>
      <w:r>
        <w:rPr>
          <w:rFonts w:cstheme="minorHAnsi"/>
        </w:rPr>
        <w:t>Note: If we use the ‘predict’ in interval, that mean we are checking the price at that specific point of time. And if we use ‘confidence’ in interval, the confidence interval we get is for long term average time. And we get a tighter confidence interval for ‘confidence’ and a narrow confidence interval for ‘predict’ statement when compared to ‘confidence’ statement.</w:t>
      </w:r>
    </w:p>
    <w:p w14:paraId="1E249AA9" w14:textId="7D4E1531" w:rsidR="00D0524B" w:rsidRDefault="00D0524B" w:rsidP="00B661B8">
      <w:pPr>
        <w:rPr>
          <w:rFonts w:cstheme="minorHAnsi"/>
        </w:rPr>
      </w:pPr>
    </w:p>
    <w:p w14:paraId="2622F1A3" w14:textId="1100F067" w:rsidR="00D0524B" w:rsidRDefault="00D0524B" w:rsidP="00D0524B">
      <w:pPr>
        <w:rPr>
          <w:rFonts w:cstheme="minorHAnsi"/>
        </w:rPr>
      </w:pPr>
      <w:r>
        <w:rPr>
          <w:rFonts w:cstheme="minorHAnsi"/>
        </w:rPr>
        <w:t>As per the linear regression model equation, if the odometer reading are 78,521 the price would be 14021 dollars.</w:t>
      </w:r>
      <w:r>
        <w:rPr>
          <w:rFonts w:cstheme="minorHAnsi"/>
        </w:rPr>
        <w:t xml:space="preserve"> In interval predict, </w:t>
      </w:r>
      <w:r w:rsidR="009750D7">
        <w:rPr>
          <w:rFonts w:cstheme="minorHAnsi"/>
        </w:rPr>
        <w:t>the lower limit is -1889.866 and the upper limit is 29931.87. In interval confidence, the lower limit is 12737.39 and the upper limit is 29931.87</w:t>
      </w:r>
    </w:p>
    <w:p w14:paraId="6C135DD5" w14:textId="3E0399FB" w:rsidR="006E5663" w:rsidRDefault="006E5663" w:rsidP="00D0524B">
      <w:pPr>
        <w:rPr>
          <w:rFonts w:cstheme="minorHAnsi"/>
        </w:rPr>
      </w:pPr>
    </w:p>
    <w:p w14:paraId="5CA4BED8" w14:textId="77777777" w:rsidR="00895394" w:rsidRDefault="00895394" w:rsidP="00895394">
      <w:pPr>
        <w:rPr>
          <w:rFonts w:ascii="Times New Roman" w:hAnsi="Times New Roman"/>
        </w:rPr>
      </w:pPr>
      <w:r w:rsidRPr="00860EC9">
        <w:rPr>
          <w:rFonts w:ascii="Times New Roman" w:hAnsi="Times New Roman"/>
          <w:u w:val="single"/>
        </w:rPr>
        <w:t>Rcode</w:t>
      </w:r>
      <w:r>
        <w:rPr>
          <w:rFonts w:ascii="Times New Roman" w:hAnsi="Times New Roman"/>
        </w:rPr>
        <w:t>:</w:t>
      </w:r>
    </w:p>
    <w:p w14:paraId="52BF93FD" w14:textId="5A343D8A" w:rsidR="00895394" w:rsidRPr="00861F9B" w:rsidRDefault="00895394" w:rsidP="00895394">
      <w:pPr>
        <w:rPr>
          <w:rFonts w:cstheme="minorHAnsi"/>
          <w:sz w:val="22"/>
          <w:szCs w:val="22"/>
        </w:rPr>
      </w:pPr>
    </w:p>
    <w:p w14:paraId="7F3DFC4C" w14:textId="77777777" w:rsidR="006607C3" w:rsidRPr="00621BD4" w:rsidRDefault="006607C3" w:rsidP="006607C3">
      <w:pPr>
        <w:rPr>
          <w:rFonts w:cstheme="minorHAnsi"/>
          <w:sz w:val="22"/>
          <w:szCs w:val="22"/>
        </w:rPr>
      </w:pPr>
      <w:r w:rsidRPr="00621BD4">
        <w:rPr>
          <w:rFonts w:cstheme="minorHAnsi"/>
          <w:sz w:val="22"/>
          <w:szCs w:val="22"/>
        </w:rPr>
        <w:t># predicting what the price of car would be if odometer reading was 98,000 miles</w:t>
      </w:r>
    </w:p>
    <w:p w14:paraId="0804F1D7" w14:textId="77777777" w:rsidR="006607C3" w:rsidRPr="00621BD4" w:rsidRDefault="006607C3" w:rsidP="006607C3">
      <w:pPr>
        <w:rPr>
          <w:rFonts w:cstheme="minorHAnsi"/>
          <w:sz w:val="22"/>
          <w:szCs w:val="22"/>
        </w:rPr>
      </w:pPr>
      <w:r w:rsidRPr="00621BD4">
        <w:rPr>
          <w:rFonts w:cstheme="minorHAnsi"/>
          <w:sz w:val="22"/>
          <w:szCs w:val="22"/>
        </w:rPr>
        <w:t>newdata=data.frame(odometer=98000)</w:t>
      </w:r>
    </w:p>
    <w:p w14:paraId="40BE6CE5" w14:textId="77777777" w:rsidR="006607C3" w:rsidRPr="00621BD4" w:rsidRDefault="006607C3" w:rsidP="006607C3">
      <w:pPr>
        <w:rPr>
          <w:rFonts w:cstheme="minorHAnsi"/>
          <w:sz w:val="22"/>
          <w:szCs w:val="22"/>
        </w:rPr>
      </w:pPr>
      <w:r w:rsidRPr="00621BD4">
        <w:rPr>
          <w:rFonts w:cstheme="minorHAnsi"/>
          <w:sz w:val="22"/>
          <w:szCs w:val="22"/>
        </w:rPr>
        <w:t># predict is a point in time</w:t>
      </w:r>
    </w:p>
    <w:p w14:paraId="646451F9" w14:textId="77777777" w:rsidR="006607C3" w:rsidRPr="00621BD4" w:rsidRDefault="006607C3" w:rsidP="006607C3">
      <w:pPr>
        <w:rPr>
          <w:rFonts w:cstheme="minorHAnsi"/>
          <w:sz w:val="22"/>
          <w:szCs w:val="22"/>
        </w:rPr>
      </w:pPr>
      <w:r w:rsidRPr="00621BD4">
        <w:rPr>
          <w:rFonts w:cstheme="minorHAnsi"/>
          <w:sz w:val="22"/>
          <w:szCs w:val="22"/>
        </w:rPr>
        <w:t>predict(output,newdata,interval="predict")</w:t>
      </w:r>
    </w:p>
    <w:p w14:paraId="77A9B3EA" w14:textId="77777777" w:rsidR="006607C3" w:rsidRPr="00621BD4" w:rsidRDefault="006607C3" w:rsidP="006607C3">
      <w:pPr>
        <w:rPr>
          <w:rFonts w:cstheme="minorHAnsi"/>
          <w:sz w:val="22"/>
          <w:szCs w:val="22"/>
        </w:rPr>
      </w:pPr>
      <w:r w:rsidRPr="00621BD4">
        <w:rPr>
          <w:rFonts w:cstheme="minorHAnsi"/>
          <w:sz w:val="22"/>
          <w:szCs w:val="22"/>
        </w:rPr>
        <w:t># confidence is a long term average</w:t>
      </w:r>
    </w:p>
    <w:p w14:paraId="2B3717B7" w14:textId="3AE275B4" w:rsidR="006E5663" w:rsidRPr="00621BD4" w:rsidRDefault="006607C3" w:rsidP="006607C3">
      <w:pPr>
        <w:rPr>
          <w:rFonts w:cstheme="minorHAnsi"/>
          <w:sz w:val="22"/>
          <w:szCs w:val="22"/>
        </w:rPr>
      </w:pPr>
      <w:r w:rsidRPr="00621BD4">
        <w:rPr>
          <w:rFonts w:cstheme="minorHAnsi"/>
          <w:sz w:val="22"/>
          <w:szCs w:val="22"/>
        </w:rPr>
        <w:t>predict(output,newdata,interval="confidence")</w:t>
      </w:r>
    </w:p>
    <w:p w14:paraId="1CCA6025" w14:textId="1AD7388C" w:rsidR="00621BD4" w:rsidRDefault="00621BD4" w:rsidP="006607C3">
      <w:pPr>
        <w:rPr>
          <w:rFonts w:cstheme="minorHAnsi"/>
        </w:rPr>
      </w:pPr>
    </w:p>
    <w:p w14:paraId="34F5C8FE" w14:textId="77777777" w:rsidR="00621BD4" w:rsidRPr="00720F8A" w:rsidRDefault="00621BD4" w:rsidP="00621BD4">
      <w:pPr>
        <w:rPr>
          <w:rFonts w:ascii="Times New Roman" w:hAnsi="Times New Roman"/>
          <w:u w:val="single"/>
        </w:rPr>
      </w:pPr>
      <w:r w:rsidRPr="00720F8A">
        <w:rPr>
          <w:rFonts w:ascii="Times New Roman" w:hAnsi="Times New Roman"/>
          <w:u w:val="single"/>
        </w:rPr>
        <w:t>Result in console window:</w:t>
      </w:r>
    </w:p>
    <w:p w14:paraId="542C9389" w14:textId="77777777" w:rsidR="00621BD4" w:rsidRDefault="00621BD4" w:rsidP="00621BD4">
      <w:pPr>
        <w:rPr>
          <w:rFonts w:cstheme="minorHAnsi"/>
        </w:rPr>
      </w:pPr>
    </w:p>
    <w:p w14:paraId="16E88A87" w14:textId="77777777" w:rsidR="00621BD4" w:rsidRPr="00621BD4" w:rsidRDefault="00621BD4" w:rsidP="00621BD4">
      <w:pPr>
        <w:rPr>
          <w:rFonts w:cstheme="minorHAnsi"/>
          <w:sz w:val="22"/>
          <w:szCs w:val="22"/>
        </w:rPr>
      </w:pPr>
      <w:r w:rsidRPr="00621BD4">
        <w:rPr>
          <w:rFonts w:cstheme="minorHAnsi"/>
          <w:sz w:val="22"/>
          <w:szCs w:val="22"/>
        </w:rPr>
        <w:t>&gt; # predicting what the price of car would be if odometer reading was 78,521 miles</w:t>
      </w:r>
    </w:p>
    <w:p w14:paraId="721720ED" w14:textId="77777777" w:rsidR="00621BD4" w:rsidRPr="00621BD4" w:rsidRDefault="00621BD4" w:rsidP="00621BD4">
      <w:pPr>
        <w:rPr>
          <w:rFonts w:cstheme="minorHAnsi"/>
          <w:sz w:val="22"/>
          <w:szCs w:val="22"/>
        </w:rPr>
      </w:pPr>
      <w:r w:rsidRPr="00621BD4">
        <w:rPr>
          <w:rFonts w:cstheme="minorHAnsi"/>
          <w:sz w:val="22"/>
          <w:szCs w:val="22"/>
        </w:rPr>
        <w:t>&gt; newdata=data.frame(odometer=98000)</w:t>
      </w:r>
    </w:p>
    <w:p w14:paraId="7C5713AA" w14:textId="77777777" w:rsidR="00621BD4" w:rsidRPr="00621BD4" w:rsidRDefault="00621BD4" w:rsidP="00621BD4">
      <w:pPr>
        <w:rPr>
          <w:rFonts w:cstheme="minorHAnsi"/>
          <w:sz w:val="22"/>
          <w:szCs w:val="22"/>
        </w:rPr>
      </w:pPr>
      <w:r w:rsidRPr="00621BD4">
        <w:rPr>
          <w:rFonts w:cstheme="minorHAnsi"/>
          <w:sz w:val="22"/>
          <w:szCs w:val="22"/>
        </w:rPr>
        <w:t>&gt; # predict is a point in time</w:t>
      </w:r>
    </w:p>
    <w:p w14:paraId="339A4C6E" w14:textId="77777777" w:rsidR="00621BD4" w:rsidRPr="00621BD4" w:rsidRDefault="00621BD4" w:rsidP="00621BD4">
      <w:pPr>
        <w:rPr>
          <w:rFonts w:cstheme="minorHAnsi"/>
          <w:sz w:val="22"/>
          <w:szCs w:val="22"/>
        </w:rPr>
      </w:pPr>
      <w:r w:rsidRPr="00621BD4">
        <w:rPr>
          <w:rFonts w:cstheme="minorHAnsi"/>
          <w:sz w:val="22"/>
          <w:szCs w:val="22"/>
        </w:rPr>
        <w:t>&gt; predict(output,newdata,interval="predict")</w:t>
      </w:r>
    </w:p>
    <w:p w14:paraId="4172F28D" w14:textId="77777777" w:rsidR="00621BD4" w:rsidRPr="00621BD4" w:rsidRDefault="00621BD4" w:rsidP="00621BD4">
      <w:pPr>
        <w:rPr>
          <w:rFonts w:cstheme="minorHAnsi"/>
          <w:sz w:val="22"/>
          <w:szCs w:val="22"/>
        </w:rPr>
      </w:pPr>
      <w:r w:rsidRPr="00621BD4">
        <w:rPr>
          <w:rFonts w:cstheme="minorHAnsi"/>
          <w:sz w:val="22"/>
          <w:szCs w:val="22"/>
        </w:rPr>
        <w:t xml:space="preserve">       fit       lwr      upr</w:t>
      </w:r>
    </w:p>
    <w:p w14:paraId="71CFD5D9" w14:textId="77777777" w:rsidR="00621BD4" w:rsidRPr="00621BD4" w:rsidRDefault="00621BD4" w:rsidP="00621BD4">
      <w:pPr>
        <w:rPr>
          <w:rFonts w:cstheme="minorHAnsi"/>
          <w:sz w:val="22"/>
          <w:szCs w:val="22"/>
        </w:rPr>
      </w:pPr>
      <w:r w:rsidRPr="00621BD4">
        <w:rPr>
          <w:rFonts w:cstheme="minorHAnsi"/>
          <w:sz w:val="22"/>
          <w:szCs w:val="22"/>
        </w:rPr>
        <w:t>1 12906.17 -2994.963 28807.29</w:t>
      </w:r>
    </w:p>
    <w:p w14:paraId="4D4BE2BD" w14:textId="77777777" w:rsidR="00621BD4" w:rsidRPr="00621BD4" w:rsidRDefault="00621BD4" w:rsidP="00621BD4">
      <w:pPr>
        <w:rPr>
          <w:rFonts w:cstheme="minorHAnsi"/>
          <w:sz w:val="22"/>
          <w:szCs w:val="22"/>
        </w:rPr>
      </w:pPr>
      <w:r w:rsidRPr="00621BD4">
        <w:rPr>
          <w:rFonts w:cstheme="minorHAnsi"/>
          <w:sz w:val="22"/>
          <w:szCs w:val="22"/>
        </w:rPr>
        <w:t>&gt; # confidence is a long term average</w:t>
      </w:r>
    </w:p>
    <w:p w14:paraId="73463EB4" w14:textId="77777777" w:rsidR="00621BD4" w:rsidRPr="00621BD4" w:rsidRDefault="00621BD4" w:rsidP="00621BD4">
      <w:pPr>
        <w:rPr>
          <w:rFonts w:cstheme="minorHAnsi"/>
          <w:sz w:val="22"/>
          <w:szCs w:val="22"/>
        </w:rPr>
      </w:pPr>
      <w:r w:rsidRPr="00621BD4">
        <w:rPr>
          <w:rFonts w:cstheme="minorHAnsi"/>
          <w:sz w:val="22"/>
          <w:szCs w:val="22"/>
        </w:rPr>
        <w:t>&gt; predict(output,newdata,interval="confidence")</w:t>
      </w:r>
    </w:p>
    <w:p w14:paraId="68E07B9F" w14:textId="77777777" w:rsidR="00621BD4" w:rsidRPr="00621BD4" w:rsidRDefault="00621BD4" w:rsidP="00621BD4">
      <w:pPr>
        <w:rPr>
          <w:rFonts w:cstheme="minorHAnsi"/>
          <w:sz w:val="22"/>
          <w:szCs w:val="22"/>
        </w:rPr>
      </w:pPr>
      <w:r w:rsidRPr="00621BD4">
        <w:rPr>
          <w:rFonts w:cstheme="minorHAnsi"/>
          <w:sz w:val="22"/>
          <w:szCs w:val="22"/>
        </w:rPr>
        <w:t xml:space="preserve">       fit      lwr      upr</w:t>
      </w:r>
    </w:p>
    <w:p w14:paraId="4DA102D0" w14:textId="529655EB" w:rsidR="00621BD4" w:rsidRDefault="00621BD4" w:rsidP="00621BD4">
      <w:pPr>
        <w:rPr>
          <w:rFonts w:cstheme="minorHAnsi"/>
          <w:sz w:val="22"/>
          <w:szCs w:val="22"/>
        </w:rPr>
      </w:pPr>
      <w:r w:rsidRPr="00621BD4">
        <w:rPr>
          <w:rFonts w:cstheme="minorHAnsi"/>
          <w:sz w:val="22"/>
          <w:szCs w:val="22"/>
        </w:rPr>
        <w:t>1 12906.17 11749.52 14062.81</w:t>
      </w:r>
    </w:p>
    <w:p w14:paraId="6C6AF4C1" w14:textId="5E3C8EE4" w:rsidR="00621BD4" w:rsidRDefault="00621BD4" w:rsidP="00621BD4">
      <w:pPr>
        <w:rPr>
          <w:rFonts w:cstheme="minorHAnsi"/>
          <w:sz w:val="22"/>
          <w:szCs w:val="22"/>
        </w:rPr>
      </w:pPr>
    </w:p>
    <w:p w14:paraId="1C22CD8D" w14:textId="45631D85" w:rsidR="00621BD4" w:rsidRDefault="00621BD4" w:rsidP="00621BD4">
      <w:pPr>
        <w:rPr>
          <w:rFonts w:cstheme="minorHAnsi"/>
        </w:rPr>
      </w:pPr>
      <w:r>
        <w:rPr>
          <w:rFonts w:cstheme="minorHAnsi"/>
        </w:rPr>
        <w:lastRenderedPageBreak/>
        <w:t xml:space="preserve">As per the linear regression model equation, if the odometer reading are </w:t>
      </w:r>
      <w:r>
        <w:rPr>
          <w:rFonts w:cstheme="minorHAnsi"/>
        </w:rPr>
        <w:t>98</w:t>
      </w:r>
      <w:r>
        <w:rPr>
          <w:rFonts w:cstheme="minorHAnsi"/>
        </w:rPr>
        <w:t>,</w:t>
      </w:r>
      <w:r>
        <w:rPr>
          <w:rFonts w:cstheme="minorHAnsi"/>
        </w:rPr>
        <w:t>000</w:t>
      </w:r>
      <w:r>
        <w:rPr>
          <w:rFonts w:cstheme="minorHAnsi"/>
        </w:rPr>
        <w:t xml:space="preserve"> the price would be </w:t>
      </w:r>
      <w:r>
        <w:rPr>
          <w:rFonts w:cstheme="minorHAnsi"/>
        </w:rPr>
        <w:t>12906.17</w:t>
      </w:r>
      <w:r>
        <w:rPr>
          <w:rFonts w:cstheme="minorHAnsi"/>
        </w:rPr>
        <w:t xml:space="preserve"> dollars. In interval predict, the lower limit is -</w:t>
      </w:r>
      <w:r>
        <w:rPr>
          <w:rFonts w:cstheme="minorHAnsi"/>
        </w:rPr>
        <w:t>2994</w:t>
      </w:r>
      <w:r>
        <w:rPr>
          <w:rFonts w:cstheme="minorHAnsi"/>
        </w:rPr>
        <w:t>.</w:t>
      </w:r>
      <w:r>
        <w:rPr>
          <w:rFonts w:cstheme="minorHAnsi"/>
        </w:rPr>
        <w:t>963</w:t>
      </w:r>
      <w:r>
        <w:rPr>
          <w:rFonts w:cstheme="minorHAnsi"/>
        </w:rPr>
        <w:t xml:space="preserve"> and the upper limit is </w:t>
      </w:r>
      <w:r>
        <w:rPr>
          <w:rFonts w:cstheme="minorHAnsi"/>
        </w:rPr>
        <w:t>28807</w:t>
      </w:r>
      <w:r>
        <w:rPr>
          <w:rFonts w:cstheme="minorHAnsi"/>
        </w:rPr>
        <w:t>.</w:t>
      </w:r>
      <w:r>
        <w:rPr>
          <w:rFonts w:cstheme="minorHAnsi"/>
        </w:rPr>
        <w:t>29</w:t>
      </w:r>
      <w:r>
        <w:rPr>
          <w:rFonts w:cstheme="minorHAnsi"/>
        </w:rPr>
        <w:t xml:space="preserve">. In interval confidence, the lower limit is </w:t>
      </w:r>
      <w:r>
        <w:rPr>
          <w:rFonts w:cstheme="minorHAnsi"/>
        </w:rPr>
        <w:t>11749</w:t>
      </w:r>
      <w:r>
        <w:rPr>
          <w:rFonts w:cstheme="minorHAnsi"/>
        </w:rPr>
        <w:t>.</w:t>
      </w:r>
      <w:r>
        <w:rPr>
          <w:rFonts w:cstheme="minorHAnsi"/>
        </w:rPr>
        <w:t>52</w:t>
      </w:r>
      <w:r>
        <w:rPr>
          <w:rFonts w:cstheme="minorHAnsi"/>
        </w:rPr>
        <w:t xml:space="preserve"> and the upper limit is </w:t>
      </w:r>
      <w:r>
        <w:rPr>
          <w:rFonts w:cstheme="minorHAnsi"/>
        </w:rPr>
        <w:t>14062</w:t>
      </w:r>
      <w:r>
        <w:rPr>
          <w:rFonts w:cstheme="minorHAnsi"/>
        </w:rPr>
        <w:t>.8</w:t>
      </w:r>
      <w:r>
        <w:rPr>
          <w:rFonts w:cstheme="minorHAnsi"/>
        </w:rPr>
        <w:t>1</w:t>
      </w:r>
    </w:p>
    <w:p w14:paraId="5442A78E" w14:textId="77777777" w:rsidR="00621BD4" w:rsidRPr="00621BD4" w:rsidRDefault="00621BD4" w:rsidP="00621BD4">
      <w:pPr>
        <w:rPr>
          <w:rFonts w:cstheme="minorHAnsi"/>
          <w:sz w:val="22"/>
          <w:szCs w:val="22"/>
        </w:rPr>
      </w:pPr>
    </w:p>
    <w:p w14:paraId="378FE3CD" w14:textId="259CBC9A" w:rsidR="00D0524B" w:rsidRDefault="00D0524B" w:rsidP="00B661B8">
      <w:pPr>
        <w:rPr>
          <w:rFonts w:cstheme="minorHAnsi"/>
        </w:rPr>
      </w:pPr>
    </w:p>
    <w:p w14:paraId="08FC373E" w14:textId="77777777" w:rsidR="00D0524B" w:rsidRDefault="00D0524B" w:rsidP="00B661B8">
      <w:pPr>
        <w:rPr>
          <w:rFonts w:cstheme="minorHAnsi"/>
        </w:rPr>
      </w:pPr>
    </w:p>
    <w:p w14:paraId="5C619840" w14:textId="271AB8A3" w:rsidR="00D0524B" w:rsidRDefault="00D0524B" w:rsidP="00B661B8">
      <w:pPr>
        <w:rPr>
          <w:rFonts w:cstheme="minorHAnsi"/>
        </w:rPr>
      </w:pPr>
    </w:p>
    <w:p w14:paraId="472A1E3B" w14:textId="77777777" w:rsidR="00D0524B" w:rsidRDefault="00D0524B" w:rsidP="00B661B8">
      <w:pPr>
        <w:rPr>
          <w:rFonts w:cstheme="minorHAnsi"/>
        </w:rPr>
      </w:pPr>
    </w:p>
    <w:p w14:paraId="299DD4FD" w14:textId="77777777" w:rsidR="0034106F" w:rsidRPr="005C68B9" w:rsidRDefault="0034106F" w:rsidP="00720F8A">
      <w:pPr>
        <w:rPr>
          <w:rFonts w:cstheme="minorHAnsi"/>
        </w:rPr>
      </w:pPr>
    </w:p>
    <w:sectPr w:rsidR="0034106F" w:rsidRPr="005C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0A805BA"/>
    <w:multiLevelType w:val="hybridMultilevel"/>
    <w:tmpl w:val="B0F2C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F2436B"/>
    <w:multiLevelType w:val="hybridMultilevel"/>
    <w:tmpl w:val="B0F2C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231BFE"/>
    <w:multiLevelType w:val="hybridMultilevel"/>
    <w:tmpl w:val="B0F2C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5975B90"/>
    <w:multiLevelType w:val="multilevel"/>
    <w:tmpl w:val="9E26B4E8"/>
    <w:numStyleLink w:val="ArticleSection"/>
  </w:abstractNum>
  <w:abstractNum w:abstractNumId="15"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3EA5708"/>
    <w:multiLevelType w:val="hybridMultilevel"/>
    <w:tmpl w:val="B0F2C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F5557D2"/>
    <w:multiLevelType w:val="hybridMultilevel"/>
    <w:tmpl w:val="B0F2C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960E42"/>
    <w:multiLevelType w:val="multilevel"/>
    <w:tmpl w:val="9E26B4E8"/>
    <w:numStyleLink w:val="ArticleSection"/>
  </w:abstractNum>
  <w:abstractNum w:abstractNumId="20"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942953936">
    <w:abstractNumId w:val="21"/>
  </w:num>
  <w:num w:numId="2" w16cid:durableId="350686504">
    <w:abstractNumId w:val="19"/>
  </w:num>
  <w:num w:numId="3" w16cid:durableId="209192792">
    <w:abstractNumId w:val="16"/>
  </w:num>
  <w:num w:numId="4" w16cid:durableId="116336312">
    <w:abstractNumId w:val="10"/>
  </w:num>
  <w:num w:numId="5" w16cid:durableId="1539506969">
    <w:abstractNumId w:val="14"/>
  </w:num>
  <w:num w:numId="6" w16cid:durableId="671419978">
    <w:abstractNumId w:val="9"/>
  </w:num>
  <w:num w:numId="7" w16cid:durableId="443816684">
    <w:abstractNumId w:val="7"/>
  </w:num>
  <w:num w:numId="8" w16cid:durableId="584805089">
    <w:abstractNumId w:val="6"/>
  </w:num>
  <w:num w:numId="9" w16cid:durableId="441413626">
    <w:abstractNumId w:val="5"/>
  </w:num>
  <w:num w:numId="10" w16cid:durableId="132795157">
    <w:abstractNumId w:val="4"/>
  </w:num>
  <w:num w:numId="11" w16cid:durableId="11107556">
    <w:abstractNumId w:val="8"/>
  </w:num>
  <w:num w:numId="12" w16cid:durableId="614169493">
    <w:abstractNumId w:val="3"/>
  </w:num>
  <w:num w:numId="13" w16cid:durableId="286469304">
    <w:abstractNumId w:val="2"/>
  </w:num>
  <w:num w:numId="14" w16cid:durableId="2050104810">
    <w:abstractNumId w:val="1"/>
  </w:num>
  <w:num w:numId="15" w16cid:durableId="1904943378">
    <w:abstractNumId w:val="0"/>
  </w:num>
  <w:num w:numId="16" w16cid:durableId="522977752">
    <w:abstractNumId w:val="20"/>
  </w:num>
  <w:num w:numId="17" w16cid:durableId="478575590">
    <w:abstractNumId w:val="15"/>
  </w:num>
  <w:num w:numId="18" w16cid:durableId="276065977">
    <w:abstractNumId w:val="13"/>
  </w:num>
  <w:num w:numId="19" w16cid:durableId="1494450116">
    <w:abstractNumId w:val="11"/>
  </w:num>
  <w:num w:numId="20" w16cid:durableId="286860280">
    <w:abstractNumId w:val="12"/>
  </w:num>
  <w:num w:numId="21" w16cid:durableId="1363168147">
    <w:abstractNumId w:val="18"/>
  </w:num>
  <w:num w:numId="22" w16cid:durableId="1114802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8E"/>
    <w:rsid w:val="000125C9"/>
    <w:rsid w:val="00063C9D"/>
    <w:rsid w:val="002067C0"/>
    <w:rsid w:val="00222AEF"/>
    <w:rsid w:val="00227278"/>
    <w:rsid w:val="002C7A42"/>
    <w:rsid w:val="002F208E"/>
    <w:rsid w:val="0034106F"/>
    <w:rsid w:val="003458CB"/>
    <w:rsid w:val="00363E7C"/>
    <w:rsid w:val="00364467"/>
    <w:rsid w:val="00424C37"/>
    <w:rsid w:val="00437361"/>
    <w:rsid w:val="004B41D2"/>
    <w:rsid w:val="004D1724"/>
    <w:rsid w:val="004E456F"/>
    <w:rsid w:val="00542D28"/>
    <w:rsid w:val="005C68B9"/>
    <w:rsid w:val="00621BD4"/>
    <w:rsid w:val="006607C3"/>
    <w:rsid w:val="006C55E0"/>
    <w:rsid w:val="006E5663"/>
    <w:rsid w:val="00720F8A"/>
    <w:rsid w:val="00723461"/>
    <w:rsid w:val="007D5676"/>
    <w:rsid w:val="007E0532"/>
    <w:rsid w:val="0085128E"/>
    <w:rsid w:val="00860EC9"/>
    <w:rsid w:val="00861F9B"/>
    <w:rsid w:val="00895394"/>
    <w:rsid w:val="008D4DD2"/>
    <w:rsid w:val="008F6C73"/>
    <w:rsid w:val="00973F01"/>
    <w:rsid w:val="009750D7"/>
    <w:rsid w:val="009B236E"/>
    <w:rsid w:val="00AA4C6D"/>
    <w:rsid w:val="00B661B8"/>
    <w:rsid w:val="00D0524B"/>
    <w:rsid w:val="00D12961"/>
    <w:rsid w:val="00E047D2"/>
    <w:rsid w:val="00EB72F7"/>
    <w:rsid w:val="00EE4A56"/>
    <w:rsid w:val="00F0150C"/>
    <w:rsid w:val="00F26319"/>
    <w:rsid w:val="00F46CD5"/>
    <w:rsid w:val="00F8684F"/>
    <w:rsid w:val="00FA1234"/>
    <w:rsid w:val="00FF6F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EE481A"/>
  <w15:docId w15:val="{D89267D5-183F-4369-AE7D-75E7B17F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08E"/>
    <w:rPr>
      <w:rFonts w:asciiTheme="minorHAnsi" w:eastAsiaTheme="minorEastAsia" w:hAnsiTheme="minorHAnsi"/>
      <w:sz w:val="24"/>
      <w:szCs w:val="24"/>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uiPriority w:val="34"/>
    <w:qFormat/>
    <w:rsid w:val="002F2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823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205</TotalTime>
  <Pages>10</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Gopal Maddipati</cp:lastModifiedBy>
  <cp:revision>49</cp:revision>
  <dcterms:created xsi:type="dcterms:W3CDTF">2019-08-22T19:07:00Z</dcterms:created>
  <dcterms:modified xsi:type="dcterms:W3CDTF">2022-10-03T17:57:00Z</dcterms:modified>
</cp:coreProperties>
</file>